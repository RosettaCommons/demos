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8DF87" w14:textId="0DE45CF1" w:rsidR="00154F10" w:rsidRPr="00E07133" w:rsidRDefault="00DB42C2" w:rsidP="00BE7595">
      <w:pPr>
        <w:pStyle w:val="chaptertitle"/>
        <w:contextualSpacing/>
        <w:rPr>
          <w:caps w:val="0"/>
          <w:lang w:val="en-GB"/>
        </w:rPr>
      </w:pPr>
      <w:r w:rsidRPr="00E07133">
        <w:rPr>
          <w:caps w:val="0"/>
          <w:lang w:val="en-GB"/>
        </w:rPr>
        <w:t>Protocol C</w:t>
      </w:r>
      <w:r w:rsidR="00154F10" w:rsidRPr="00E07133">
        <w:rPr>
          <w:caps w:val="0"/>
          <w:lang w:val="en-GB"/>
        </w:rPr>
        <w:t>apture:</w:t>
      </w:r>
    </w:p>
    <w:p w14:paraId="7B0F7076" w14:textId="24FCBF96" w:rsidR="0054155E" w:rsidRPr="00E07133" w:rsidRDefault="0054155E" w:rsidP="00BE7595">
      <w:pPr>
        <w:pStyle w:val="chaptertitle"/>
        <w:rPr>
          <w:caps w:val="0"/>
          <w:lang w:val="en-GB"/>
        </w:rPr>
      </w:pPr>
      <w:proofErr w:type="spellStart"/>
      <w:r w:rsidRPr="00E07133">
        <w:rPr>
          <w:caps w:val="0"/>
          <w:lang w:val="en-GB"/>
        </w:rPr>
        <w:t>RosettaTMH</w:t>
      </w:r>
      <w:proofErr w:type="spellEnd"/>
      <w:r w:rsidRPr="00E07133">
        <w:rPr>
          <w:caps w:val="0"/>
          <w:lang w:val="en-GB"/>
        </w:rPr>
        <w:t xml:space="preserve">:  Membrane Protein Structure Elucidation by Combining EPR Distance Restraints with Assembly of </w:t>
      </w:r>
      <w:proofErr w:type="spellStart"/>
      <w:r w:rsidRPr="00E07133">
        <w:rPr>
          <w:caps w:val="0"/>
          <w:lang w:val="en-GB"/>
        </w:rPr>
        <w:t>Transmembrane</w:t>
      </w:r>
      <w:proofErr w:type="spellEnd"/>
      <w:r w:rsidRPr="00E07133">
        <w:rPr>
          <w:caps w:val="0"/>
          <w:lang w:val="en-GB"/>
        </w:rPr>
        <w:t xml:space="preserve"> helices</w:t>
      </w:r>
    </w:p>
    <w:p w14:paraId="0AC577C8" w14:textId="40DAF8BD" w:rsidR="00E07133" w:rsidRPr="00E07133" w:rsidRDefault="00E07133" w:rsidP="00BE7595">
      <w:pPr>
        <w:pStyle w:val="chapterparagraph"/>
        <w:spacing w:line="240" w:lineRule="auto"/>
        <w:ind w:firstLine="0"/>
        <w:jc w:val="center"/>
        <w:rPr>
          <w:lang w:val="en-GB"/>
        </w:rPr>
      </w:pPr>
      <w:r w:rsidRPr="00E07133">
        <w:rPr>
          <w:lang w:val="en-GB"/>
        </w:rPr>
        <w:t xml:space="preserve">Stephanie H. DeLuca*, Samuel L. DeLuca*, Jens </w:t>
      </w:r>
      <w:proofErr w:type="spellStart"/>
      <w:r w:rsidRPr="00E07133">
        <w:rPr>
          <w:lang w:val="en-GB"/>
        </w:rPr>
        <w:t>Meiler</w:t>
      </w:r>
      <w:proofErr w:type="spellEnd"/>
      <w:r w:rsidRPr="00E07133">
        <w:rPr>
          <w:lang w:val="en-GB"/>
        </w:rPr>
        <w:t>*</w:t>
      </w:r>
    </w:p>
    <w:p w14:paraId="4E145085" w14:textId="79F75220" w:rsidR="00E07133" w:rsidRPr="00E07133" w:rsidRDefault="00E07133" w:rsidP="00BE7595">
      <w:pPr>
        <w:contextualSpacing/>
        <w:jc w:val="center"/>
        <w:rPr>
          <w:sz w:val="22"/>
          <w:szCs w:val="22"/>
          <w:lang w:val="en-GB"/>
        </w:rPr>
      </w:pPr>
      <w:r w:rsidRPr="00E07133">
        <w:rPr>
          <w:lang w:val="en-GB"/>
        </w:rPr>
        <w:t>*</w:t>
      </w:r>
      <w:proofErr w:type="spellStart"/>
      <w:r w:rsidRPr="00E07133">
        <w:rPr>
          <w:rStyle w:val="Emphasis"/>
          <w:sz w:val="22"/>
          <w:szCs w:val="22"/>
          <w:lang w:val="en-GB"/>
        </w:rPr>
        <w:t>Center</w:t>
      </w:r>
      <w:proofErr w:type="spellEnd"/>
      <w:r w:rsidRPr="00E07133">
        <w:rPr>
          <w:rStyle w:val="Emphasis"/>
          <w:sz w:val="22"/>
          <w:szCs w:val="22"/>
          <w:lang w:val="en-GB"/>
        </w:rPr>
        <w:t xml:space="preserve"> for Structural Biology, Vanderbilt University, Nashville </w:t>
      </w:r>
      <w:proofErr w:type="gramStart"/>
      <w:r w:rsidRPr="00E07133">
        <w:rPr>
          <w:rStyle w:val="Emphasis"/>
          <w:sz w:val="22"/>
          <w:szCs w:val="22"/>
          <w:lang w:val="en-GB"/>
        </w:rPr>
        <w:t>TN  USA</w:t>
      </w:r>
      <w:proofErr w:type="gramEnd"/>
    </w:p>
    <w:p w14:paraId="201689C4" w14:textId="77777777" w:rsidR="00E07133" w:rsidRPr="00E07133" w:rsidRDefault="00E07133" w:rsidP="00BE7595">
      <w:pPr>
        <w:pStyle w:val="chapterparagraph"/>
        <w:spacing w:line="240" w:lineRule="auto"/>
        <w:rPr>
          <w:lang w:val="en-GB"/>
        </w:rPr>
      </w:pPr>
    </w:p>
    <w:p w14:paraId="6A1486A5" w14:textId="7AED686A" w:rsidR="0096645F" w:rsidRDefault="0054155E" w:rsidP="0096645F">
      <w:pPr>
        <w:ind w:firstLine="720"/>
        <w:contextualSpacing/>
        <w:rPr>
          <w:lang w:val="en-GB"/>
        </w:rPr>
      </w:pPr>
      <w:r w:rsidRPr="002215D2">
        <w:rPr>
          <w:lang w:val="en-GB"/>
        </w:rPr>
        <w:t xml:space="preserve">This </w:t>
      </w:r>
      <w:r w:rsidR="00D34179" w:rsidRPr="002215D2">
        <w:rPr>
          <w:lang w:val="en-GB"/>
        </w:rPr>
        <w:t xml:space="preserve">document </w:t>
      </w:r>
      <w:r w:rsidR="00154F10" w:rsidRPr="002215D2">
        <w:rPr>
          <w:lang w:val="en-GB"/>
        </w:rPr>
        <w:t>contains the protocol capture for the</w:t>
      </w:r>
      <w:r w:rsidRPr="002215D2">
        <w:rPr>
          <w:lang w:val="en-GB"/>
        </w:rPr>
        <w:t xml:space="preserve"> </w:t>
      </w:r>
      <w:proofErr w:type="spellStart"/>
      <w:r w:rsidR="00154F10" w:rsidRPr="002215D2">
        <w:rPr>
          <w:lang w:val="en-GB"/>
        </w:rPr>
        <w:t>modeling</w:t>
      </w:r>
      <w:proofErr w:type="spellEnd"/>
      <w:r w:rsidR="00154F10" w:rsidRPr="002215D2">
        <w:rPr>
          <w:lang w:val="en-GB"/>
        </w:rPr>
        <w:t xml:space="preserve"> performed for the </w:t>
      </w:r>
      <w:r w:rsidR="00D34179" w:rsidRPr="002215D2">
        <w:rPr>
          <w:lang w:val="en-GB"/>
        </w:rPr>
        <w:t>publication of the same title</w:t>
      </w:r>
      <w:r w:rsidRPr="002215D2">
        <w:rPr>
          <w:lang w:val="en-GB"/>
        </w:rPr>
        <w:t xml:space="preserve"> by Stephanie DeLuca</w:t>
      </w:r>
      <w:r w:rsidR="00712BE0" w:rsidRPr="002215D2">
        <w:rPr>
          <w:lang w:val="en-GB"/>
        </w:rPr>
        <w:t>, Sam DeLuca,</w:t>
      </w:r>
      <w:r w:rsidRPr="002215D2">
        <w:rPr>
          <w:lang w:val="en-GB"/>
        </w:rPr>
        <w:t xml:space="preserve"> and Jens </w:t>
      </w:r>
      <w:proofErr w:type="spellStart"/>
      <w:r w:rsidRPr="002215D2">
        <w:rPr>
          <w:lang w:val="en-GB"/>
        </w:rPr>
        <w:t>Meiler</w:t>
      </w:r>
      <w:proofErr w:type="spellEnd"/>
      <w:r w:rsidR="00D34179" w:rsidRPr="002215D2">
        <w:rPr>
          <w:lang w:val="en-GB"/>
        </w:rPr>
        <w:t>.</w:t>
      </w:r>
      <w:r w:rsidR="00D341EB" w:rsidRPr="002215D2">
        <w:rPr>
          <w:lang w:val="en-GB"/>
        </w:rPr>
        <w:t xml:space="preserve"> For this particular publication, input files for folding were generated in Rosetta version 3.4 </w:t>
      </w:r>
      <w:r w:rsidR="00D341EB" w:rsidRPr="002215D2">
        <w:rPr>
          <w:lang w:val="en-GB"/>
        </w:rPr>
        <w:fldChar w:fldCharType="begin"/>
      </w:r>
      <w:r w:rsidR="00D341EB" w:rsidRPr="002215D2">
        <w:rPr>
          <w:lang w:val="en-GB"/>
        </w:rPr>
        <w:instrText xml:space="preserve"> ADDIN PAPERS2_CITATIONS &lt;citation&gt;&lt;uuid&gt;E1FC8907-41A4-4FE3-9C47-499D14AE1739&lt;/uuid&gt;&lt;priority&gt;0&lt;/priority&gt;&lt;publications&gt;&lt;publication&gt;&lt;uuid&gt;90BCE14B-4FC5-4BB9-8AE1-4B680B3E2002&lt;/uuid&gt;&lt;volume&gt;21&lt;/volume&gt;&lt;accepted_date&gt;99201304251200000000222000&lt;/accepted_date&gt;&lt;doi&gt;10.1016/j.str.2013.04.022&lt;/doi&gt;&lt;startpage&gt;1107&lt;/startpage&gt;&lt;revision_date&gt;99201304101200000000222000&lt;/revision_date&gt;&lt;publication_date&gt;99201307021200000000222000&lt;/publication_date&gt;&lt;url&gt;http://eutils.ncbi.nlm.nih.gov/entrez/eutils/elink.fcgi?dbfrom=pubmed&amp;amp;id=23727232&amp;amp;retmode=ref&amp;amp;cmd=prlinks&lt;/url&gt;&lt;type&gt;400&lt;/type&gt;&lt;title&gt;BCL::MP-fold: folding membrane proteins through assembly of transmembrane helices.&lt;/title&gt;&lt;location&gt;&amp;lt;html&amp;gt;&amp;lt;head&amp;gt;&amp;lt;meta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Home&amp;lt;/a&amp;gt;&amp;lt;/div&amp;gt;&amp;lt;/body&amp;gt;&amp;lt;/html&amp;gt;&lt;/location&gt;&lt;submission_date&gt;99201302011200000000222000&lt;/submission_date&gt;&lt;number&gt;7&lt;/number&gt;&lt;institution&gt;Center for Structural Biology, Department of Chemistry, Vanderbilt University, Nashville, TN 37232, USA.&lt;/institution&gt;&lt;subtype&gt;400&lt;/subtype&gt;&lt;endpage&gt;1117&lt;/endpage&gt;&lt;bundle&gt;&lt;publication&gt;&lt;publisher&gt;Elsevier Ltd&lt;/publisher&gt;&lt;url&gt;http://www.cell.com/structure/&lt;/url&gt;&lt;title&gt;Structure&lt;/title&gt;&lt;type&gt;-100&lt;/type&gt;&lt;subtype&gt;-100&lt;/subtype&gt;&lt;uuid&gt;3697F717-6E19-4773-B5EA-3A7C0FA22F5E&lt;/uuid&gt;&lt;/publication&gt;&lt;/bundle&gt;&lt;authors&gt;&lt;author&gt;&lt;firstName&gt;Brian&lt;/firstName&gt;&lt;middleNames&gt;E&lt;/middleNames&gt;&lt;lastName&gt;Weiner&lt;/lastName&gt;&lt;/author&gt;&lt;author&gt;&lt;firstName&gt;Nils&lt;/firstName&gt;&lt;lastName&gt;Woetzel&lt;/lastName&gt;&lt;/author&gt;&lt;author&gt;&lt;firstName&gt;Mert&lt;/firstName&gt;&lt;lastName&gt;Karakaş&lt;/lastName&gt;&lt;/author&gt;&lt;author&gt;&lt;firstName&gt;Nathan&lt;/firstName&gt;&lt;lastName&gt;Alexander&lt;/lastName&gt;&lt;/author&gt;&lt;author&gt;&lt;firstName&gt;Jens&lt;/firstName&gt;&lt;lastName&gt;Meiler&lt;/lastName&gt;&lt;/author&gt;&lt;/authors&gt;&lt;/publication&gt;&lt;/publications&gt;&lt;cites&gt;&lt;/cites&gt;&lt;/citation&gt;</w:instrText>
      </w:r>
      <w:r w:rsidR="00D341EB" w:rsidRPr="002215D2">
        <w:rPr>
          <w:lang w:val="en-GB"/>
        </w:rPr>
        <w:fldChar w:fldCharType="separate"/>
      </w:r>
      <w:r w:rsidR="00D341EB" w:rsidRPr="002215D2">
        <w:rPr>
          <w:lang w:val="en-GB"/>
        </w:rPr>
        <w:t>{Weiner:2013gg}</w:t>
      </w:r>
      <w:r w:rsidR="00D341EB" w:rsidRPr="002215D2">
        <w:rPr>
          <w:lang w:val="en-GB"/>
        </w:rPr>
        <w:fldChar w:fldCharType="end"/>
      </w:r>
      <w:r w:rsidR="00D341EB" w:rsidRPr="002215D2">
        <w:rPr>
          <w:lang w:val="en-GB"/>
        </w:rPr>
        <w:t>.</w:t>
      </w:r>
      <w:r w:rsidR="005428FA" w:rsidRPr="002215D2">
        <w:rPr>
          <w:lang w:val="en-GB"/>
        </w:rPr>
        <w:t xml:space="preserve"> Rosetta revision numbers d592380 and d7b5a70 were used for </w:t>
      </w:r>
      <w:proofErr w:type="spellStart"/>
      <w:r w:rsidR="005428FA" w:rsidRPr="002215D2">
        <w:rPr>
          <w:lang w:val="en-GB"/>
        </w:rPr>
        <w:t>RosettaTMH</w:t>
      </w:r>
      <w:proofErr w:type="spellEnd"/>
      <w:r w:rsidR="005428FA" w:rsidRPr="002215D2">
        <w:rPr>
          <w:lang w:val="en-GB"/>
        </w:rPr>
        <w:t xml:space="preserve"> parameter optimization and benchmarking, respectively.</w:t>
      </w:r>
      <w:r w:rsidR="00D341EB" w:rsidRPr="002215D2">
        <w:rPr>
          <w:lang w:val="en-GB"/>
        </w:rPr>
        <w:t xml:space="preserve"> </w:t>
      </w:r>
      <w:r w:rsidR="00E1615D" w:rsidRPr="002215D2">
        <w:rPr>
          <w:lang w:val="en-GB"/>
        </w:rPr>
        <w:t xml:space="preserve">For the purpose of this protocol capture, it is recommended that the user download weekly release </w:t>
      </w:r>
      <w:r w:rsidR="00E1615D" w:rsidRPr="002215D2">
        <w:t xml:space="preserve">2014_28_57011, which is available at </w:t>
      </w:r>
      <w:r w:rsidR="0096645F" w:rsidRPr="0096645F">
        <w:t>www.rosettacommons.org</w:t>
      </w:r>
      <w:r w:rsidR="00E1615D" w:rsidRPr="002215D2">
        <w:t>.</w:t>
      </w:r>
    </w:p>
    <w:p w14:paraId="1A5A68E3" w14:textId="307E50C4" w:rsidR="0054155E" w:rsidRPr="0096645F" w:rsidRDefault="00D341EB" w:rsidP="0096645F">
      <w:pPr>
        <w:ind w:firstLine="720"/>
        <w:rPr>
          <w:lang w:val="en-GB"/>
        </w:rPr>
      </w:pPr>
      <w:r w:rsidRPr="00E07133">
        <w:rPr>
          <w:lang w:val="en-GB"/>
        </w:rPr>
        <w:t>Information on how this input was generated can be found in the publication’s Supplemental Information.</w:t>
      </w:r>
      <w:r>
        <w:rPr>
          <w:lang w:val="en-GB"/>
        </w:rPr>
        <w:t xml:space="preserve"> Additionally, </w:t>
      </w:r>
      <w:r w:rsidR="000D7FE2">
        <w:rPr>
          <w:lang w:val="en-GB"/>
        </w:rPr>
        <w:t xml:space="preserve">EPR restraint simulation, some structural analysis, etc., </w:t>
      </w:r>
      <w:r w:rsidR="009864C0">
        <w:rPr>
          <w:lang w:val="en-GB"/>
        </w:rPr>
        <w:t xml:space="preserve">were performed using the </w:t>
      </w:r>
      <w:proofErr w:type="spellStart"/>
      <w:r w:rsidR="000D7FE2">
        <w:rPr>
          <w:lang w:val="en-GB"/>
        </w:rPr>
        <w:t>BioChemical</w:t>
      </w:r>
      <w:proofErr w:type="spellEnd"/>
      <w:r w:rsidR="000D7FE2">
        <w:rPr>
          <w:lang w:val="en-GB"/>
        </w:rPr>
        <w:t xml:space="preserve"> Library (</w:t>
      </w:r>
      <w:r w:rsidR="009864C0">
        <w:rPr>
          <w:lang w:val="en-GB"/>
        </w:rPr>
        <w:t xml:space="preserve">BCL) version 3.1.0, revision </w:t>
      </w:r>
      <w:r w:rsidR="009864C0" w:rsidRPr="000F153D">
        <w:rPr>
          <w:lang w:val="en-GB"/>
        </w:rPr>
        <w:t>4753</w:t>
      </w:r>
      <w:r w:rsidR="009864C0">
        <w:rPr>
          <w:lang w:val="en-GB"/>
        </w:rPr>
        <w:t xml:space="preserve"> or later</w:t>
      </w:r>
      <w:r w:rsidR="00E80B51">
        <w:rPr>
          <w:lang w:val="en-GB"/>
        </w:rPr>
        <w:t>.</w:t>
      </w:r>
      <w:r w:rsidR="00A0281D">
        <w:rPr>
          <w:lang w:val="en-GB"/>
        </w:rPr>
        <w:t xml:space="preserve"> Please visit </w:t>
      </w:r>
      <w:r w:rsidR="00A0281D" w:rsidRPr="00A0281D">
        <w:rPr>
          <w:rFonts w:eastAsia="Times New Roman"/>
          <w:shd w:val="clear" w:color="auto" w:fill="FFFFFF"/>
        </w:rPr>
        <w:t>www.meilerlab.org/</w:t>
      </w:r>
      <w:r w:rsidR="00A0281D" w:rsidRPr="00A0281D">
        <w:rPr>
          <w:rFonts w:eastAsia="Times New Roman"/>
          <w:bCs/>
          <w:shd w:val="clear" w:color="auto" w:fill="FFFFFF"/>
        </w:rPr>
        <w:t>bclcommons</w:t>
      </w:r>
      <w:r w:rsidR="00A0281D">
        <w:rPr>
          <w:rFonts w:ascii="Arial" w:eastAsia="Times New Roman" w:hAnsi="Arial" w:cs="Arial"/>
          <w:b/>
          <w:bCs/>
          <w:color w:val="006621"/>
          <w:sz w:val="21"/>
          <w:szCs w:val="21"/>
          <w:shd w:val="clear" w:color="auto" w:fill="FFFFFF"/>
        </w:rPr>
        <w:t xml:space="preserve"> </w:t>
      </w:r>
      <w:r w:rsidR="00A0281D">
        <w:rPr>
          <w:rFonts w:eastAsia="Times New Roman"/>
          <w:bCs/>
          <w:shd w:val="clear" w:color="auto" w:fill="FFFFFF"/>
        </w:rPr>
        <w:t>for more information on licensing and installation.</w:t>
      </w:r>
    </w:p>
    <w:p w14:paraId="75756B6C" w14:textId="77777777" w:rsidR="0054155E" w:rsidRPr="00E07133" w:rsidRDefault="0054155E" w:rsidP="00BE7595">
      <w:pPr>
        <w:rPr>
          <w:lang w:val="en-GB"/>
        </w:rPr>
      </w:pPr>
    </w:p>
    <w:p w14:paraId="307CA5F6" w14:textId="6F32DC4A" w:rsidR="00EC2705" w:rsidRPr="00E07133" w:rsidRDefault="00EC2705" w:rsidP="00BE7595">
      <w:pPr>
        <w:pStyle w:val="chapterheading"/>
        <w:spacing w:line="240" w:lineRule="auto"/>
        <w:rPr>
          <w:lang w:val="en-GB"/>
        </w:rPr>
      </w:pPr>
      <w:r w:rsidRPr="00E07133">
        <w:rPr>
          <w:lang w:val="en-GB"/>
        </w:rPr>
        <w:t>Preparation for folding</w:t>
      </w:r>
    </w:p>
    <w:p w14:paraId="35D8455D" w14:textId="77777777" w:rsidR="00BE7595" w:rsidRDefault="00BE7595" w:rsidP="00BE7595">
      <w:pPr>
        <w:pStyle w:val="chaptersubheading"/>
        <w:spacing w:line="240" w:lineRule="auto"/>
        <w:rPr>
          <w:lang w:val="en-GB"/>
        </w:rPr>
      </w:pPr>
    </w:p>
    <w:p w14:paraId="5DAC087F" w14:textId="298386D4" w:rsidR="001030AB" w:rsidRPr="00E07133" w:rsidRDefault="00E0713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 xml:space="preserve">PDB identifiers </w:t>
      </w:r>
      <w:r w:rsidR="00BE7595">
        <w:rPr>
          <w:lang w:val="en-GB"/>
        </w:rPr>
        <w:t xml:space="preserve">(IDs) </w:t>
      </w:r>
      <w:r w:rsidRPr="00E07133">
        <w:rPr>
          <w:lang w:val="en-GB"/>
        </w:rPr>
        <w:t>used for parameter optimization and testing</w:t>
      </w:r>
    </w:p>
    <w:p w14:paraId="5E03BC1C" w14:textId="0F274F7E" w:rsidR="00761C33" w:rsidRPr="00E07133" w:rsidRDefault="001030AB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1FX8A, 1KPLA,</w:t>
      </w:r>
      <w:r w:rsidR="00761C33" w:rsidRPr="00E07133">
        <w:rPr>
          <w:rFonts w:ascii="Consolas" w:hAnsi="Consolas"/>
          <w:i w:val="0"/>
          <w:sz w:val="20"/>
          <w:szCs w:val="20"/>
          <w:lang w:val="en-GB"/>
        </w:rPr>
        <w:t xml:space="preserve"> 1PY6A, </w:t>
      </w:r>
      <w:r w:rsidRPr="00E07133">
        <w:rPr>
          <w:rFonts w:ascii="Consolas" w:hAnsi="Consolas"/>
          <w:i w:val="0"/>
          <w:sz w:val="20"/>
          <w:szCs w:val="20"/>
          <w:lang w:val="en-GB"/>
        </w:rPr>
        <w:t>1U19A, 3B60A, 3GIAA, 3HD6A, 3HFXA, 3O0RB</w:t>
      </w:r>
    </w:p>
    <w:p w14:paraId="72214CF8" w14:textId="77777777" w:rsidR="003E4DF6" w:rsidRPr="00E07133" w:rsidRDefault="003E4DF6" w:rsidP="00BE7595">
      <w:pPr>
        <w:pStyle w:val="chaptersubheading"/>
        <w:spacing w:line="240" w:lineRule="auto"/>
        <w:rPr>
          <w:i w:val="0"/>
          <w:lang w:val="en-GB"/>
        </w:rPr>
      </w:pPr>
    </w:p>
    <w:p w14:paraId="2F0CF724" w14:textId="45EBC878" w:rsidR="00761C33" w:rsidRPr="00E07133" w:rsidRDefault="00761C3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Benchmark set</w:t>
      </w:r>
    </w:p>
    <w:p w14:paraId="2BCEE361" w14:textId="6CD102FB" w:rsidR="001030AB" w:rsidRPr="00E07133" w:rsidRDefault="00A17ECE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1FX8A</w:t>
      </w:r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,1IWGA,1J4NA,1KPLA,1OCCC</w:t>
      </w:r>
      <w:r w:rsidR="00761C33" w:rsidRPr="00E07133">
        <w:rPr>
          <w:rFonts w:ascii="Consolas" w:hAnsi="Consolas"/>
          <w:i w:val="0"/>
          <w:sz w:val="20"/>
          <w:szCs w:val="20"/>
          <w:lang w:val="en-GB"/>
        </w:rPr>
        <w:t>,1OKCA,1PV6A,1PY6A,1PY7A,1RHZA,1U19A,2BG9A,2BL2A,2BS2A,2IC8A,2K73A,2KSFA,2KSYA,2NR9A,2PNOA,2XQ2A,2XUTA,2YVXA,2ZW3A,3B60A,3GIAA,3HD6A,3HFXA,3KCUA,3KJ6A,3O0RB,3P5NA,3SYOA,4A2NB</w:t>
      </w:r>
      <w:proofErr w:type="gramEnd"/>
    </w:p>
    <w:p w14:paraId="0CE8BD1D" w14:textId="77777777" w:rsidR="00761C33" w:rsidRPr="00E07133" w:rsidRDefault="00761C33" w:rsidP="00BE7595">
      <w:pPr>
        <w:pStyle w:val="chaptersubheading"/>
        <w:spacing w:line="240" w:lineRule="auto"/>
        <w:rPr>
          <w:i w:val="0"/>
          <w:lang w:val="en-GB"/>
        </w:rPr>
      </w:pPr>
    </w:p>
    <w:p w14:paraId="58AC9F7A" w14:textId="716EFD49" w:rsidR="00146833" w:rsidRPr="00E07133" w:rsidRDefault="0014683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FASTA files</w:t>
      </w:r>
    </w:p>
    <w:p w14:paraId="4488967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1FX8A</w:t>
      </w:r>
    </w:p>
    <w:p w14:paraId="4702314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3A29FC1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TLKGQCIAEFLGTGLLIFFGVGCVAALKVAGASFGQWEISVIWGLGVAMA</w:t>
      </w:r>
    </w:p>
    <w:p w14:paraId="77B7C84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IYLTAGVSGAHLNPAVTIALWLFACFDKRKVIPFIVSQVAGAFCAAALVY</w:t>
      </w:r>
    </w:p>
    <w:p w14:paraId="608B3D2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GLYYNLFFDFEQTHHIVRGSVESVDLAGTFSTYPNPHINFVQAFAVEMVI</w:t>
      </w:r>
    </w:p>
    <w:p w14:paraId="58B620F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TAILMGLILALTDDGNGVPRGPLAPLLIGLLIAVIGASMGPLTGFAMNPA</w:t>
      </w:r>
    </w:p>
    <w:p w14:paraId="5E1C749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RDFGPKVFAWLAGWGNVAFTGGRDIPYFLVPLFGPIVGAIVGAFAYRKLI</w:t>
      </w:r>
    </w:p>
    <w:p w14:paraId="04B2515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GRHL</w:t>
      </w:r>
    </w:p>
    <w:p w14:paraId="7D7E3A7D" w14:textId="77777777" w:rsidR="00A17ECE" w:rsidRPr="00E07133" w:rsidRDefault="00A17ECE" w:rsidP="00BE7595">
      <w:pPr>
        <w:pStyle w:val="command"/>
        <w:rPr>
          <w:lang w:val="en-GB"/>
        </w:rPr>
      </w:pPr>
    </w:p>
    <w:p w14:paraId="47E6B00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1IWGA</w:t>
      </w:r>
    </w:p>
    <w:p w14:paraId="77FBABF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 1IWGA</w:t>
      </w:r>
    </w:p>
    <w:p w14:paraId="0D01487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SIHEVVKTLVEAIILVFLVMYLFLQNFRATLIPTIAVPVVLLGTFAVLAAFGFSINTLTMFGMVLAIGLLVDDAIVVVENVERVMAEEGLPPKEATRKSMGQIQGALVGIAMVLSAVFVPMAFFGGSTGAIYRQFSITIVSAMALSVLVALILTPALCATMLK</w:t>
      </w:r>
    </w:p>
    <w:p w14:paraId="32D30528" w14:textId="77777777" w:rsidR="00322983" w:rsidRDefault="00322983" w:rsidP="00BE7595">
      <w:pPr>
        <w:pStyle w:val="command"/>
        <w:rPr>
          <w:lang w:val="en-GB"/>
        </w:rPr>
      </w:pPr>
    </w:p>
    <w:p w14:paraId="05461BB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1J4NA</w:t>
      </w:r>
    </w:p>
    <w:p w14:paraId="6DA1A8B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6DD397D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EFKKKLFWRAVVAEFLAMILFIFISIGSALGFHYPIKSNQTTGAVQDNVK</w:t>
      </w:r>
    </w:p>
    <w:p w14:paraId="697578C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lastRenderedPageBreak/>
        <w:t>VSLAFGLSIATLAQSVGHISGAHLNPAVTLGLLLSCQISVLRAIMYIIAQ</w:t>
      </w:r>
    </w:p>
    <w:p w14:paraId="5AA6A05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CVGAIVATAILSGITS</w:t>
      </w:r>
    </w:p>
    <w:p w14:paraId="6E96CBF6" w14:textId="77777777" w:rsidR="00A17ECE" w:rsidRPr="00E07133" w:rsidRDefault="00A17ECE" w:rsidP="00BE7595">
      <w:pPr>
        <w:pStyle w:val="command"/>
        <w:rPr>
          <w:lang w:val="en-GB"/>
        </w:rPr>
      </w:pPr>
    </w:p>
    <w:p w14:paraId="4561F8B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1KPLA</w:t>
      </w:r>
    </w:p>
    <w:p w14:paraId="5A8FF09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5F0D450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TPLAILFMAAVVGTLTGLVGVAFEKAVSWVQNMRIGALVQVADHAFLLWP</w:t>
      </w:r>
    </w:p>
    <w:p w14:paraId="1B1D8FD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LAFILSALLAMVGYFLVRKFAPEAGGSGIPEIEGALEELRPVRWWRVLPV</w:t>
      </w:r>
    </w:p>
    <w:p w14:paraId="5823AF0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KFIGGMGTLGAGMVLGREGPTVQIGGNLGRMVLDVFRMRSAEARHTLLAT</w:t>
      </w:r>
    </w:p>
    <w:p w14:paraId="6BFD7DE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GAAAGLSAAFNAPLAGILFIIEEMRPQFRYNLISIKAVFTGVIMSSIVFR</w:t>
      </w:r>
    </w:p>
    <w:p w14:paraId="76D4A84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IFN</w:t>
      </w:r>
    </w:p>
    <w:p w14:paraId="2A1B94A1" w14:textId="77777777" w:rsidR="00A17ECE" w:rsidRPr="00E07133" w:rsidRDefault="00A17ECE" w:rsidP="00BE7595">
      <w:pPr>
        <w:pStyle w:val="command"/>
        <w:rPr>
          <w:lang w:val="en-GB"/>
        </w:rPr>
      </w:pPr>
    </w:p>
    <w:p w14:paraId="57490BE7" w14:textId="49E34CF7" w:rsidR="00761C33" w:rsidRPr="00E07133" w:rsidRDefault="00A17ECE" w:rsidP="00BE7595">
      <w:pPr>
        <w:pStyle w:val="command"/>
        <w:rPr>
          <w:lang w:val="en-GB"/>
        </w:rPr>
      </w:pPr>
      <w:r w:rsidRPr="00E07133">
        <w:rPr>
          <w:lang w:val="en-GB"/>
        </w:rPr>
        <w:t>1OCCC</w:t>
      </w:r>
    </w:p>
    <w:p w14:paraId="285A81D9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:C</w:t>
      </w:r>
      <w:proofErr w:type="gramEnd"/>
      <w:r w:rsidRPr="00E07133">
        <w:rPr>
          <w:lang w:val="en-GB"/>
        </w:rPr>
        <w:t>|PDBID|CHAIN|SEQUENCE</w:t>
      </w:r>
    </w:p>
    <w:p w14:paraId="33342F0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HTPAVQKGLRYGMILFIISEVLFFTGFFWAFYHSSLAPTPELGGCWPPTG</w:t>
      </w:r>
    </w:p>
    <w:p w14:paraId="73FC3D0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IHPLNPLEVPLLNTSVLLASGVSITWAHHSLMEGDRKHMLQALFITITLG</w:t>
      </w:r>
    </w:p>
    <w:p w14:paraId="2EBD7B6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VYFTLLQASEYYEAPFTISDGVYGSTFFVATGFHGLHVIIGSTFLIVCFF</w:t>
      </w:r>
    </w:p>
    <w:p w14:paraId="3633D3B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RQLKFHFTSNHHFGFEAGAWYWHFVDVVWLFLYVSIYWWGS</w:t>
      </w:r>
    </w:p>
    <w:p w14:paraId="296C4375" w14:textId="77777777" w:rsidR="00A17ECE" w:rsidRPr="00E07133" w:rsidRDefault="00A17ECE" w:rsidP="00BE7595">
      <w:pPr>
        <w:pStyle w:val="command"/>
        <w:rPr>
          <w:lang w:val="en-GB"/>
        </w:rPr>
      </w:pPr>
    </w:p>
    <w:p w14:paraId="7D4D0CC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1OKCA</w:t>
      </w:r>
    </w:p>
    <w:p w14:paraId="0FEF580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6C11C20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DQALSFLKDFLAGGVAAAISKTAVAPIERVKLLLQVQHASKQISAEKQYK</w:t>
      </w:r>
    </w:p>
    <w:p w14:paraId="004CDE6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GIIDCVVRIPKEQGFLSFWRGNLANVIRYFPTQALNFAFKDKYKQIFLGG</w:t>
      </w:r>
    </w:p>
    <w:p w14:paraId="1FFC21A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VDRHKQFWRYFAGNLASGGAAGATSLCFVYPLDFARTRLAADVGKGAAQR</w:t>
      </w:r>
    </w:p>
    <w:p w14:paraId="26A3EB8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EFTGLGNCITKIFKSDGLRGLYQGFNVSVQGIIIYRAAYFGVYDTAKGML</w:t>
      </w:r>
    </w:p>
    <w:p w14:paraId="798F2C19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PDPKNVHIIVSWMIAQTVTAVAGLVSYPFDTVRRRMMMQSGRKGADIMYT</w:t>
      </w:r>
    </w:p>
    <w:p w14:paraId="049BB2A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GTVDCWRKIAKDEGPKAFFKGAWSNVLRGMGGAFVLVLYDEI</w:t>
      </w:r>
    </w:p>
    <w:p w14:paraId="3964A51D" w14:textId="77777777" w:rsidR="00A17ECE" w:rsidRPr="00E07133" w:rsidRDefault="00A17ECE" w:rsidP="00BE7595">
      <w:pPr>
        <w:pStyle w:val="command"/>
        <w:rPr>
          <w:lang w:val="en-GB"/>
        </w:rPr>
      </w:pPr>
    </w:p>
    <w:p w14:paraId="6422201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1PV6A</w:t>
      </w:r>
    </w:p>
    <w:p w14:paraId="0C34ECC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656BE4B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MYYLKNTNFWMFGLFFFFYFFIMGAYFPFFPIWLHDINHISKSDTGIIFA</w:t>
      </w:r>
    </w:p>
    <w:p w14:paraId="7731D4D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AISLFSLLFQPLFGLLSDKLGLRKYLLWIITGMLVMFAPFFIFIFGPLLQ</w:t>
      </w:r>
    </w:p>
    <w:p w14:paraId="4DBFE55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YNILVGSIVGGIYLGFCFNAGAPAVEAFIEKVSRRSNFEFGRARMFGCVG</w:t>
      </w:r>
    </w:p>
    <w:p w14:paraId="55CE50B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WALGASIVGIMFTINNQFVFWLGSGCALILAVLLFFAKT</w:t>
      </w:r>
    </w:p>
    <w:p w14:paraId="651F198E" w14:textId="77777777" w:rsidR="00A17ECE" w:rsidRPr="00E07133" w:rsidRDefault="00A17ECE" w:rsidP="00BE7595">
      <w:pPr>
        <w:pStyle w:val="command"/>
        <w:rPr>
          <w:lang w:val="en-GB"/>
        </w:rPr>
      </w:pPr>
    </w:p>
    <w:p w14:paraId="66FA431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1PY6A</w:t>
      </w:r>
    </w:p>
    <w:p w14:paraId="29ED547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10CE94D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TGRPEWIWLALGTALMGLGTLYFLVKGMGVSDPDAKKFYAITTLVPAIAF</w:t>
      </w:r>
    </w:p>
    <w:p w14:paraId="6031427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TMYLSMLLGYGLTMVPFGGEQNPIYWARYADWLFTTPLLLLDLALLVDAD</w:t>
      </w:r>
    </w:p>
    <w:p w14:paraId="5CCEBB5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QGTILALVGADGIMIGTGLVGALTKVYSYRFVWWAISTAAMLYILYVLFF</w:t>
      </w:r>
    </w:p>
    <w:p w14:paraId="01F5239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GFTSKAESMRPEVASTFKVLRNVTVVLWSAYPVVWLIGSEGAGIVPLNIE</w:t>
      </w:r>
    </w:p>
    <w:p w14:paraId="34621EE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TLLFMVLDVSAKVGFGLILLRSRAIFG</w:t>
      </w:r>
    </w:p>
    <w:p w14:paraId="75245C7C" w14:textId="77777777" w:rsidR="00A17ECE" w:rsidRPr="00E07133" w:rsidRDefault="00A17ECE" w:rsidP="00BE7595">
      <w:pPr>
        <w:pStyle w:val="command"/>
        <w:rPr>
          <w:lang w:val="en-GB"/>
        </w:rPr>
      </w:pPr>
    </w:p>
    <w:p w14:paraId="3349859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1PY7A</w:t>
      </w:r>
    </w:p>
    <w:p w14:paraId="2696459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6DF7E4D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PIYWARYADWLFTTPLLLLDLALLVDADQGTILALVGADGIMIGTGLVGA</w:t>
      </w:r>
    </w:p>
    <w:p w14:paraId="5A127D5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LTKVYSYRFVWWAISTAAMLYILYVLFFGFTSKAESMRPEVASTFKVLRN</w:t>
      </w:r>
    </w:p>
    <w:p w14:paraId="125F7B3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VTVVLWSAYPVVWLIGSEGAGIV</w:t>
      </w:r>
    </w:p>
    <w:p w14:paraId="0EFD0393" w14:textId="77777777" w:rsidR="00A17ECE" w:rsidRPr="00E07133" w:rsidRDefault="00A17ECE" w:rsidP="00BE7595">
      <w:pPr>
        <w:pStyle w:val="command"/>
        <w:rPr>
          <w:lang w:val="en-GB"/>
        </w:rPr>
      </w:pPr>
    </w:p>
    <w:p w14:paraId="7406326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1RHZA</w:t>
      </w:r>
    </w:p>
    <w:p w14:paraId="2CC7D82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09BC486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FKEKLKWTGIVLVLYFIMGCIDVYTAGAQIPAIFEFWQTITASRIGTLIT</w:t>
      </w:r>
    </w:p>
    <w:p w14:paraId="17336BE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LGIGPIVTAGIIMQLLVGSGIIQMDLSIPENRALFQGCQKLLSIIMCFVE</w:t>
      </w:r>
    </w:p>
    <w:p w14:paraId="2ABEF20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AVLFVGAGAFGILTPLLAFLVIIQIAFGSIILIYLDEIVSKYGIGSGIGL</w:t>
      </w:r>
    </w:p>
    <w:p w14:paraId="7A58CFF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FIAAGVSQTIFVGALG</w:t>
      </w:r>
    </w:p>
    <w:p w14:paraId="1B7EE211" w14:textId="77777777" w:rsidR="00A17ECE" w:rsidRPr="00E07133" w:rsidRDefault="00A17ECE" w:rsidP="00BE7595">
      <w:pPr>
        <w:pStyle w:val="command"/>
        <w:rPr>
          <w:lang w:val="en-GB"/>
        </w:rPr>
      </w:pPr>
    </w:p>
    <w:p w14:paraId="3C2EF82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lastRenderedPageBreak/>
        <w:t>1U19A</w:t>
      </w:r>
    </w:p>
    <w:p w14:paraId="70F26CF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1F4A610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EPWQFSMLAAYMFLLIMLGFPINFLTLYVTVQHKKLRTPLNYILLNLAVA</w:t>
      </w:r>
    </w:p>
    <w:p w14:paraId="0378E63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DLFMVFGGFTTTLYTSLHGYFVFGPTGCNLEGFFATLGGEIALWSLVVLA</w:t>
      </w:r>
    </w:p>
    <w:p w14:paraId="5025A1C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IERYVVVCKPMSNFRFGENHAIMGVAFTWVMALACAAPPLVGWSRYIPEG</w:t>
      </w:r>
    </w:p>
    <w:p w14:paraId="4EBD280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MQCSCGIDYYTPHEETNNESFVIYMFVVHFIIPLIVIFFCYGQLVFTVKE</w:t>
      </w:r>
    </w:p>
    <w:p w14:paraId="49B5D70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AAAQQQESATTQKAEKEVTRMVIIMVIAFLICWLPYAGVAFYIFTHQGSD</w:t>
      </w:r>
    </w:p>
    <w:p w14:paraId="6008229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FGPIFMTIPAFFAKTSAVYNPVIYIMMN</w:t>
      </w:r>
    </w:p>
    <w:p w14:paraId="6DB35A79" w14:textId="77777777" w:rsidR="00A17ECE" w:rsidRPr="00E07133" w:rsidRDefault="00A17ECE" w:rsidP="00BE7595">
      <w:pPr>
        <w:pStyle w:val="command"/>
        <w:rPr>
          <w:lang w:val="en-GB"/>
        </w:rPr>
      </w:pPr>
    </w:p>
    <w:p w14:paraId="33246B1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2BG9A</w:t>
      </w:r>
    </w:p>
    <w:p w14:paraId="172C9EC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25D4213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PLYFVVNVIIPCLLFSFLTVLVFYLPTDSGEKMTLSISVLLSLTVFLLVI</w:t>
      </w:r>
    </w:p>
    <w:p w14:paraId="560A3A0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VELIPSTSSAVPLIGKYMLFTMIFVISSIIVTVVVINTHHR</w:t>
      </w:r>
    </w:p>
    <w:p w14:paraId="4475C8DE" w14:textId="77777777" w:rsidR="00A17ECE" w:rsidRPr="00E07133" w:rsidRDefault="00A17ECE" w:rsidP="00BE7595">
      <w:pPr>
        <w:pStyle w:val="command"/>
        <w:rPr>
          <w:lang w:val="en-GB"/>
        </w:rPr>
      </w:pPr>
    </w:p>
    <w:p w14:paraId="6161079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2BL2A</w:t>
      </w:r>
    </w:p>
    <w:p w14:paraId="626D1F0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0F4BE3A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MVFAVLAMATATIFSGIGSAKGVGMTGEAAAALTTSQPEKFGQALILQLL</w:t>
      </w:r>
    </w:p>
    <w:p w14:paraId="6D683EA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PGTQGLYGFVIAFLIFINLGSDMSVVQGLNFLGASLPIAFTGLFSGIAQG</w:t>
      </w:r>
    </w:p>
    <w:p w14:paraId="53394C9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KVAAAGIQILAKKPEHATKGIIFAAMVETYAILGFVISFLLVLNA</w:t>
      </w:r>
    </w:p>
    <w:p w14:paraId="40625BFD" w14:textId="77777777" w:rsidR="00A17ECE" w:rsidRPr="00E07133" w:rsidRDefault="00A17ECE" w:rsidP="00BE7595">
      <w:pPr>
        <w:pStyle w:val="command"/>
        <w:rPr>
          <w:lang w:val="en-GB"/>
        </w:rPr>
      </w:pPr>
    </w:p>
    <w:p w14:paraId="583CEDE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2BS2A</w:t>
      </w:r>
    </w:p>
    <w:p w14:paraId="347F08E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:C</w:t>
      </w:r>
      <w:proofErr w:type="gramEnd"/>
      <w:r w:rsidRPr="00E07133">
        <w:rPr>
          <w:lang w:val="en-GB"/>
        </w:rPr>
        <w:t>|PDBID|CHAIN|SEQUENCE</w:t>
      </w:r>
    </w:p>
    <w:p w14:paraId="0885BE9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RMPAKLDWWQSATGLFLGLFMIGHMFFVSTILLGDNVMLWVTKKFELDFI</w:t>
      </w:r>
    </w:p>
    <w:p w14:paraId="0DEE836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FEGGKPIVVSFLAAFVFAVFIAHAFLAMRKFPINYRQYLTFKTHKDLMRH</w:t>
      </w:r>
    </w:p>
    <w:p w14:paraId="12349FC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GDTTLWWIQAMTGFAMFFLGSVHLYIMMTQPQTIGPVSSSFRMVSEWMWP</w:t>
      </w:r>
    </w:p>
    <w:p w14:paraId="07E24B1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LYLVLLFAVELHGSVGLYRLAVKWGWFDGETPDKTRANLKKLKTLMSAFL</w:t>
      </w:r>
    </w:p>
    <w:p w14:paraId="0F679B3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IVLGLLTFGAYVKKGLE</w:t>
      </w:r>
    </w:p>
    <w:p w14:paraId="1379727F" w14:textId="77777777" w:rsidR="00A17ECE" w:rsidRPr="00E07133" w:rsidRDefault="00A17ECE" w:rsidP="00BE7595">
      <w:pPr>
        <w:pStyle w:val="command"/>
        <w:rPr>
          <w:lang w:val="en-GB"/>
        </w:rPr>
      </w:pPr>
    </w:p>
    <w:p w14:paraId="14BAF32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2IC8A</w:t>
      </w:r>
    </w:p>
    <w:p w14:paraId="630F45B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5BF30EF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ERAGPVTWVMMIACVVVFIAMQILGDQEVMLWLAWPFDPTLKFEFWRYFT</w:t>
      </w:r>
    </w:p>
    <w:p w14:paraId="1692197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HALMHFSLMHILFNLLWWWYLGGAVEKRLGSGKLIVITLISALLSGYVQQ</w:t>
      </w:r>
    </w:p>
    <w:p w14:paraId="7DE8784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KFSGPWFGGLSGVVYALMGYVWLRGERDPQSGIYLQRGLIIFALIWIVAG</w:t>
      </w:r>
    </w:p>
    <w:p w14:paraId="5A5AE12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WFDLFGMSMANGAHIAGLAVGLAMAFVDSLNA</w:t>
      </w:r>
    </w:p>
    <w:p w14:paraId="352A2C0F" w14:textId="77777777" w:rsidR="00A17ECE" w:rsidRPr="00E07133" w:rsidRDefault="00A17ECE" w:rsidP="00BE7595">
      <w:pPr>
        <w:pStyle w:val="command"/>
        <w:rPr>
          <w:lang w:val="en-GB"/>
        </w:rPr>
      </w:pPr>
    </w:p>
    <w:p w14:paraId="6B7D942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2K73A</w:t>
      </w:r>
    </w:p>
    <w:p w14:paraId="4BA8777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18FC53D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MLRFLNQASQGRGAWLLMAFTALALELTALWFQHVMLLKPCVLSIYERAA</w:t>
      </w:r>
    </w:p>
    <w:p w14:paraId="232A4F9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LFGVLGAALIGAIAPKTPLRYVAMVIWLYSAFRGVQLTYEHTMLQLYPSP</w:t>
      </w:r>
    </w:p>
    <w:p w14:paraId="293CACA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FATSDFMVRFPEWLPLDKWVPQVFVASGDCAERQWDFLGLEMPQWLLGIF</w:t>
      </w:r>
    </w:p>
    <w:p w14:paraId="17B73C4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IAYLIVAVLVVISQ</w:t>
      </w:r>
    </w:p>
    <w:p w14:paraId="2DE8FE96" w14:textId="77777777" w:rsidR="00A17ECE" w:rsidRPr="00E07133" w:rsidRDefault="00A17ECE" w:rsidP="00BE7595">
      <w:pPr>
        <w:pStyle w:val="command"/>
        <w:rPr>
          <w:lang w:val="en-GB"/>
        </w:rPr>
      </w:pPr>
    </w:p>
    <w:p w14:paraId="6B8F8A6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2KSFA</w:t>
      </w:r>
    </w:p>
    <w:p w14:paraId="7CBDE78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1C695E4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MVQIQGSVVAAALSAVITLIAMQWLMAFDAANLVMLYLLGVVVVALFYGR</w:t>
      </w:r>
    </w:p>
    <w:p w14:paraId="1151762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WPSVVATVINVVSFDLFFIAPRGTLAVSDVQYLLTFAVMLTVGLVIGNLT</w:t>
      </w:r>
    </w:p>
    <w:p w14:paraId="7D2D57E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AGVRYQA</w:t>
      </w:r>
    </w:p>
    <w:p w14:paraId="456C911B" w14:textId="77777777" w:rsidR="00A17ECE" w:rsidRPr="00E07133" w:rsidRDefault="00A17ECE" w:rsidP="00BE7595">
      <w:pPr>
        <w:pStyle w:val="command"/>
        <w:rPr>
          <w:lang w:val="en-GB"/>
        </w:rPr>
      </w:pPr>
    </w:p>
    <w:p w14:paraId="4F93290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2KSYA</w:t>
      </w:r>
    </w:p>
    <w:p w14:paraId="5B9A4DE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49AB9EF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MVGLTTLFWLGAIGMLVGTLAFAWAGRDAGSGERRYYVTLVGISGIAAVA</w:t>
      </w:r>
    </w:p>
    <w:p w14:paraId="57FF245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YAVMALGVGWVPVAERTVFVPRYIDWILTTPLIVYFLGLLAGLDSREFGI</w:t>
      </w:r>
    </w:p>
    <w:p w14:paraId="722285B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VITLNTVVMLAGFAGAMVPGIERYALFGMGAVAFIGLVYYLVGPMTESAS</w:t>
      </w:r>
    </w:p>
    <w:p w14:paraId="31714C7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QRSSGIKSLYVRLRNLTVVLWAIYPFIWLLGPPGVALLTPTVDVALIVYL</w:t>
      </w:r>
    </w:p>
    <w:p w14:paraId="62907DD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DLVTKVGFGFIALDAAATLRAEH</w:t>
      </w:r>
    </w:p>
    <w:p w14:paraId="331316C7" w14:textId="77777777" w:rsidR="000962C4" w:rsidRPr="00E07133" w:rsidRDefault="000962C4" w:rsidP="00BE7595">
      <w:pPr>
        <w:pStyle w:val="command"/>
        <w:rPr>
          <w:lang w:val="en-GB"/>
        </w:rPr>
      </w:pPr>
    </w:p>
    <w:p w14:paraId="5C37F1C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2NR9A</w:t>
      </w:r>
    </w:p>
    <w:p w14:paraId="6942346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2BE0611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FLAQQGKITLILTALCVLIYIAQQLGFEDDIMYLMHYPAYEEQDSEVWRY</w:t>
      </w:r>
    </w:p>
    <w:p w14:paraId="59F90F0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ISHTLVHLSNLHILFNLSWFFIFGGMIERTFGSVKLLMLYVVASAITGYV</w:t>
      </w:r>
    </w:p>
    <w:p w14:paraId="42C3A7A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QNYVSGPAFFGLSGVVYAVLGYVFIRDKLNHHLFDLPEGFFTMLLVGIAL</w:t>
      </w:r>
    </w:p>
    <w:p w14:paraId="6702F559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GFISPLFGVEMGNAAHISGLIVGLIWGFIDSKLRKNSLELVP</w:t>
      </w:r>
    </w:p>
    <w:p w14:paraId="7E5D9B38" w14:textId="77777777" w:rsidR="000962C4" w:rsidRPr="00E07133" w:rsidRDefault="000962C4" w:rsidP="00BE7595">
      <w:pPr>
        <w:pStyle w:val="command"/>
        <w:rPr>
          <w:lang w:val="en-GB"/>
        </w:rPr>
      </w:pPr>
    </w:p>
    <w:p w14:paraId="778B4F1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2PNOA</w:t>
      </w:r>
    </w:p>
    <w:p w14:paraId="3665230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60FEAED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KDEVALLAAVTLLGVLLQAYFSLQVISARRAFRVSPPLTTGPPEFERVYR</w:t>
      </w:r>
    </w:p>
    <w:p w14:paraId="2587723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AQVNCSEYFPLFLATLWVAGIFFHEGAAALCGLVYLFARLRYFQGYARSA</w:t>
      </w:r>
    </w:p>
    <w:p w14:paraId="58363DB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QLRLAPLYASARALWLLVALAALGLLAHFL</w:t>
      </w:r>
    </w:p>
    <w:p w14:paraId="6818A5C2" w14:textId="77777777" w:rsidR="000962C4" w:rsidRPr="00E07133" w:rsidRDefault="000962C4" w:rsidP="00BE7595">
      <w:pPr>
        <w:pStyle w:val="command"/>
        <w:rPr>
          <w:lang w:val="en-GB"/>
        </w:rPr>
      </w:pPr>
    </w:p>
    <w:p w14:paraId="33EB629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2XQ2A</w:t>
      </w:r>
    </w:p>
    <w:p w14:paraId="6832EA8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045C913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SFIDIMVFAIYVAIIIGVGLWVSRDKKGTQKSTEDYFLAGKSLPWWAVGA</w:t>
      </w:r>
    </w:p>
    <w:p w14:paraId="6E3CBA9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SLIAANISAEQFIGMSGSGYSIGLAIASYEWMSAITLIIVGKYFLPIFIE</w:t>
      </w:r>
    </w:p>
    <w:p w14:paraId="2ACED5C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KGIYTIPEFVEKRFNKKLKTILAVFWISLYIFVNLTSVLYLGGLALETIL</w:t>
      </w:r>
    </w:p>
    <w:p w14:paraId="5BEBD94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GIPLMYSILGLALFALVYSIYGGLSAVVWTDVIQVFFLVLGGFMTTYMAV</w:t>
      </w:r>
    </w:p>
    <w:p w14:paraId="01FB7C8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SFIGGTDGWFAGVSKMVDAAPGHFEMILDQSNPQYMNLPGIAVLIGGLWV</w:t>
      </w:r>
    </w:p>
    <w:p w14:paraId="27E4BA3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ANLYYWGFNQYIIQRTLAAKSVSEAQKGIVFAAFLALIVPFLVVLPGIAA</w:t>
      </w:r>
    </w:p>
    <w:p w14:paraId="0CC940F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YVITSDPQLMASLGDIAATNLPSAANADKAYPWLTQFLPVGVKGVVFAAL</w:t>
      </w:r>
    </w:p>
    <w:p w14:paraId="1FCDA11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AAAIVSSLASMLNSTATIFTMDIYKEYISPDSGDHKLVNVGRTAAVVALI</w:t>
      </w:r>
    </w:p>
    <w:p w14:paraId="2EAAB28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IAALIAPMLGGIGQCFQYIQEYTGLVSPGILAVFLLGLFWKKTTSKGAII</w:t>
      </w:r>
    </w:p>
    <w:p w14:paraId="658F821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GVVASIPFALFLKFMPLSMPFMDQMLYTLLFTMVVIAFTSLSTSINDDDP</w:t>
      </w:r>
    </w:p>
    <w:p w14:paraId="4D7F7EA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KGISVTSSMFVTDRSFNIAAYGIMIVLAVLYTLFWVNADAEITLIIFGVM</w:t>
      </w:r>
    </w:p>
    <w:p w14:paraId="2F2AD0F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AGVIGTILLISYGIK</w:t>
      </w:r>
    </w:p>
    <w:p w14:paraId="149BEB68" w14:textId="77777777" w:rsidR="000962C4" w:rsidRPr="00E07133" w:rsidRDefault="000962C4" w:rsidP="00BE7595">
      <w:pPr>
        <w:pStyle w:val="command"/>
        <w:rPr>
          <w:lang w:val="en-GB"/>
        </w:rPr>
      </w:pPr>
    </w:p>
    <w:p w14:paraId="18A0719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2XUTA</w:t>
      </w:r>
    </w:p>
    <w:p w14:paraId="5E31CAF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3743AF1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QIPYIIASEACERFSFYGMRNILTPFLMTALLLSIPEELRGAVAKDVFHS</w:t>
      </w:r>
    </w:p>
    <w:p w14:paraId="3AA18F0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FVIGVYFFPLLGGWIADRFFGKYNTILWLSLIYCVGHAFLAIFEHSVQGF</w:t>
      </w:r>
    </w:p>
    <w:p w14:paraId="62F9C34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YTGLFLIALGSGGIKPLVSSFMGDQFDQSNKSLAQKAFDMFYFTINFGSF</w:t>
      </w:r>
    </w:p>
    <w:p w14:paraId="22C6828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FASLSMPLLLKNFGAAVAFGIPGVLMFVATVFFWLGRKRYIHMPPEPKDP</w:t>
      </w:r>
    </w:p>
    <w:p w14:paraId="3489F37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HGFLPVIRSALLTKVEGKGNIGLVLALIGGVSAAYALVNIPTLGIVAGLC</w:t>
      </w:r>
    </w:p>
    <w:p w14:paraId="2B4E238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CAMVLVMGFVGAGASLQLERARKSHPDAAVDGVRSVLRILVLFALVTPFW</w:t>
      </w:r>
    </w:p>
    <w:p w14:paraId="6FB6B3B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SLFDQKASTWILQANDMVKPQWFEPAMMQALNPLLVMLLIPFNNFVLYPA</w:t>
      </w:r>
    </w:p>
    <w:p w14:paraId="4F191EA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IERMGVKLTALRKMGAGIAITGLSWIVVGTIQLMMDGGSALSIFWQILPY</w:t>
      </w:r>
    </w:p>
    <w:p w14:paraId="11B94509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ALLTFGEVLVSATGLEFAYSQAPKAMKGTIMSFWTLSVTVGNLWVLLANV</w:t>
      </w:r>
    </w:p>
    <w:p w14:paraId="0B9A1A6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SVKSPTVTEQIVQTGMSVTAFQMFFFAGFAILAAIVFA</w:t>
      </w:r>
    </w:p>
    <w:p w14:paraId="3CA2A5C9" w14:textId="77777777" w:rsidR="000962C4" w:rsidRPr="00E07133" w:rsidRDefault="000962C4" w:rsidP="00BE7595">
      <w:pPr>
        <w:pStyle w:val="command"/>
        <w:rPr>
          <w:lang w:val="en-GB"/>
        </w:rPr>
      </w:pPr>
    </w:p>
    <w:p w14:paraId="31F29FE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2YVXA</w:t>
      </w:r>
    </w:p>
    <w:p w14:paraId="43EC4DC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5B6FEF3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HKLGAVDVPDLVYSEAGPVALWLARVRWLVILILTGMVTSSILQGFESVL</w:t>
      </w:r>
    </w:p>
    <w:p w14:paraId="7038950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EAVTALAFYVPVLLGTGGNTGNQSATLIIRALATRDLDLRDWRRVFLKEM</w:t>
      </w:r>
    </w:p>
    <w:p w14:paraId="45BA000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GVGLLLGLTLSFLLVGKVYWDGHPLLLPVVGVSLVLIVFFANLVGAMLPF</w:t>
      </w:r>
    </w:p>
    <w:p w14:paraId="0BA0590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LLRRLGVDPALVSNPLVATLSDVTGLLIYLSVARLLLE</w:t>
      </w:r>
    </w:p>
    <w:p w14:paraId="46BEE1EB" w14:textId="77777777" w:rsidR="000962C4" w:rsidRPr="00E07133" w:rsidRDefault="000962C4" w:rsidP="00BE7595">
      <w:pPr>
        <w:pStyle w:val="command"/>
        <w:rPr>
          <w:lang w:val="en-GB"/>
        </w:rPr>
      </w:pPr>
    </w:p>
    <w:p w14:paraId="2184096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2ZW3A</w:t>
      </w:r>
    </w:p>
    <w:p w14:paraId="6169A68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2D26A1C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DWGTLQTILGGVNKHSTSIGKIWLTVLFIFRIMILVVAAKEVWGDEQADF</w:t>
      </w:r>
    </w:p>
    <w:p w14:paraId="3E17FD4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VCNTLQPGCKNVCYDHYFPISHIRLWALQLIFVSTPALLVAMHVAYRRHE</w:t>
      </w:r>
    </w:p>
    <w:p w14:paraId="395C149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KKRKFIKGEIKSEFKDIEEIKTQKVRIEGSLWWTYTSSIFFRVIFEAAFM</w:t>
      </w:r>
    </w:p>
    <w:p w14:paraId="1C8E942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YVFYVMYDGFSMQRLVKCNAWPCPNTVDCFVSRPTEKTVFTVFMIAVSGI</w:t>
      </w:r>
    </w:p>
    <w:p w14:paraId="24D5CDC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lastRenderedPageBreak/>
        <w:t>CILLNVTELCYLLIRY</w:t>
      </w:r>
    </w:p>
    <w:p w14:paraId="23EDBC4E" w14:textId="77777777" w:rsidR="000962C4" w:rsidRPr="00E07133" w:rsidRDefault="000962C4" w:rsidP="00BE7595">
      <w:pPr>
        <w:pStyle w:val="command"/>
        <w:rPr>
          <w:lang w:val="en-GB"/>
        </w:rPr>
      </w:pPr>
    </w:p>
    <w:p w14:paraId="3944BEB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3B60A</w:t>
      </w:r>
    </w:p>
    <w:p w14:paraId="1D5611E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09F9C26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WQTFRRLWPTIAPFKAGLIVAGIALILNAASDTFMLSLLKPLLDDGFGKT</w:t>
      </w:r>
    </w:p>
    <w:p w14:paraId="4DA4C4E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DRSVLLWMPLVVIGLMILRGITSYISSYCISWVSGKVVMTMRRRLFGHMM</w:t>
      </w:r>
    </w:p>
    <w:p w14:paraId="4523EFE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GMPVAFFDKQSTGTLLSRITYDSEQVASSSSGALITVVREGASIIGLFIM</w:t>
      </w:r>
    </w:p>
    <w:p w14:paraId="0EB713B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MFYYSWQLSIILVVLAPIVSIAIRVVSKRFRSISKNMQNTMGQVTTSAEQ</w:t>
      </w:r>
    </w:p>
    <w:p w14:paraId="207B053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MLKGHKEVLIFGGQEVETKRFDKVSNKMRLQGMKMVSASSISDPIIQLIA</w:t>
      </w:r>
    </w:p>
    <w:p w14:paraId="2A83738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SLALAFVLYAASFPSVMDSLTAGTITVVFSSMIALMRPLKSLTNVNAQFQ</w:t>
      </w:r>
    </w:p>
    <w:p w14:paraId="0FF4FC5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RGMAACQTLFAILDSEQEK</w:t>
      </w:r>
    </w:p>
    <w:p w14:paraId="67BBE223" w14:textId="77777777" w:rsidR="002F650D" w:rsidRPr="00E07133" w:rsidRDefault="002F650D" w:rsidP="00BE7595">
      <w:pPr>
        <w:pStyle w:val="command"/>
        <w:rPr>
          <w:lang w:val="en-GB"/>
        </w:rPr>
      </w:pPr>
    </w:p>
    <w:p w14:paraId="44820CD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3GIAA</w:t>
      </w:r>
    </w:p>
    <w:p w14:paraId="4C348A5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16AD43A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LKNKKLSLWEAVSMAVGVMIGASIFSIFGVGAKIAGRNLPETFILSGIYA</w:t>
      </w:r>
    </w:p>
    <w:p w14:paraId="1009B2D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LLVAYSYTKLGAKIVSNAGPIAFIHKAIGDNIITGALSILLWMSYVISIA</w:t>
      </w:r>
    </w:p>
    <w:p w14:paraId="5F1EB30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LFAKGFAGYFLPLINAPINTFNIAITEIGIVAFFTALNFFGSKAVGRAEF</w:t>
      </w:r>
    </w:p>
    <w:p w14:paraId="37C6F3FA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FIVLVKLLILGLFIFAGLITIHPSYVIPDLAPSAVSGMIFASAIFFLSYM</w:t>
      </w:r>
    </w:p>
    <w:p w14:paraId="668A8EE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GFGVITNASEHIENPKKNVPRAIFISILIVMFVYVGVAISAIGNLPIDEL</w:t>
      </w:r>
    </w:p>
    <w:p w14:paraId="6C98AF3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IKASENALAVAAKPFLGNLGFLLISIGALFSISSAMNATIYGGANVAYSL</w:t>
      </w:r>
    </w:p>
    <w:p w14:paraId="3886005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AKDGELPEFFERKVWFKSTEGLYITSALGVLFALLFNMEGVASITSAVFM</w:t>
      </w:r>
    </w:p>
    <w:p w14:paraId="07C8922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VIYLFVILSHYILIDEVGGRKEIVIFSFIVVLGVFLLLLYYQWITNRFVF</w:t>
      </w:r>
    </w:p>
    <w:p w14:paraId="349CB08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YGIIATFIGVLIFEIIYRKVTKRTFSNNMYVKS</w:t>
      </w:r>
    </w:p>
    <w:p w14:paraId="2DDF4703" w14:textId="77777777" w:rsidR="002F650D" w:rsidRPr="00E07133" w:rsidRDefault="002F650D" w:rsidP="00BE7595">
      <w:pPr>
        <w:pStyle w:val="command"/>
        <w:rPr>
          <w:lang w:val="en-GB"/>
        </w:rPr>
      </w:pPr>
    </w:p>
    <w:p w14:paraId="7A2BE46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3HD6A</w:t>
      </w:r>
    </w:p>
    <w:p w14:paraId="00E655A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1F71BD4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SAWNTNLRWRLPLTCLLLQVIMVILFGVFVRYDFENEFYYRYPSFQDVHV</w:t>
      </w:r>
    </w:p>
    <w:p w14:paraId="6976B75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MVFVGFGFLMTFLQRYGFSAVGFNFLLAAFGIQWALLMQGWFHFLQDRYI</w:t>
      </w:r>
    </w:p>
    <w:p w14:paraId="0A65521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VVGVENLINADFCVASVCVAFGAVLGKVSPIQLLIMTFFQVTLFAVNEFI</w:t>
      </w:r>
    </w:p>
    <w:p w14:paraId="6C0A789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LLNLLKVKDAGGSMTIHTFGAYFGLTVTRILYRRNLEQSKERQNSVYQSD</w:t>
      </w:r>
    </w:p>
    <w:p w14:paraId="68C23DC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LFAMIGTLFLWMYWPSFNSAISYHGDSQHRAAINTYCSLAACVLTSVAIS</w:t>
      </w:r>
    </w:p>
    <w:p w14:paraId="7ECA042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SALHKKGKLDMVHIQNATLAGGVAVGTAAEMMLMPYGALIIGFVCGIIST</w:t>
      </w:r>
    </w:p>
    <w:p w14:paraId="270DC00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LGFVYLTPFLESRLHIQDTCGINNLHGIPGIIGGIVGAVTAASDWTARTQ</w:t>
      </w:r>
    </w:p>
    <w:p w14:paraId="558CBC8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GKFQIYGLLVTLAMALMGGIIVGLILRLPFWGQPSDENCFEDAVYWEMPE</w:t>
      </w:r>
    </w:p>
    <w:p w14:paraId="132AA8F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GNS</w:t>
      </w:r>
    </w:p>
    <w:p w14:paraId="69B3FFF3" w14:textId="77777777" w:rsidR="002F650D" w:rsidRPr="00E07133" w:rsidRDefault="002F650D" w:rsidP="00BE7595">
      <w:pPr>
        <w:pStyle w:val="command"/>
        <w:rPr>
          <w:lang w:val="en-GB"/>
        </w:rPr>
      </w:pPr>
    </w:p>
    <w:p w14:paraId="66A1F97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3HFXA</w:t>
      </w:r>
    </w:p>
    <w:p w14:paraId="6EEBC78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665297E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PKVFFPPLIIVGILCWLTVRDLDAANVVINAVFSYVTNVWGWAFEWYMVV</w:t>
      </w:r>
    </w:p>
    <w:p w14:paraId="099B521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MLFGWFWLVFGPYAKKRLGNEPPEFSTASWIFMMFASCTSAAVLFWGSIE</w:t>
      </w:r>
    </w:p>
    <w:p w14:paraId="26A9F56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IYYYISTPPFGLEPNSTGAKELGLAYSLFHWGPLPWATYSFLSVAFAYFF</w:t>
      </w:r>
    </w:p>
    <w:p w14:paraId="61386C9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FVRKMEVIRPSSTLVPLVGEKHAKGLFGTIVDNFYLVALIFAMGTSLGLA</w:t>
      </w:r>
    </w:p>
    <w:p w14:paraId="4CAA1C6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TPLVTECMQWLFGIPHTLQLDAIIITCWIILNAICVACGLQKGVRIASDV</w:t>
      </w:r>
    </w:p>
    <w:p w14:paraId="3511069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RSYLSFLMLGWVFIVSGASFIMNYFTDSVGMLLMYLPRMLFYTDPIAKGG</w:t>
      </w:r>
    </w:p>
    <w:p w14:paraId="6937BBC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FPQGWTVFYWAWWVIYAIQMSIFLARISRGRTVRELCFGMVLGLTASTWI</w:t>
      </w:r>
    </w:p>
    <w:p w14:paraId="1A2ACB9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LWTVLGSNTLLLIDKNIINIPNLIEQYGVARAIIETWAALPLSTATMWGF</w:t>
      </w:r>
    </w:p>
    <w:p w14:paraId="76D0DF4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FILCFIATVTLVNACSYTLAMSTCREVRDGEEPPLLVRIGWSILVGIIGI</w:t>
      </w:r>
    </w:p>
    <w:p w14:paraId="4611AF6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VLLALGGLKPIQTAIIAGGCPLFFVNIMVTLSFIKDAKQNWKD</w:t>
      </w:r>
    </w:p>
    <w:p w14:paraId="396F0085" w14:textId="77777777" w:rsidR="002F650D" w:rsidRPr="00E07133" w:rsidRDefault="002F650D" w:rsidP="00BE7595">
      <w:pPr>
        <w:pStyle w:val="command"/>
        <w:rPr>
          <w:lang w:val="en-GB"/>
        </w:rPr>
      </w:pPr>
    </w:p>
    <w:p w14:paraId="2F8401AD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3KCUA</w:t>
      </w:r>
    </w:p>
    <w:p w14:paraId="7641273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3C8A028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KHPLKTFYLAITAGVFISIAFVFYITATTGTGTMPFGMAKLVGGICFSLG</w:t>
      </w:r>
    </w:p>
    <w:p w14:paraId="158FF30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LILCVVCGADLFTSTVLIVVAKASGRITWGQLAKNWLNVYFGNLVGALLF</w:t>
      </w:r>
    </w:p>
    <w:p w14:paraId="4E6A077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VLLMWLSGEYMTANGQWGLNVLQTADHKVHHTFIEAVCLGILANLMVCLA</w:t>
      </w:r>
    </w:p>
    <w:p w14:paraId="54AC359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VWMSYSGRSLMDKAFIMVLPVAMFVASGFEHSIANMFMIPMGIVIRDFAS</w:t>
      </w:r>
    </w:p>
    <w:p w14:paraId="6D91D7B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lastRenderedPageBreak/>
        <w:t>PEFWTAVGSAPENFSHLTVMNFITDNLIPVTIGNIIGGGLLVGLTYWVIY</w:t>
      </w:r>
    </w:p>
    <w:p w14:paraId="0F0EA31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LR</w:t>
      </w:r>
    </w:p>
    <w:p w14:paraId="0E908D11" w14:textId="77777777" w:rsidR="00AE2C98" w:rsidRPr="00E07133" w:rsidRDefault="00AE2C98" w:rsidP="00BE7595">
      <w:pPr>
        <w:pStyle w:val="command"/>
        <w:rPr>
          <w:lang w:val="en-GB"/>
        </w:rPr>
      </w:pPr>
    </w:p>
    <w:p w14:paraId="3F926D3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3KJ6A</w:t>
      </w:r>
    </w:p>
    <w:p w14:paraId="6F7486A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645DE2C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GMGIVMSLIVLAIVFGNVLVITAIAKFERLQTVTNYFITSLACADLVMGL</w:t>
      </w:r>
    </w:p>
    <w:p w14:paraId="00D18B64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AVVPFGAAHILMKMWTFGNFWCEFWTSIDVLCVTASIETLCVIAVDRYFA</w:t>
      </w:r>
    </w:p>
    <w:p w14:paraId="01DD3D6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ITSPFKYQSLLTKNKARVIILMVWIVSGLTSFLPIQMHWYRATHQEAINC</w:t>
      </w:r>
    </w:p>
    <w:p w14:paraId="1F89ED4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YAEETCCDFFTNQAYAIASSIVSFYVPLVIMVFVYSRVFQEAKRQLQKID</w:t>
      </w:r>
    </w:p>
    <w:p w14:paraId="096116C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KSEGRFHVQNLSQVEQDGRTGHGLRRSSKFCLKEHKALKTLGIIMGTFTL</w:t>
      </w:r>
    </w:p>
    <w:p w14:paraId="6CB4524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CWLPFFIVNIVHVIQDNLIRKEVYILLNWIGYVNSGFNPLIYCRSPDFRI</w:t>
      </w:r>
    </w:p>
    <w:p w14:paraId="5CC679C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AFQELLCLRRS</w:t>
      </w:r>
    </w:p>
    <w:p w14:paraId="5A806E89" w14:textId="77777777" w:rsidR="00AE2C98" w:rsidRPr="00E07133" w:rsidRDefault="00AE2C98" w:rsidP="00BE7595">
      <w:pPr>
        <w:pStyle w:val="command"/>
        <w:rPr>
          <w:lang w:val="en-GB"/>
        </w:rPr>
      </w:pPr>
    </w:p>
    <w:p w14:paraId="4539A34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3O0RB</w:t>
      </w:r>
    </w:p>
    <w:p w14:paraId="4F399D2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:B</w:t>
      </w:r>
      <w:proofErr w:type="gramEnd"/>
      <w:r w:rsidRPr="00E07133">
        <w:rPr>
          <w:lang w:val="en-GB"/>
        </w:rPr>
        <w:t>|PDBID|CHAIN|SEQUENCE</w:t>
      </w:r>
    </w:p>
    <w:p w14:paraId="704FC50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FASQAVAKPYFVFALILFVGQILFGLIMGLQYVVGDFLFPAIPFNVARMV</w:t>
      </w:r>
    </w:p>
    <w:p w14:paraId="3F45824B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HTNLLIVWLLFGFMGAAYYLVPEESDCELYSPKLAWILFWVFAAAGVLTI</w:t>
      </w:r>
    </w:p>
    <w:p w14:paraId="68A4434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LGYLLVPYAGLARLTGNELWPTMGREFLEQPTISKAGIVIVALGFLFNVG</w:t>
      </w:r>
    </w:p>
    <w:p w14:paraId="00B6A27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MTVLRGRKTAISMVLMTGLIGLALLFLFSFYNPENLTRDKFYWWWVVHLW</w:t>
      </w:r>
    </w:p>
    <w:p w14:paraId="7983594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VEGVWELIMGAILAFVLVKITGVDREVIEKWLYVIIAMALISGIIGTGHH</w:t>
      </w:r>
    </w:p>
    <w:p w14:paraId="3F045BB9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YFWIGVPGYWLWLGSVFSALEPLPFFAMVLFAFNTINRRRRDYPNRAVAL</w:t>
      </w:r>
    </w:p>
    <w:p w14:paraId="253F9B4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WAMGTTVMAFLGAGVWGFMHTLAPVNYYTHGTQLTAAHGHMAFYGAYAMI</w:t>
      </w:r>
    </w:p>
    <w:p w14:paraId="1435C3A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VMTIISYAMPRLRGIGEAMDNRSQVLEMWGFWLMTVAMVFITLFLSAAGV</w:t>
      </w:r>
    </w:p>
    <w:p w14:paraId="6DA06A2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LQVWLQRMPADGAAMTFMATQDQLAIFYWLREGAGVVFLIGLVAYLLSF</w:t>
      </w:r>
    </w:p>
    <w:p w14:paraId="0C1D61CD" w14:textId="77777777" w:rsidR="00AE2C98" w:rsidRPr="00E07133" w:rsidRDefault="00AE2C98" w:rsidP="00BE7595">
      <w:pPr>
        <w:pStyle w:val="command"/>
        <w:rPr>
          <w:lang w:val="en-GB"/>
        </w:rPr>
      </w:pPr>
    </w:p>
    <w:p w14:paraId="3E14939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3P5NA</w:t>
      </w:r>
    </w:p>
    <w:p w14:paraId="366EB77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5080044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QQNKRLITISMLSAIAFVLTFIKFPIPFLPPYLTLDFSDVPSLLATFTFG</w:t>
      </w:r>
    </w:p>
    <w:p w14:paraId="5A30E14C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PVAGIIVALVKNLLNYLFSMGDPVGPFANFLAGASFLLTAYAIYKNKRST</w:t>
      </w:r>
    </w:p>
    <w:p w14:paraId="204001B8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KSLITGLIIATIVMTIVLSILNYFVLLPLYGMIFNLADIANNLKVIIVSG</w:t>
      </w:r>
    </w:p>
    <w:p w14:paraId="528EB2E7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IIPFNIIKGIVISIVFILLYRRLANFLKR</w:t>
      </w:r>
    </w:p>
    <w:p w14:paraId="5E3DBBC1" w14:textId="77777777" w:rsidR="00AE2C98" w:rsidRPr="00E07133" w:rsidRDefault="00AE2C98" w:rsidP="00BE7595">
      <w:pPr>
        <w:pStyle w:val="command"/>
        <w:rPr>
          <w:lang w:val="en-GB"/>
        </w:rPr>
      </w:pPr>
    </w:p>
    <w:p w14:paraId="47723790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3SYOA</w:t>
      </w:r>
    </w:p>
    <w:p w14:paraId="03CA5B85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:A</w:t>
      </w:r>
      <w:proofErr w:type="gramEnd"/>
      <w:r w:rsidRPr="00E07133">
        <w:rPr>
          <w:lang w:val="en-GB"/>
        </w:rPr>
        <w:t>|PDBID|CHAIN|SEQUENCE</w:t>
      </w:r>
    </w:p>
    <w:p w14:paraId="0525A66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YRYLTDIFTTLVDLKWRFNLLIFVMVYTVTWLFFGMIWWLIAYIRGDMDH</w:t>
      </w:r>
    </w:p>
    <w:p w14:paraId="106C9F6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IEDPSWTPCVTNLNGFVSAFLFSIETETTIGYGYRVITDKCPEGIILLLI</w:t>
      </w:r>
    </w:p>
    <w:p w14:paraId="322BBC7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QSVLGSIVNAFMVGCMFVKISQ</w:t>
      </w:r>
    </w:p>
    <w:p w14:paraId="0158C37E" w14:textId="77777777" w:rsidR="00AE2C98" w:rsidRPr="00E07133" w:rsidRDefault="00AE2C98" w:rsidP="00BE7595">
      <w:pPr>
        <w:pStyle w:val="command"/>
        <w:rPr>
          <w:lang w:val="en-GB"/>
        </w:rPr>
      </w:pPr>
    </w:p>
    <w:p w14:paraId="52E9BB61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4A2NB</w:t>
      </w:r>
    </w:p>
    <w:p w14:paraId="6BC66123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&gt;</w:t>
      </w:r>
      <w:proofErr w:type="gramStart"/>
      <w:r w:rsidRPr="00E07133">
        <w:rPr>
          <w:lang w:val="en-GB"/>
        </w:rPr>
        <w:t>BCL :B</w:t>
      </w:r>
      <w:proofErr w:type="gramEnd"/>
      <w:r w:rsidRPr="00E07133">
        <w:rPr>
          <w:lang w:val="en-GB"/>
        </w:rPr>
        <w:t>|PDBID|CHAIN|SEQUENCE</w:t>
      </w:r>
    </w:p>
    <w:p w14:paraId="348960F2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MNENLWKICFIVMFIIWVFVRKVYGTRAMKNKSKKKVRPNFEKSLVFLNF</w:t>
      </w:r>
    </w:p>
    <w:p w14:paraId="1558E6AE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IGMVFLPLTAVFSSYLDSFNINLPDSIRLFALIVTFLNIGLFTKIHKDLG</w:t>
      </w:r>
    </w:p>
    <w:p w14:paraId="0E964E9F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NNWSAILEIKDGHKLVKEGIYKNIRHPMYAHLWLWVITQGIILSNWVVLI</w:t>
      </w:r>
    </w:p>
    <w:p w14:paraId="3752E016" w14:textId="77777777" w:rsidR="00761C33" w:rsidRPr="00E07133" w:rsidRDefault="00761C33" w:rsidP="00BE7595">
      <w:pPr>
        <w:pStyle w:val="command"/>
        <w:rPr>
          <w:lang w:val="en-GB"/>
        </w:rPr>
      </w:pPr>
      <w:r w:rsidRPr="00E07133">
        <w:rPr>
          <w:lang w:val="en-GB"/>
        </w:rPr>
        <w:t>FGIVAWAILYFIRVPKEEELLIEEFGDEYIEYMGKTGRLFPK</w:t>
      </w:r>
    </w:p>
    <w:p w14:paraId="2AA41803" w14:textId="77777777" w:rsidR="003E4DF6" w:rsidRPr="00E07133" w:rsidRDefault="003E4DF6" w:rsidP="00BE7595">
      <w:pPr>
        <w:pStyle w:val="chaptersubheading"/>
        <w:spacing w:line="240" w:lineRule="auto"/>
        <w:rPr>
          <w:i w:val="0"/>
          <w:lang w:val="en-GB"/>
        </w:rPr>
      </w:pPr>
    </w:p>
    <w:p w14:paraId="6AABFC05" w14:textId="31B2303E" w:rsidR="0054155E" w:rsidRPr="00E07133" w:rsidRDefault="0014683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Fragment files</w:t>
      </w:r>
    </w:p>
    <w:p w14:paraId="2B5D3475" w14:textId="0A106A31" w:rsidR="00146833" w:rsidRDefault="00F96144" w:rsidP="00BE7595">
      <w:pPr>
        <w:pStyle w:val="chapterparagraph"/>
        <w:spacing w:line="240" w:lineRule="auto"/>
        <w:ind w:firstLine="0"/>
        <w:rPr>
          <w:lang w:val="en-GB"/>
        </w:rPr>
      </w:pPr>
      <w:r w:rsidRPr="00E07133">
        <w:rPr>
          <w:lang w:val="en-GB"/>
        </w:rPr>
        <w:tab/>
        <w:t>The fragment files and secondary structure prediction files are the same ones used for the mode</w:t>
      </w:r>
      <w:r w:rsidR="002316E2">
        <w:rPr>
          <w:lang w:val="en-GB"/>
        </w:rPr>
        <w:t>l</w:t>
      </w:r>
      <w:r w:rsidRPr="00E07133">
        <w:rPr>
          <w:lang w:val="en-GB"/>
        </w:rPr>
        <w:t xml:space="preserve">ling published in reference </w:t>
      </w:r>
      <w:r w:rsidRPr="00E07133">
        <w:rPr>
          <w:lang w:val="en-GB"/>
        </w:rPr>
        <w:fldChar w:fldCharType="begin"/>
      </w:r>
      <w:r w:rsidR="00F94881" w:rsidRPr="00E07133">
        <w:rPr>
          <w:lang w:val="en-GB"/>
        </w:rPr>
        <w:instrText xml:space="preserve"> ADDIN PAPERS2_CITATIONS &lt;citation&gt;&lt;uuid&gt;E1FC8907-41A4-4FE3-9C47-499D14AE1739&lt;/uuid&gt;&lt;priority&gt;0&lt;/priority&gt;&lt;publications&gt;&lt;publication&gt;&lt;uuid&gt;90BCE14B-4FC5-4BB9-8AE1-4B680B3E2002&lt;/uuid&gt;&lt;volume&gt;21&lt;/volume&gt;&lt;accepted_date&gt;99201304251200000000222000&lt;/accepted_date&gt;&lt;doi&gt;10.1016/j.str.2013.04.022&lt;/doi&gt;&lt;startpage&gt;1107&lt;/startpage&gt;&lt;revision_date&gt;99201304101200000000222000&lt;/revision_date&gt;&lt;publication_date&gt;99201307021200000000222000&lt;/publication_date&gt;&lt;url&gt;http://eutils.ncbi.nlm.nih.gov/entrez/eutils/elink.fcgi?dbfrom=pubmed&amp;amp;id=23727232&amp;amp;retmode=ref&amp;amp;cmd=prlinks&lt;/url&gt;&lt;type&gt;400&lt;/type&gt;&lt;title&gt;BCL::MP-fold: folding membrane proteins through assembly of transmembrane helices.&lt;/title&gt;&lt;location&gt;&amp;lt;html&amp;gt;&amp;lt;head&amp;gt;&amp;lt;meta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Home&amp;lt;/a&amp;gt;&amp;lt;/div&amp;gt;&amp;lt;/body&amp;gt;&amp;lt;/html&amp;gt;&lt;/location&gt;&lt;submission_date&gt;99201302011200000000222000&lt;/submission_date&gt;&lt;number&gt;7&lt;/number&gt;&lt;institution&gt;Center for Structural Biology, Department of Chemistry, Vanderbilt University, Nashville, TN 37232, USA.&lt;/institution&gt;&lt;subtype&gt;400&lt;/subtype&gt;&lt;endpage&gt;1117&lt;/endpage&gt;&lt;bundle&gt;&lt;publication&gt;&lt;publisher&gt;Elsevier Ltd&lt;/publisher&gt;&lt;url&gt;http://www.cell.com/structure/&lt;/url&gt;&lt;title&gt;Structure&lt;/title&gt;&lt;type&gt;-100&lt;/type&gt;&lt;subtype&gt;-100&lt;/subtype&gt;&lt;uuid&gt;3697F717-6E19-4773-B5EA-3A7C0FA22F5E&lt;/uuid&gt;&lt;/publication&gt;&lt;/bundle&gt;&lt;authors&gt;&lt;author&gt;&lt;firstName&gt;Brian&lt;/firstName&gt;&lt;middleNames&gt;E&lt;/middleNames&gt;&lt;lastName&gt;Weiner&lt;/lastName&gt;&lt;/author&gt;&lt;author&gt;&lt;firstName&gt;Nils&lt;/firstName&gt;&lt;lastName&gt;Woetzel&lt;/lastName&gt;&lt;/author&gt;&lt;author&gt;&lt;firstName&gt;Mert&lt;/firstName&gt;&lt;lastName&gt;Karakaş&lt;/lastName&gt;&lt;/author&gt;&lt;author&gt;&lt;firstName&gt;Nathan&lt;/firstName&gt;&lt;lastName&gt;Alexander&lt;/lastName&gt;&lt;/author&gt;&lt;author&gt;&lt;firstName&gt;Jens&lt;/firstName&gt;&lt;lastName&gt;Meiler&lt;/lastName&gt;&lt;/author&gt;&lt;/authors&gt;&lt;/publication&gt;&lt;/publications&gt;&lt;cites&gt;&lt;/cites&gt;&lt;/citation&gt;</w:instrText>
      </w:r>
      <w:r w:rsidRPr="00E07133">
        <w:rPr>
          <w:lang w:val="en-GB"/>
        </w:rPr>
        <w:fldChar w:fldCharType="separate"/>
      </w:r>
      <w:r w:rsidR="00D95284" w:rsidRPr="00E07133">
        <w:rPr>
          <w:lang w:val="en-GB"/>
        </w:rPr>
        <w:t>{Weiner:2013gg}</w:t>
      </w:r>
      <w:r w:rsidRPr="00E07133">
        <w:rPr>
          <w:lang w:val="en-GB"/>
        </w:rPr>
        <w:fldChar w:fldCharType="end"/>
      </w:r>
      <w:r w:rsidRPr="00E07133">
        <w:rPr>
          <w:lang w:val="en-GB"/>
        </w:rPr>
        <w:t>. Information on how this input was generated can be found in the publication’s Supplemental Information.</w:t>
      </w:r>
    </w:p>
    <w:p w14:paraId="32C68410" w14:textId="77777777" w:rsidR="002316E2" w:rsidRPr="00E07133" w:rsidRDefault="002316E2" w:rsidP="00BE7595">
      <w:pPr>
        <w:pStyle w:val="chapterparagraph"/>
        <w:spacing w:line="240" w:lineRule="auto"/>
        <w:ind w:firstLine="0"/>
        <w:rPr>
          <w:lang w:val="en-GB"/>
        </w:rPr>
      </w:pPr>
    </w:p>
    <w:p w14:paraId="12193BE9" w14:textId="702F347D" w:rsidR="00A05FBD" w:rsidRPr="00E07133" w:rsidRDefault="0078703F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# Example using 1U19</w:t>
      </w:r>
      <w:r w:rsidR="001B5445">
        <w:rPr>
          <w:lang w:val="en-GB"/>
        </w:rPr>
        <w:t>A</w:t>
      </w:r>
      <w:r w:rsidR="00A05FBD" w:rsidRPr="00E07133">
        <w:rPr>
          <w:lang w:val="en-GB"/>
        </w:rPr>
        <w:t>.</w:t>
      </w:r>
      <w:proofErr w:type="gramEnd"/>
      <w:r w:rsidR="00A05FBD" w:rsidRPr="00E07133">
        <w:rPr>
          <w:lang w:val="en-GB"/>
        </w:rPr>
        <w:t xml:space="preserve"> Was repeated for all nine proteins in benchmark set</w:t>
      </w:r>
    </w:p>
    <w:p w14:paraId="27B35718" w14:textId="0DAC60E3" w:rsidR="002C3893" w:rsidRDefault="002C3893" w:rsidP="002316E2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command</w:t>
      </w:r>
      <w:proofErr w:type="gramEnd"/>
      <w:r>
        <w:rPr>
          <w:lang w:val="en-GB"/>
        </w:rPr>
        <w:t xml:space="preserve"> line from Weiner, et al. 2013</w:t>
      </w:r>
    </w:p>
    <w:p w14:paraId="700946E2" w14:textId="2BAAFC53" w:rsidR="00170BB3" w:rsidRPr="00170BB3" w:rsidRDefault="00170BB3" w:rsidP="00170BB3">
      <w:pPr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## </w:t>
      </w:r>
      <w:proofErr w:type="gramStart"/>
      <w:r>
        <w:rPr>
          <w:rFonts w:ascii="Consolas" w:hAnsi="Consolas"/>
          <w:sz w:val="20"/>
          <w:szCs w:val="20"/>
          <w:lang w:val="en-GB"/>
        </w:rPr>
        <w:t>make</w:t>
      </w:r>
      <w:proofErr w:type="gramEnd"/>
      <w:r>
        <w:rPr>
          <w:rFonts w:ascii="Consolas" w:hAnsi="Consolas"/>
          <w:sz w:val="20"/>
          <w:szCs w:val="20"/>
          <w:lang w:val="en-GB"/>
        </w:rPr>
        <w:t>_fragments.pl p</w:t>
      </w:r>
      <w:r w:rsidRPr="00170BB3">
        <w:rPr>
          <w:rFonts w:ascii="Consolas" w:hAnsi="Consolas"/>
          <w:sz w:val="20"/>
          <w:szCs w:val="20"/>
          <w:lang w:val="en-GB"/>
        </w:rPr>
        <w:t>erformed 3 times, each time, adding PDB IDs to the homolog files, that occur in more than 30% of the fragments.</w:t>
      </w:r>
    </w:p>
    <w:p w14:paraId="7E138B33" w14:textId="218493DB" w:rsidR="002C3893" w:rsidRDefault="002C3893" w:rsidP="002C3893">
      <w:pPr>
        <w:pStyle w:val="command"/>
        <w:rPr>
          <w:lang w:val="en-GB"/>
        </w:rPr>
      </w:pPr>
    </w:p>
    <w:p w14:paraId="0ADBD4FD" w14:textId="0AC41C21" w:rsidR="002C3893" w:rsidRPr="002C3893" w:rsidRDefault="002C3893" w:rsidP="002C3893">
      <w:pPr>
        <w:pStyle w:val="command"/>
        <w:rPr>
          <w:lang w:val="en-GB"/>
        </w:rPr>
      </w:pPr>
      <w:r w:rsidRPr="002C3893">
        <w:rPr>
          <w:lang w:val="en-GB"/>
        </w:rPr>
        <w:t>#</w:t>
      </w:r>
      <w:r>
        <w:rPr>
          <w:lang w:val="en-GB"/>
        </w:rPr>
        <w:t xml:space="preserve"># </w:t>
      </w:r>
      <w:r w:rsidRPr="002C3893">
        <w:rPr>
          <w:lang w:val="en-GB"/>
        </w:rPr>
        <w:t>CVS information:</w:t>
      </w:r>
    </w:p>
    <w:p w14:paraId="2E869F24" w14:textId="2077DC2E" w:rsidR="002C3893" w:rsidRPr="002C3893" w:rsidRDefault="002C3893" w:rsidP="002C3893">
      <w:pPr>
        <w:pStyle w:val="command"/>
        <w:rPr>
          <w:lang w:val="en-GB"/>
        </w:rPr>
      </w:pPr>
      <w:r w:rsidRPr="002C3893">
        <w:rPr>
          <w:lang w:val="en-GB"/>
        </w:rPr>
        <w:t>#</w:t>
      </w:r>
      <w:r>
        <w:rPr>
          <w:lang w:val="en-GB"/>
        </w:rPr>
        <w:t>#</w:t>
      </w:r>
      <w:r w:rsidRPr="002C3893">
        <w:rPr>
          <w:lang w:val="en-GB"/>
        </w:rPr>
        <w:t xml:space="preserve"> $Revision: 5280 $</w:t>
      </w:r>
    </w:p>
    <w:p w14:paraId="7D93E883" w14:textId="3146A169" w:rsidR="002C3893" w:rsidRPr="002C3893" w:rsidRDefault="002C3893" w:rsidP="002C3893">
      <w:pPr>
        <w:pStyle w:val="command"/>
        <w:rPr>
          <w:lang w:val="en-GB"/>
        </w:rPr>
      </w:pPr>
      <w:r w:rsidRPr="002C3893">
        <w:rPr>
          <w:lang w:val="en-GB"/>
        </w:rPr>
        <w:t>#</w:t>
      </w:r>
      <w:r>
        <w:rPr>
          <w:lang w:val="en-GB"/>
        </w:rPr>
        <w:t>#</w:t>
      </w:r>
      <w:r w:rsidRPr="002C3893">
        <w:rPr>
          <w:lang w:val="en-GB"/>
        </w:rPr>
        <w:t xml:space="preserve"> $Date: 2004-10-08 17:21:30 -0500 (Fri, 08 Oct 2004) $</w:t>
      </w:r>
    </w:p>
    <w:p w14:paraId="0A7BF47D" w14:textId="2FAE71F5" w:rsidR="00170BB3" w:rsidRDefault="002C3893" w:rsidP="002316E2">
      <w:pPr>
        <w:pStyle w:val="command"/>
        <w:rPr>
          <w:lang w:val="en-GB"/>
        </w:rPr>
      </w:pPr>
      <w:r w:rsidRPr="002C3893">
        <w:rPr>
          <w:lang w:val="en-GB"/>
        </w:rPr>
        <w:t>#</w:t>
      </w:r>
      <w:r>
        <w:rPr>
          <w:lang w:val="en-GB"/>
        </w:rPr>
        <w:t>#</w:t>
      </w:r>
      <w:r w:rsidRPr="002C3893">
        <w:rPr>
          <w:lang w:val="en-GB"/>
        </w:rPr>
        <w:t xml:space="preserve"> $Author: </w:t>
      </w:r>
      <w:proofErr w:type="spellStart"/>
      <w:proofErr w:type="gramStart"/>
      <w:r w:rsidRPr="002C3893">
        <w:rPr>
          <w:lang w:val="en-GB"/>
        </w:rPr>
        <w:t>dylan</w:t>
      </w:r>
      <w:proofErr w:type="spellEnd"/>
      <w:proofErr w:type="gramEnd"/>
      <w:r w:rsidRPr="002C3893">
        <w:rPr>
          <w:lang w:val="en-GB"/>
        </w:rPr>
        <w:t xml:space="preserve"> $</w:t>
      </w:r>
    </w:p>
    <w:p w14:paraId="1DDF7C72" w14:textId="38F5FD73" w:rsidR="002C3893" w:rsidRDefault="002C3893" w:rsidP="002316E2">
      <w:pPr>
        <w:pStyle w:val="command"/>
        <w:rPr>
          <w:lang w:val="en-GB"/>
        </w:rPr>
      </w:pPr>
      <w:proofErr w:type="gramStart"/>
      <w:r>
        <w:rPr>
          <w:lang w:val="en-GB"/>
        </w:rPr>
        <w:t>make</w:t>
      </w:r>
      <w:proofErr w:type="gramEnd"/>
      <w:r>
        <w:rPr>
          <w:lang w:val="en-GB"/>
        </w:rPr>
        <w:t>_fragments.pl -id 1U19A -</w:t>
      </w:r>
      <w:proofErr w:type="spellStart"/>
      <w:r>
        <w:rPr>
          <w:lang w:val="en-GB"/>
        </w:rPr>
        <w:t>psipredfile</w:t>
      </w:r>
      <w:proofErr w:type="spellEnd"/>
      <w:r>
        <w:rPr>
          <w:lang w:val="en-GB"/>
        </w:rPr>
        <w:t xml:space="preserve"> 1U19A.psipred_ss2 -</w:t>
      </w:r>
      <w:proofErr w:type="spellStart"/>
      <w:r>
        <w:rPr>
          <w:lang w:val="en-GB"/>
        </w:rPr>
        <w:t>jufofile</w:t>
      </w:r>
      <w:proofErr w:type="spellEnd"/>
      <w:r>
        <w:rPr>
          <w:lang w:val="en-GB"/>
        </w:rPr>
        <w:t xml:space="preserve"> 1U19A.jufo -</w:t>
      </w:r>
      <w:proofErr w:type="spellStart"/>
      <w:r>
        <w:rPr>
          <w:lang w:val="en-GB"/>
        </w:rPr>
        <w:t>nosam</w:t>
      </w:r>
      <w:proofErr w:type="spellEnd"/>
      <w:r>
        <w:rPr>
          <w:lang w:val="en-GB"/>
        </w:rPr>
        <w:t xml:space="preserve"> -verbose 1U19</w:t>
      </w:r>
      <w:r w:rsidRPr="002C3893">
        <w:rPr>
          <w:lang w:val="en-GB"/>
        </w:rPr>
        <w:t>A.fasta -</w:t>
      </w:r>
      <w:proofErr w:type="spellStart"/>
      <w:r w:rsidRPr="002C3893">
        <w:rPr>
          <w:lang w:val="en-GB"/>
        </w:rPr>
        <w:t>nohoms</w:t>
      </w:r>
      <w:proofErr w:type="spellEnd"/>
      <w:r w:rsidRPr="002C3893">
        <w:rPr>
          <w:lang w:val="en-GB"/>
        </w:rPr>
        <w:t xml:space="preserve"> -</w:t>
      </w:r>
      <w:proofErr w:type="spellStart"/>
      <w:r w:rsidRPr="002C3893">
        <w:rPr>
          <w:lang w:val="en-GB"/>
        </w:rPr>
        <w:t>nojufo</w:t>
      </w:r>
      <w:proofErr w:type="spellEnd"/>
      <w:r w:rsidRPr="002C3893">
        <w:rPr>
          <w:lang w:val="en-GB"/>
        </w:rPr>
        <w:t xml:space="preserve"> –</w:t>
      </w:r>
      <w:proofErr w:type="spellStart"/>
      <w:r w:rsidRPr="002C3893">
        <w:rPr>
          <w:lang w:val="en-GB"/>
        </w:rPr>
        <w:t>nopsipred</w:t>
      </w:r>
      <w:proofErr w:type="spellEnd"/>
      <w:r>
        <w:rPr>
          <w:lang w:val="en-GB"/>
        </w:rPr>
        <w:t xml:space="preserve"> &gt;&amp; log &amp;</w:t>
      </w:r>
    </w:p>
    <w:p w14:paraId="3C36D1F3" w14:textId="77777777" w:rsidR="00170BB3" w:rsidRDefault="00170BB3" w:rsidP="002316E2">
      <w:pPr>
        <w:pStyle w:val="command"/>
        <w:rPr>
          <w:lang w:val="en-GB"/>
        </w:rPr>
      </w:pPr>
    </w:p>
    <w:p w14:paraId="7628FDF0" w14:textId="599ECD4C" w:rsidR="002C3893" w:rsidRDefault="002C3893" w:rsidP="002316E2">
      <w:pPr>
        <w:pStyle w:val="command"/>
        <w:rPr>
          <w:lang w:val="en-GB"/>
        </w:rPr>
      </w:pPr>
      <w:r>
        <w:rPr>
          <w:lang w:val="en-GB"/>
        </w:rPr>
        <w:t xml:space="preserve"># </w:t>
      </w:r>
      <w:r w:rsidR="00170BB3">
        <w:rPr>
          <w:lang w:val="en-GB"/>
        </w:rPr>
        <w:t xml:space="preserve">Now </w:t>
      </w:r>
      <w:r>
        <w:rPr>
          <w:lang w:val="en-GB"/>
        </w:rPr>
        <w:t>using Rosetta-3.4</w:t>
      </w:r>
    </w:p>
    <w:p w14:paraId="7E058BBB" w14:textId="0767ECD9" w:rsidR="0039627C" w:rsidRPr="00E07133" w:rsidRDefault="0039627C" w:rsidP="002316E2">
      <w:pPr>
        <w:pStyle w:val="command"/>
        <w:rPr>
          <w:lang w:val="en-GB"/>
        </w:rPr>
      </w:pPr>
      <w:r w:rsidRPr="0039627C">
        <w:rPr>
          <w:lang w:val="en-GB"/>
        </w:rPr>
        <w:t>/rosetta/rosetta-3.4/rosetta_tools/fragment_tools/make_fragments.pl -id 1U19A -verbose -</w:t>
      </w:r>
      <w:proofErr w:type="spellStart"/>
      <w:r w:rsidRPr="0039627C">
        <w:rPr>
          <w:lang w:val="en-GB"/>
        </w:rPr>
        <w:t>nohoms</w:t>
      </w:r>
      <w:proofErr w:type="spellEnd"/>
      <w:r w:rsidRPr="0039627C">
        <w:rPr>
          <w:lang w:val="en-GB"/>
        </w:rPr>
        <w:t xml:space="preserve"> -</w:t>
      </w:r>
      <w:proofErr w:type="spellStart"/>
      <w:r w:rsidRPr="0039627C">
        <w:rPr>
          <w:lang w:val="en-GB"/>
        </w:rPr>
        <w:t>psipredfile</w:t>
      </w:r>
      <w:proofErr w:type="spellEnd"/>
      <w:r w:rsidRPr="0039627C">
        <w:rPr>
          <w:lang w:val="en-GB"/>
        </w:rPr>
        <w:t xml:space="preserve"> 1U19A.psipred_ss2 -</w:t>
      </w:r>
      <w:proofErr w:type="spellStart"/>
      <w:r w:rsidRPr="0039627C">
        <w:rPr>
          <w:lang w:val="en-GB"/>
        </w:rPr>
        <w:t>nopsipred</w:t>
      </w:r>
      <w:proofErr w:type="spellEnd"/>
      <w:r w:rsidRPr="0039627C">
        <w:rPr>
          <w:lang w:val="en-GB"/>
        </w:rPr>
        <w:t xml:space="preserve"> 1U19A.fasta</w:t>
      </w:r>
      <w:r w:rsidR="002C3893">
        <w:rPr>
          <w:lang w:val="en-GB"/>
        </w:rPr>
        <w:t xml:space="preserve"> &gt;&amp; log &amp;</w:t>
      </w:r>
    </w:p>
    <w:p w14:paraId="192B0412" w14:textId="77777777" w:rsidR="002316E2" w:rsidRDefault="002316E2" w:rsidP="00BE7595">
      <w:pPr>
        <w:pStyle w:val="chaptersubheading"/>
        <w:spacing w:line="240" w:lineRule="auto"/>
        <w:rPr>
          <w:lang w:val="en-GB"/>
        </w:rPr>
      </w:pPr>
    </w:p>
    <w:p w14:paraId="14695819" w14:textId="4FE55BE3" w:rsidR="00146833" w:rsidRPr="00E07133" w:rsidRDefault="0014683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 xml:space="preserve">Generation of </w:t>
      </w:r>
      <w:proofErr w:type="spellStart"/>
      <w:r w:rsidRPr="00E07133">
        <w:rPr>
          <w:lang w:val="en-GB"/>
        </w:rPr>
        <w:t>spanfiles</w:t>
      </w:r>
      <w:proofErr w:type="spellEnd"/>
      <w:r w:rsidR="00AC7204" w:rsidRPr="00E07133">
        <w:rPr>
          <w:lang w:val="en-GB"/>
        </w:rPr>
        <w:t xml:space="preserve"> and </w:t>
      </w:r>
      <w:proofErr w:type="spellStart"/>
      <w:r w:rsidR="00AC7204" w:rsidRPr="00E07133">
        <w:rPr>
          <w:lang w:val="en-GB"/>
        </w:rPr>
        <w:t>lipophilicity</w:t>
      </w:r>
      <w:proofErr w:type="spellEnd"/>
      <w:r w:rsidR="00AC7204" w:rsidRPr="00E07133">
        <w:rPr>
          <w:lang w:val="en-GB"/>
        </w:rPr>
        <w:t xml:space="preserve"> files</w:t>
      </w:r>
    </w:p>
    <w:p w14:paraId="12390AA2" w14:textId="247EED38" w:rsidR="0078703F" w:rsidRDefault="00B20E6E" w:rsidP="00BE7595">
      <w:pPr>
        <w:pStyle w:val="chapterparagraph"/>
        <w:spacing w:line="240" w:lineRule="auto"/>
        <w:rPr>
          <w:lang w:val="en-GB"/>
        </w:rPr>
      </w:pPr>
      <w:r w:rsidRPr="00E07133">
        <w:rPr>
          <w:lang w:val="en-GB"/>
        </w:rPr>
        <w:t xml:space="preserve">The </w:t>
      </w:r>
      <w:proofErr w:type="spellStart"/>
      <w:r w:rsidR="0078703F" w:rsidRPr="00E07133">
        <w:rPr>
          <w:lang w:val="en-GB"/>
        </w:rPr>
        <w:t>spanfiles</w:t>
      </w:r>
      <w:proofErr w:type="spellEnd"/>
      <w:r w:rsidR="0078703F" w:rsidRPr="00E07133">
        <w:rPr>
          <w:lang w:val="en-GB"/>
        </w:rPr>
        <w:t xml:space="preserve"> and </w:t>
      </w:r>
      <w:proofErr w:type="spellStart"/>
      <w:r w:rsidR="0078703F" w:rsidRPr="00E07133">
        <w:rPr>
          <w:lang w:val="en-GB"/>
        </w:rPr>
        <w:t>lipophilicity</w:t>
      </w:r>
      <w:proofErr w:type="spellEnd"/>
      <w:r w:rsidRPr="00E07133">
        <w:rPr>
          <w:lang w:val="en-GB"/>
        </w:rPr>
        <w:t xml:space="preserve"> files are the same ones used for the model</w:t>
      </w:r>
      <w:r w:rsidR="002316E2">
        <w:rPr>
          <w:lang w:val="en-GB"/>
        </w:rPr>
        <w:t>l</w:t>
      </w:r>
      <w:r w:rsidRPr="00E07133">
        <w:rPr>
          <w:lang w:val="en-GB"/>
        </w:rPr>
        <w:t xml:space="preserve">ing published in reference </w:t>
      </w:r>
      <w:r w:rsidR="00F94881" w:rsidRPr="00E07133">
        <w:rPr>
          <w:lang w:val="en-GB"/>
        </w:rPr>
        <w:fldChar w:fldCharType="begin"/>
      </w:r>
      <w:r w:rsidR="00F94881" w:rsidRPr="00E07133">
        <w:rPr>
          <w:lang w:val="en-GB"/>
        </w:rPr>
        <w:instrText xml:space="preserve"> ADDIN PAPERS2_CITATIONS &lt;citation&gt;&lt;uuid&gt;A7721FAF-76FD-45D3-9EDF-C93EF8EB68F8&lt;/uuid&gt;&lt;priority&gt;1&lt;/priority&gt;&lt;publications&gt;&lt;publication&gt;&lt;uuid&gt;90BCE14B-4FC5-4BB9-8AE1-4B680B3E2002&lt;/uuid&gt;&lt;volume&gt;21&lt;/volume&gt;&lt;accepted_date&gt;99201304251200000000222000&lt;/accepted_date&gt;&lt;doi&gt;10.1016/j.str.2013.04.022&lt;/doi&gt;&lt;startpage&gt;1107&lt;/startpage&gt;&lt;revision_date&gt;99201304101200000000222000&lt;/revision_date&gt;&lt;publication_date&gt;99201307021200000000222000&lt;/publication_date&gt;&lt;url&gt;http://eutils.ncbi.nlm.nih.gov/entrez/eutils/elink.fcgi?dbfrom=pubmed&amp;amp;id=23727232&amp;amp;retmode=ref&amp;amp;cmd=prlinks&lt;/url&gt;&lt;type&gt;400&lt;/type&gt;&lt;title&gt;BCL::MP-fold: folding membrane proteins through assembly of transmembrane helices.&lt;/title&gt;&lt;location&gt;&amp;lt;html&amp;gt;&amp;lt;head&amp;gt;&amp;lt;meta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Home&amp;lt;/a&amp;gt;&amp;lt;/div&amp;gt;&amp;lt;/body&amp;gt;&amp;lt;/html&amp;gt;&lt;/location&gt;&lt;submission_date&gt;99201302011200000000222000&lt;/submission_date&gt;&lt;number&gt;7&lt;/number&gt;&lt;institution&gt;Center for Structural Biology, Department of Chemistry, Vanderbilt University, Nashville, TN 37232, USA.&lt;/institution&gt;&lt;subtype&gt;400&lt;/subtype&gt;&lt;endpage&gt;1117&lt;/endpage&gt;&lt;bundle&gt;&lt;publication&gt;&lt;publisher&gt;Elsevier Ltd&lt;/publisher&gt;&lt;url&gt;http://www.cell.com/structure/&lt;/url&gt;&lt;title&gt;Structure&lt;/title&gt;&lt;type&gt;-100&lt;/type&gt;&lt;subtype&gt;-100&lt;/subtype&gt;&lt;uuid&gt;3697F717-6E19-4773-B5EA-3A7C0FA22F5E&lt;/uuid&gt;&lt;/publication&gt;&lt;/bundle&gt;&lt;authors&gt;&lt;author&gt;&lt;firstName&gt;Brian&lt;/firstName&gt;&lt;middleNames&gt;E&lt;/middleNames&gt;&lt;lastName&gt;Weiner&lt;/lastName&gt;&lt;/author&gt;&lt;author&gt;&lt;firstName&gt;Nils&lt;/firstName&gt;&lt;lastName&gt;Woetzel&lt;/lastName&gt;&lt;/author&gt;&lt;author&gt;&lt;firstName&gt;Mert&lt;/firstName&gt;&lt;lastName&gt;Karakaş&lt;/lastName&gt;&lt;/author&gt;&lt;author&gt;&lt;firstName&gt;Nathan&lt;/firstName&gt;&lt;lastName&gt;Alexander&lt;/lastName&gt;&lt;/author&gt;&lt;author&gt;&lt;firstName&gt;Jens&lt;/firstName&gt;&lt;lastName&gt;Meiler&lt;/lastName&gt;&lt;/author&gt;&lt;/authors&gt;&lt;/publication&gt;&lt;/publications&gt;&lt;cites&gt;&lt;/cites&gt;&lt;/citation&gt;</w:instrText>
      </w:r>
      <w:r w:rsidR="00F94881" w:rsidRPr="00E07133">
        <w:rPr>
          <w:lang w:val="en-GB"/>
        </w:rPr>
        <w:fldChar w:fldCharType="separate"/>
      </w:r>
      <w:r w:rsidR="00D95284" w:rsidRPr="00E07133">
        <w:rPr>
          <w:lang w:val="en-GB"/>
        </w:rPr>
        <w:t>{Weiner:2013gg}</w:t>
      </w:r>
      <w:r w:rsidR="00F94881" w:rsidRPr="00E07133">
        <w:rPr>
          <w:lang w:val="en-GB"/>
        </w:rPr>
        <w:fldChar w:fldCharType="end"/>
      </w:r>
      <w:r w:rsidRPr="00E07133">
        <w:rPr>
          <w:lang w:val="en-GB"/>
        </w:rPr>
        <w:t>. Information on how this input was generated can be found in the publication’s Supplemental Information.</w:t>
      </w:r>
      <w:r w:rsidR="0078703F" w:rsidRPr="00E07133">
        <w:rPr>
          <w:lang w:val="en-GB"/>
        </w:rPr>
        <w:t xml:space="preserve"> </w:t>
      </w:r>
      <w:proofErr w:type="spellStart"/>
      <w:r w:rsidR="002316E2">
        <w:rPr>
          <w:lang w:val="en-GB"/>
        </w:rPr>
        <w:t>Span</w:t>
      </w:r>
      <w:r w:rsidR="00AC7204" w:rsidRPr="00E07133">
        <w:rPr>
          <w:lang w:val="en-GB"/>
        </w:rPr>
        <w:t>file</w:t>
      </w:r>
      <w:r w:rsidR="002316E2">
        <w:rPr>
          <w:lang w:val="en-GB"/>
        </w:rPr>
        <w:t>s</w:t>
      </w:r>
      <w:proofErr w:type="spellEnd"/>
      <w:r w:rsidR="002316E2">
        <w:rPr>
          <w:lang w:val="en-GB"/>
        </w:rPr>
        <w:t xml:space="preserve"> were</w:t>
      </w:r>
      <w:r w:rsidR="00AC7204" w:rsidRPr="00E07133">
        <w:rPr>
          <w:lang w:val="en-GB"/>
        </w:rPr>
        <w:t xml:space="preserve"> generated using </w:t>
      </w:r>
      <w:r w:rsidR="002316E2">
        <w:rPr>
          <w:lang w:val="en-GB"/>
        </w:rPr>
        <w:t xml:space="preserve">the </w:t>
      </w:r>
      <w:r w:rsidR="00C41951" w:rsidRPr="00E07133">
        <w:rPr>
          <w:lang w:val="en-GB"/>
        </w:rPr>
        <w:t>Rosetta version 3</w:t>
      </w:r>
      <w:proofErr w:type="gramStart"/>
      <w:r w:rsidR="00C41951" w:rsidRPr="00E07133">
        <w:rPr>
          <w:lang w:val="en-GB"/>
        </w:rPr>
        <w:t xml:space="preserve">.4 </w:t>
      </w:r>
      <w:r w:rsidR="00AC7204" w:rsidRPr="00E07133">
        <w:rPr>
          <w:lang w:val="en-GB"/>
        </w:rPr>
        <w:t>octopus2span.</w:t>
      </w:r>
      <w:proofErr w:type="gramEnd"/>
      <w:r w:rsidR="00AC7204" w:rsidRPr="00E07133">
        <w:rPr>
          <w:lang w:val="en-GB"/>
        </w:rPr>
        <w:t>pl script and the SPOCTOPUS prediction</w:t>
      </w:r>
      <w:r w:rsidR="0078703F" w:rsidRPr="00E07133">
        <w:rPr>
          <w:lang w:val="en-GB"/>
        </w:rPr>
        <w:t xml:space="preserve"> </w:t>
      </w:r>
      <w:r w:rsidR="00AC7204" w:rsidRPr="00E07133">
        <w:rPr>
          <w:lang w:val="en-GB"/>
        </w:rPr>
        <w:t>as input.</w:t>
      </w:r>
      <w:r w:rsidR="0078703F" w:rsidRPr="00E07133">
        <w:rPr>
          <w:lang w:val="en-GB"/>
        </w:rPr>
        <w:t xml:space="preserve"> </w:t>
      </w:r>
      <w:proofErr w:type="spellStart"/>
      <w:r w:rsidR="0078703F" w:rsidRPr="00E07133">
        <w:rPr>
          <w:lang w:val="en-GB"/>
        </w:rPr>
        <w:t>Lipophilicty</w:t>
      </w:r>
      <w:proofErr w:type="spellEnd"/>
      <w:r w:rsidR="0078703F" w:rsidRPr="00E07133">
        <w:rPr>
          <w:lang w:val="en-GB"/>
        </w:rPr>
        <w:t xml:space="preserve"> files </w:t>
      </w:r>
      <w:r w:rsidR="002316E2">
        <w:rPr>
          <w:lang w:val="en-GB"/>
        </w:rPr>
        <w:t xml:space="preserve">were </w:t>
      </w:r>
      <w:r w:rsidR="0078703F" w:rsidRPr="00E07133">
        <w:rPr>
          <w:lang w:val="en-GB"/>
        </w:rPr>
        <w:t>generated using run_lips.pl script.</w:t>
      </w:r>
    </w:p>
    <w:p w14:paraId="345F3C0F" w14:textId="77777777" w:rsidR="002316E2" w:rsidRPr="00E07133" w:rsidRDefault="002316E2" w:rsidP="00BE7595">
      <w:pPr>
        <w:pStyle w:val="chapterparagraph"/>
        <w:spacing w:line="240" w:lineRule="auto"/>
        <w:rPr>
          <w:lang w:val="en-GB"/>
        </w:rPr>
      </w:pPr>
    </w:p>
    <w:p w14:paraId="0BFF4F1A" w14:textId="55BC5D60" w:rsidR="002316E2" w:rsidRPr="00E07133" w:rsidRDefault="002316E2" w:rsidP="002316E2">
      <w:pPr>
        <w:pStyle w:val="command"/>
        <w:rPr>
          <w:lang w:val="en-GB"/>
        </w:rPr>
      </w:pPr>
      <w:proofErr w:type="gramStart"/>
      <w:r>
        <w:rPr>
          <w:lang w:val="en-GB"/>
        </w:rPr>
        <w:t xml:space="preserve"># </w:t>
      </w:r>
      <w:r w:rsidRPr="00E07133">
        <w:rPr>
          <w:lang w:val="en-GB"/>
        </w:rPr>
        <w:t>Example</w:t>
      </w:r>
      <w:r>
        <w:rPr>
          <w:lang w:val="en-GB"/>
        </w:rPr>
        <w:t xml:space="preserve"> </w:t>
      </w:r>
      <w:r w:rsidRPr="00E07133">
        <w:rPr>
          <w:lang w:val="en-GB"/>
        </w:rPr>
        <w:t>running octopus2span.pl</w:t>
      </w:r>
      <w:r>
        <w:rPr>
          <w:lang w:val="en-GB"/>
        </w:rPr>
        <w:t xml:space="preserve"> </w:t>
      </w:r>
      <w:r w:rsidRPr="00E07133">
        <w:rPr>
          <w:lang w:val="en-GB"/>
        </w:rPr>
        <w:t>using 1U19.</w:t>
      </w:r>
      <w:proofErr w:type="gramEnd"/>
      <w:r w:rsidRPr="00E07133">
        <w:rPr>
          <w:lang w:val="en-GB"/>
        </w:rPr>
        <w:t xml:space="preserve"> Was repeated for all nine proteins in benchmark set</w:t>
      </w:r>
    </w:p>
    <w:p w14:paraId="3F8FF511" w14:textId="712083A9" w:rsidR="00C41951" w:rsidRPr="00E07133" w:rsidRDefault="00C41951" w:rsidP="00BE7595">
      <w:pPr>
        <w:pStyle w:val="command"/>
        <w:rPr>
          <w:lang w:val="en-GB"/>
        </w:rPr>
      </w:pPr>
      <w:r w:rsidRPr="00E07133">
        <w:rPr>
          <w:lang w:val="en-GB"/>
        </w:rPr>
        <w:t>/rosetta-3.4/rosetta_source/src/apps/public/mem</w:t>
      </w:r>
      <w:r w:rsidR="002316E2">
        <w:rPr>
          <w:lang w:val="en-GB"/>
        </w:rPr>
        <w:t>brane_abinitio/octopus2span.pl 1U19A.octo_topo</w:t>
      </w:r>
      <w:r w:rsidRPr="00E07133">
        <w:rPr>
          <w:lang w:val="en-GB"/>
        </w:rPr>
        <w:t xml:space="preserve"> &gt;</w:t>
      </w:r>
      <w:r w:rsidR="002316E2">
        <w:rPr>
          <w:lang w:val="en-GB"/>
        </w:rPr>
        <w:t xml:space="preserve"> 1U19A.span</w:t>
      </w:r>
    </w:p>
    <w:p w14:paraId="0D319D2D" w14:textId="77777777" w:rsidR="00C41951" w:rsidRPr="00E07133" w:rsidRDefault="00C41951" w:rsidP="00BE7595">
      <w:pPr>
        <w:pStyle w:val="command"/>
        <w:rPr>
          <w:lang w:val="en-GB"/>
        </w:rPr>
      </w:pPr>
    </w:p>
    <w:p w14:paraId="15DC5627" w14:textId="0C60D377" w:rsidR="00C41951" w:rsidRPr="00E07133" w:rsidRDefault="00C41951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Example </w:t>
      </w:r>
      <w:proofErr w:type="spellStart"/>
      <w:r w:rsidRPr="00E07133">
        <w:rPr>
          <w:lang w:val="en-GB"/>
        </w:rPr>
        <w:t>spanfile</w:t>
      </w:r>
      <w:proofErr w:type="spellEnd"/>
      <w:r w:rsidR="00D07A0C">
        <w:rPr>
          <w:lang w:val="en-GB"/>
        </w:rPr>
        <w:t xml:space="preserve"> – 1U19A</w:t>
      </w:r>
    </w:p>
    <w:p w14:paraId="48DB9A73" w14:textId="49407E0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>TM region prediction for 1U19A.octo_topo predicted using OCTOPUS</w:t>
      </w:r>
    </w:p>
    <w:p w14:paraId="2BC10A2A" w14:textId="7777777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>7 278</w:t>
      </w:r>
    </w:p>
    <w:p w14:paraId="27AFC5AD" w14:textId="77777777" w:rsidR="0078703F" w:rsidRPr="00E07133" w:rsidRDefault="0078703F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antiparallel</w:t>
      </w:r>
      <w:proofErr w:type="gramEnd"/>
    </w:p>
    <w:p w14:paraId="1D3F3E37" w14:textId="77777777" w:rsidR="0078703F" w:rsidRPr="00E07133" w:rsidRDefault="0078703F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n2c</w:t>
      </w:r>
      <w:proofErr w:type="gramEnd"/>
    </w:p>
    <w:p w14:paraId="1E427895" w14:textId="7777777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  7    27     7    27</w:t>
      </w:r>
    </w:p>
    <w:p w14:paraId="7718B33C" w14:textId="7777777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 43    63    43    63</w:t>
      </w:r>
    </w:p>
    <w:p w14:paraId="09A0ED1A" w14:textId="7777777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 82   102    82   102</w:t>
      </w:r>
    </w:p>
    <w:p w14:paraId="7DB4ABEC" w14:textId="7777777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120   140   120   140</w:t>
      </w:r>
    </w:p>
    <w:p w14:paraId="173486C1" w14:textId="7777777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171   191   171   191</w:t>
      </w:r>
    </w:p>
    <w:p w14:paraId="55226411" w14:textId="77777777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221   241   221   241</w:t>
      </w:r>
    </w:p>
    <w:p w14:paraId="40AB058F" w14:textId="2365C4BB" w:rsidR="0078703F" w:rsidRPr="00E07133" w:rsidRDefault="0078703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255   275   255   275</w:t>
      </w:r>
    </w:p>
    <w:p w14:paraId="4A2FC09D" w14:textId="77777777" w:rsidR="0078703F" w:rsidRPr="00E07133" w:rsidRDefault="0078703F" w:rsidP="00BE7595">
      <w:pPr>
        <w:pStyle w:val="command"/>
        <w:rPr>
          <w:lang w:val="en-GB"/>
        </w:rPr>
      </w:pPr>
    </w:p>
    <w:p w14:paraId="15CEAE4A" w14:textId="217D9EEC" w:rsidR="00C41951" w:rsidRPr="00E07133" w:rsidRDefault="00C41951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r w:rsidR="00D07A0C">
        <w:rPr>
          <w:lang w:val="en-GB"/>
        </w:rPr>
        <w:t xml:space="preserve">Example of </w:t>
      </w:r>
      <w:r w:rsidRPr="00E07133">
        <w:rPr>
          <w:lang w:val="en-GB"/>
        </w:rPr>
        <w:t>running run_lips.pl</w:t>
      </w:r>
      <w:r w:rsidR="00D07A0C">
        <w:rPr>
          <w:lang w:val="en-GB"/>
        </w:rPr>
        <w:t xml:space="preserve"> on 1U19A – produces 1U19A.lips4</w:t>
      </w:r>
    </w:p>
    <w:p w14:paraId="6E49ADBF" w14:textId="646CDD48" w:rsidR="003E4DF6" w:rsidRPr="002316E2" w:rsidRDefault="00C41951" w:rsidP="002316E2">
      <w:pPr>
        <w:pStyle w:val="command"/>
        <w:rPr>
          <w:lang w:val="en-GB"/>
        </w:rPr>
      </w:pPr>
      <w:r w:rsidRPr="00E07133">
        <w:rPr>
          <w:lang w:val="en-GB"/>
        </w:rPr>
        <w:t>/rosetta-3.4/rosetta_source/src/apps/public/membrane_abinitio/run_lips.pl 1U19A.fasta 1U19</w:t>
      </w:r>
      <w:r w:rsidR="00AC7204" w:rsidRPr="00E07133">
        <w:rPr>
          <w:lang w:val="en-GB"/>
        </w:rPr>
        <w:t>A.span /</w:t>
      </w:r>
      <w:proofErr w:type="spellStart"/>
      <w:r w:rsidR="000803CF">
        <w:rPr>
          <w:lang w:val="en-GB"/>
        </w:rPr>
        <w:t>my_</w:t>
      </w:r>
      <w:r w:rsidR="00AC7204" w:rsidRPr="00E07133">
        <w:rPr>
          <w:lang w:val="en-GB"/>
        </w:rPr>
        <w:t>dir</w:t>
      </w:r>
      <w:proofErr w:type="spellEnd"/>
      <w:r w:rsidR="00AC7204" w:rsidRPr="00E07133">
        <w:rPr>
          <w:lang w:val="en-GB"/>
        </w:rPr>
        <w:t>/</w:t>
      </w:r>
      <w:proofErr w:type="spellStart"/>
      <w:r w:rsidR="00AC7204" w:rsidRPr="00E07133">
        <w:rPr>
          <w:lang w:val="en-GB"/>
        </w:rPr>
        <w:t>blastpgp</w:t>
      </w:r>
      <w:proofErr w:type="spellEnd"/>
      <w:r w:rsidR="000803CF">
        <w:rPr>
          <w:lang w:val="en-GB"/>
        </w:rPr>
        <w:t xml:space="preserve"> /rosetta-</w:t>
      </w:r>
      <w:r w:rsidR="000803CF" w:rsidRPr="000803CF">
        <w:rPr>
          <w:lang w:val="en-GB"/>
        </w:rPr>
        <w:t>3.4/rosetta_source/src/apps/public/membrane_abinitio/alignblast.pl</w:t>
      </w:r>
      <w:r w:rsidR="000803CF">
        <w:rPr>
          <w:lang w:val="en-GB"/>
        </w:rPr>
        <w:t xml:space="preserve"> &gt;&amp; log &amp;</w:t>
      </w:r>
    </w:p>
    <w:p w14:paraId="1B9B68DB" w14:textId="77777777" w:rsidR="003E4DF6" w:rsidRPr="00E07133" w:rsidRDefault="003E4DF6" w:rsidP="00BE7595">
      <w:pPr>
        <w:pStyle w:val="chaptersubheading"/>
        <w:spacing w:line="240" w:lineRule="auto"/>
        <w:rPr>
          <w:i w:val="0"/>
          <w:lang w:val="en-GB"/>
        </w:rPr>
      </w:pPr>
    </w:p>
    <w:p w14:paraId="48CD962E" w14:textId="1472ADE8" w:rsidR="00D07A0C" w:rsidRPr="00E07133" w:rsidRDefault="00D07A0C" w:rsidP="00D07A0C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r>
        <w:rPr>
          <w:lang w:val="en-GB"/>
        </w:rPr>
        <w:t xml:space="preserve">Example </w:t>
      </w:r>
      <w:proofErr w:type="spellStart"/>
      <w:r>
        <w:rPr>
          <w:lang w:val="en-GB"/>
        </w:rPr>
        <w:t>lipophilicity</w:t>
      </w:r>
      <w:proofErr w:type="spellEnd"/>
      <w:r>
        <w:rPr>
          <w:lang w:val="en-GB"/>
        </w:rPr>
        <w:t xml:space="preserve"> file – first 10 lines of 1U19A.lips4</w:t>
      </w:r>
    </w:p>
    <w:p w14:paraId="0B349996" w14:textId="77777777" w:rsidR="00D07A0C" w:rsidRPr="00D07A0C" w:rsidRDefault="00D07A0C" w:rsidP="00D07A0C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Lipid exposed data: </w:t>
      </w:r>
      <w:proofErr w:type="spellStart"/>
      <w:r w:rsidRPr="00D07A0C">
        <w:rPr>
          <w:rFonts w:ascii="Consolas" w:hAnsi="Consolas"/>
          <w:i w:val="0"/>
          <w:sz w:val="20"/>
          <w:szCs w:val="20"/>
          <w:lang w:val="en-GB"/>
        </w:rPr>
        <w:t>resnum</w:t>
      </w:r>
      <w:proofErr w:type="spellEnd"/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mean-</w:t>
      </w:r>
      <w:proofErr w:type="spellStart"/>
      <w:r w:rsidRPr="00D07A0C">
        <w:rPr>
          <w:rFonts w:ascii="Consolas" w:hAnsi="Consolas"/>
          <w:i w:val="0"/>
          <w:sz w:val="20"/>
          <w:szCs w:val="20"/>
          <w:lang w:val="en-GB"/>
        </w:rPr>
        <w:t>lipo</w:t>
      </w:r>
      <w:proofErr w:type="spellEnd"/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 w:rsidRPr="00D07A0C">
        <w:rPr>
          <w:rFonts w:ascii="Consolas" w:hAnsi="Consolas"/>
          <w:i w:val="0"/>
          <w:sz w:val="20"/>
          <w:szCs w:val="20"/>
          <w:lang w:val="en-GB"/>
        </w:rPr>
        <w:t>lipophil</w:t>
      </w:r>
      <w:proofErr w:type="spellEnd"/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entropy</w:t>
      </w:r>
    </w:p>
    <w:p w14:paraId="7BF4C36A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12  -1.000   2.302   3.334</w:t>
      </w:r>
    </w:p>
    <w:p w14:paraId="77F9B4FD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15  -1.000   3.410   3.819</w:t>
      </w:r>
    </w:p>
    <w:p w14:paraId="41A134F0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16  -1.000   3.064   6.190</w:t>
      </w:r>
    </w:p>
    <w:p w14:paraId="6078ABBC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19  -1.000   0.894   2.784</w:t>
      </w:r>
    </w:p>
    <w:p w14:paraId="10612F41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22  -1.000   2.158   4.783</w:t>
      </w:r>
    </w:p>
    <w:p w14:paraId="7B5E8FED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23  -1.000   0.382   1.011</w:t>
      </w:r>
    </w:p>
    <w:p w14:paraId="75C46397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26  -1.000   1.748   2.160</w:t>
      </w:r>
    </w:p>
    <w:p w14:paraId="0A2D98A9" w14:textId="77777777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 8  -1.000   2.230   5.054</w:t>
      </w:r>
    </w:p>
    <w:p w14:paraId="6B469747" w14:textId="1246482A" w:rsidR="00D07A0C" w:rsidRPr="00D07A0C" w:rsidRDefault="00D07A0C" w:rsidP="00D07A0C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D07A0C">
        <w:rPr>
          <w:rFonts w:ascii="Consolas" w:hAnsi="Consolas"/>
          <w:i w:val="0"/>
          <w:sz w:val="20"/>
          <w:szCs w:val="20"/>
          <w:lang w:val="en-GB"/>
        </w:rPr>
        <w:t xml:space="preserve">      9  -1.000   1.424   5.436</w:t>
      </w:r>
    </w:p>
    <w:p w14:paraId="0E266CF1" w14:textId="77777777" w:rsidR="00D07A0C" w:rsidRDefault="00D07A0C" w:rsidP="00BE7595">
      <w:pPr>
        <w:pStyle w:val="chaptersubheading"/>
        <w:spacing w:line="240" w:lineRule="auto"/>
        <w:rPr>
          <w:lang w:val="en-GB"/>
        </w:rPr>
      </w:pPr>
    </w:p>
    <w:p w14:paraId="10A3877B" w14:textId="3C1013F6" w:rsidR="0054155E" w:rsidRPr="00E07133" w:rsidRDefault="0014683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Generation of Topology Broker “rigid” files for computing RMSD</w:t>
      </w:r>
      <w:r w:rsidRPr="00E07133">
        <w:rPr>
          <w:vertAlign w:val="subscript"/>
          <w:lang w:val="en-GB"/>
        </w:rPr>
        <w:t>100</w:t>
      </w:r>
      <w:r w:rsidR="00376AA8" w:rsidRPr="00E07133">
        <w:rPr>
          <w:lang w:val="en-GB"/>
        </w:rPr>
        <w:t>SSE</w:t>
      </w:r>
    </w:p>
    <w:p w14:paraId="087A50A9" w14:textId="3DA27793" w:rsidR="00401DB9" w:rsidRPr="005E285E" w:rsidRDefault="00C41951" w:rsidP="005E285E">
      <w:pPr>
        <w:pStyle w:val="chapterparagraph"/>
        <w:spacing w:line="240" w:lineRule="auto"/>
        <w:rPr>
          <w:lang w:val="en-GB"/>
        </w:rPr>
      </w:pPr>
      <w:r w:rsidRPr="00E07133">
        <w:rPr>
          <w:lang w:val="en-GB"/>
        </w:rPr>
        <w:t xml:space="preserve">Taken from secondary structure element definitions from DSSP and are similar to that used for evaluation of models in reference </w:t>
      </w:r>
      <w:r w:rsidRPr="00E07133">
        <w:rPr>
          <w:lang w:val="en-GB"/>
        </w:rPr>
        <w:fldChar w:fldCharType="begin"/>
      </w:r>
      <w:r w:rsidR="00F94881" w:rsidRPr="00E07133">
        <w:rPr>
          <w:lang w:val="en-GB"/>
        </w:rPr>
        <w:instrText xml:space="preserve"> ADDIN PAPERS2_CITATIONS &lt;citation&gt;&lt;uuid&gt;BF37B3A5-C143-4AF3-89A4-E74FE10AECE3&lt;/uuid&gt;&lt;priority&gt;2&lt;/priority&gt;&lt;publications&gt;&lt;publication&gt;&lt;uuid&gt;90BCE14B-4FC5-4BB9-8AE1-4B680B3E2002&lt;/uuid&gt;&lt;volume&gt;21&lt;/volume&gt;&lt;accepted_date&gt;99201304251200000000222000&lt;/accepted_date&gt;&lt;doi&gt;10.1016/j.str.2013.04.022&lt;/doi&gt;&lt;startpage&gt;1107&lt;/startpage&gt;&lt;revision_date&gt;99201304101200000000222000&lt;/revision_date&gt;&lt;publication_date&gt;99201307021200000000222000&lt;/publication_date&gt;&lt;url&gt;http://eutils.ncbi.nlm.nih.gov/entrez/eutils/elink.fcgi?dbfrom=pubmed&amp;amp;id=23727232&amp;amp;retmode=ref&amp;amp;cmd=prlinks&lt;/url&gt;&lt;type&gt;400&lt;/type&gt;&lt;title&gt;BCL::MP-fold: folding membrane proteins through assembly of transmembrane helices.&lt;/title&gt;&lt;location&gt;&amp;lt;html&amp;gt;&amp;lt;head&amp;gt;&amp;lt;meta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Home&amp;lt;/a&amp;gt;&amp;lt;/div&amp;gt;&amp;lt;/body&amp;gt;&amp;lt;/html&amp;gt;&lt;/location&gt;&lt;submission_date&gt;99201302011200000000222000&lt;/submission_date&gt;&lt;number&gt;7&lt;/number&gt;&lt;institution&gt;Center for Structural Biology, Department of Chemistry, Vanderbilt University, Nashville, TN 37232, USA.&lt;/institution&gt;&lt;subtype&gt;400&lt;/subtype&gt;&lt;endpage&gt;1117&lt;/endpage&gt;&lt;bundle&gt;&lt;publication&gt;&lt;publisher&gt;Elsevier Ltd&lt;/publisher&gt;&lt;url&gt;http://www.cell.com/structure/&lt;/url&gt;&lt;title&gt;Structure&lt;/title&gt;&lt;type&gt;-100&lt;/type&gt;&lt;subtype&gt;-100&lt;/subtype&gt;&lt;uuid&gt;3697F717-6E19-4773-B5EA-3A7C0FA22F5E&lt;/uuid&gt;&lt;/publication&gt;&lt;/bundle&gt;&lt;authors&gt;&lt;author&gt;&lt;firstName&gt;Brian&lt;/firstName&gt;&lt;middleNames&gt;E&lt;/middleNames&gt;&lt;lastName&gt;Weiner&lt;/lastName&gt;&lt;/author&gt;&lt;author&gt;&lt;firstName&gt;Nils&lt;/firstName&gt;&lt;lastName&gt;Woetzel&lt;/lastName&gt;&lt;/author&gt;&lt;author&gt;&lt;firstName&gt;Mert&lt;/firstName&gt;&lt;lastName&gt;Karakaş&lt;/lastName&gt;&lt;/author&gt;&lt;author&gt;&lt;firstName&gt;Nathan&lt;/firstName&gt;&lt;lastName&gt;Alexander&lt;/lastName&gt;&lt;/author&gt;&lt;author&gt;&lt;firstName&gt;Jens&lt;/firstName&gt;&lt;lastName&gt;Meiler&lt;/lastName&gt;&lt;/author&gt;&lt;/authors&gt;&lt;/publication&gt;&lt;/publications&gt;&lt;cites&gt;&lt;/cites&gt;&lt;/citation&gt;</w:instrText>
      </w:r>
      <w:r w:rsidRPr="00E07133">
        <w:rPr>
          <w:lang w:val="en-GB"/>
        </w:rPr>
        <w:fldChar w:fldCharType="separate"/>
      </w:r>
      <w:r w:rsidR="00D95284" w:rsidRPr="00E07133">
        <w:rPr>
          <w:lang w:val="en-GB"/>
        </w:rPr>
        <w:t>{Weiner:2013gg}</w:t>
      </w:r>
      <w:r w:rsidRPr="00E07133">
        <w:rPr>
          <w:lang w:val="en-GB"/>
        </w:rPr>
        <w:fldChar w:fldCharType="end"/>
      </w:r>
      <w:r w:rsidRPr="00E07133">
        <w:rPr>
          <w:lang w:val="en-GB"/>
        </w:rPr>
        <w:t>.</w:t>
      </w:r>
      <w:r w:rsidR="00414AA9">
        <w:rPr>
          <w:lang w:val="en-GB"/>
        </w:rPr>
        <w:t xml:space="preserve"> The </w:t>
      </w:r>
      <w:r w:rsidR="00414AA9" w:rsidRPr="00414AA9">
        <w:rPr>
          <w:rFonts w:ascii="Consolas" w:hAnsi="Consolas"/>
          <w:sz w:val="20"/>
          <w:szCs w:val="20"/>
          <w:lang w:val="en-GB"/>
        </w:rPr>
        <w:t>RIGID</w:t>
      </w:r>
      <w:r w:rsidR="00414AA9">
        <w:rPr>
          <w:lang w:val="en-GB"/>
        </w:rPr>
        <w:t xml:space="preserve"> definitions indicate the beginning and end points of the region of the protein over which RMSD</w:t>
      </w:r>
      <w:r w:rsidR="00414AA9" w:rsidRPr="00414AA9">
        <w:rPr>
          <w:vertAlign w:val="subscript"/>
          <w:lang w:val="en-GB"/>
        </w:rPr>
        <w:t>100</w:t>
      </w:r>
      <w:r w:rsidR="00414AA9">
        <w:rPr>
          <w:lang w:val="en-GB"/>
        </w:rPr>
        <w:t xml:space="preserve"> will be computed.</w:t>
      </w:r>
    </w:p>
    <w:p w14:paraId="1CD20A90" w14:textId="77777777" w:rsidR="005E285E" w:rsidRDefault="005E285E" w:rsidP="00BE7595">
      <w:pPr>
        <w:pStyle w:val="chaptersubheading"/>
        <w:spacing w:line="240" w:lineRule="auto"/>
        <w:rPr>
          <w:lang w:val="en-GB"/>
        </w:rPr>
      </w:pPr>
    </w:p>
    <w:p w14:paraId="5B3D9C82" w14:textId="066B2488" w:rsidR="001175AA" w:rsidRPr="00E07133" w:rsidRDefault="001175AA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Residues over which RMSD</w:t>
      </w:r>
      <w:r w:rsidRPr="00E07133">
        <w:rPr>
          <w:vertAlign w:val="subscript"/>
          <w:lang w:val="en-GB"/>
        </w:rPr>
        <w:t>100</w:t>
      </w:r>
      <w:r w:rsidRPr="00E07133">
        <w:rPr>
          <w:lang w:val="en-GB"/>
        </w:rPr>
        <w:t>SSE was computed</w:t>
      </w:r>
    </w:p>
    <w:p w14:paraId="489B3C75" w14:textId="502C5734" w:rsidR="001175AA" w:rsidRPr="00E07133" w:rsidRDefault="001175AA" w:rsidP="00BE7595">
      <w:pPr>
        <w:pStyle w:val="chapterparagraph"/>
        <w:spacing w:line="240" w:lineRule="auto"/>
        <w:rPr>
          <w:lang w:val="en-GB"/>
        </w:rPr>
      </w:pPr>
      <w:r w:rsidRPr="00E07133">
        <w:rPr>
          <w:lang w:val="en-GB"/>
        </w:rPr>
        <w:t>All native PDBs were renumbered starting at residue 1, as are all models folded with Rosetta. This is what the following lists of residues assume.</w:t>
      </w:r>
    </w:p>
    <w:p w14:paraId="773FDBA8" w14:textId="497435E4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1FX8A</w:t>
      </w:r>
    </w:p>
    <w:p w14:paraId="67DAB26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29</w:t>
      </w:r>
    </w:p>
    <w:p w14:paraId="4BFB8C6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36</w:t>
      </w:r>
      <w:r w:rsidRPr="00E07133">
        <w:rPr>
          <w:rFonts w:ascii="Consolas" w:hAnsi="Consolas"/>
          <w:sz w:val="20"/>
          <w:szCs w:val="20"/>
          <w:lang w:val="en-GB"/>
        </w:rPr>
        <w:tab/>
        <w:t>58</w:t>
      </w:r>
    </w:p>
    <w:p w14:paraId="0C46744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64</w:t>
      </w:r>
      <w:r w:rsidRPr="00E07133">
        <w:rPr>
          <w:rFonts w:ascii="Consolas" w:hAnsi="Consolas"/>
          <w:sz w:val="20"/>
          <w:szCs w:val="20"/>
          <w:lang w:val="en-GB"/>
        </w:rPr>
        <w:tab/>
        <w:t>73</w:t>
      </w:r>
    </w:p>
    <w:p w14:paraId="05E8BE3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78</w:t>
      </w:r>
      <w:r w:rsidRPr="00E07133">
        <w:rPr>
          <w:rFonts w:ascii="Consolas" w:hAnsi="Consolas"/>
          <w:sz w:val="20"/>
          <w:szCs w:val="20"/>
          <w:lang w:val="en-GB"/>
        </w:rPr>
        <w:tab/>
        <w:t>114</w:t>
      </w:r>
    </w:p>
    <w:p w14:paraId="4CD5EA5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121</w:t>
      </w:r>
      <w:r w:rsidRPr="00E07133">
        <w:rPr>
          <w:rFonts w:ascii="Consolas" w:hAnsi="Consolas"/>
          <w:sz w:val="20"/>
          <w:szCs w:val="20"/>
          <w:lang w:val="en-GB"/>
        </w:rPr>
        <w:tab/>
        <w:t>130</w:t>
      </w:r>
    </w:p>
    <w:p w14:paraId="458C0BC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140</w:t>
      </w:r>
      <w:r w:rsidRPr="00E07133">
        <w:rPr>
          <w:rFonts w:ascii="Consolas" w:hAnsi="Consolas"/>
          <w:sz w:val="20"/>
          <w:szCs w:val="20"/>
          <w:lang w:val="en-GB"/>
        </w:rPr>
        <w:tab/>
        <w:t>162</w:t>
      </w:r>
    </w:p>
    <w:p w14:paraId="28ADD5D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173</w:t>
      </w:r>
      <w:r w:rsidRPr="00E07133">
        <w:rPr>
          <w:rFonts w:ascii="Consolas" w:hAnsi="Consolas"/>
          <w:sz w:val="20"/>
          <w:szCs w:val="20"/>
          <w:lang w:val="en-GB"/>
        </w:rPr>
        <w:tab/>
        <w:t>192</w:t>
      </w:r>
    </w:p>
    <w:p w14:paraId="2FF2A56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199</w:t>
      </w:r>
      <w:r w:rsidRPr="00E07133">
        <w:rPr>
          <w:rFonts w:ascii="Consolas" w:hAnsi="Consolas"/>
          <w:sz w:val="20"/>
          <w:szCs w:val="20"/>
          <w:lang w:val="en-GB"/>
        </w:rPr>
        <w:tab/>
        <w:t>212</w:t>
      </w:r>
    </w:p>
    <w:p w14:paraId="0AC02EA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227</w:t>
      </w:r>
      <w:r w:rsidRPr="00E07133">
        <w:rPr>
          <w:rFonts w:ascii="Consolas" w:hAnsi="Consolas"/>
          <w:sz w:val="20"/>
          <w:szCs w:val="20"/>
          <w:lang w:val="en-GB"/>
        </w:rPr>
        <w:tab/>
        <w:t>253</w:t>
      </w:r>
    </w:p>
    <w:p w14:paraId="0A44476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09CA3BB3" w14:textId="78739FD1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1IWGA</w:t>
      </w:r>
    </w:p>
    <w:p w14:paraId="2E60E7A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23</w:t>
      </w:r>
    </w:p>
    <w:p w14:paraId="56A35F7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31</w:t>
      </w:r>
      <w:r w:rsidRPr="00E07133">
        <w:rPr>
          <w:rFonts w:ascii="Consolas" w:hAnsi="Consolas"/>
          <w:sz w:val="20"/>
          <w:szCs w:val="20"/>
          <w:lang w:val="en-GB"/>
        </w:rPr>
        <w:tab/>
        <w:t>51</w:t>
      </w:r>
    </w:p>
    <w:p w14:paraId="5492066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57</w:t>
      </w:r>
      <w:r w:rsidRPr="00E07133">
        <w:rPr>
          <w:rFonts w:ascii="Consolas" w:hAnsi="Consolas"/>
          <w:sz w:val="20"/>
          <w:szCs w:val="20"/>
          <w:lang w:val="en-GB"/>
        </w:rPr>
        <w:tab/>
        <w:t>85</w:t>
      </w:r>
    </w:p>
    <w:p w14:paraId="010BD99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93</w:t>
      </w:r>
      <w:r w:rsidRPr="00E07133">
        <w:rPr>
          <w:rFonts w:ascii="Consolas" w:hAnsi="Consolas"/>
          <w:sz w:val="20"/>
          <w:szCs w:val="20"/>
          <w:lang w:val="en-GB"/>
        </w:rPr>
        <w:tab/>
        <w:t>122</w:t>
      </w:r>
    </w:p>
    <w:p w14:paraId="3EA800C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129</w:t>
      </w:r>
      <w:r w:rsidRPr="00E07133">
        <w:rPr>
          <w:rFonts w:ascii="Consolas" w:hAnsi="Consolas"/>
          <w:sz w:val="20"/>
          <w:szCs w:val="20"/>
          <w:lang w:val="en-GB"/>
        </w:rPr>
        <w:tab/>
        <w:t>160</w:t>
      </w:r>
    </w:p>
    <w:p w14:paraId="36AC51E2" w14:textId="77777777" w:rsidR="00414AA9" w:rsidRDefault="00414AA9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4E319FBD" w14:textId="06C702A0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1J4NA</w:t>
      </w:r>
    </w:p>
    <w:p w14:paraId="60CA00B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31</w:t>
      </w:r>
    </w:p>
    <w:p w14:paraId="408AF56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48</w:t>
      </w:r>
      <w:r w:rsidRPr="00E07133">
        <w:rPr>
          <w:rFonts w:ascii="Consolas" w:hAnsi="Consolas"/>
          <w:sz w:val="20"/>
          <w:szCs w:val="20"/>
          <w:lang w:val="en-GB"/>
        </w:rPr>
        <w:tab/>
        <w:t>70</w:t>
      </w:r>
    </w:p>
    <w:p w14:paraId="2DF63B3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76</w:t>
      </w:r>
      <w:r w:rsidRPr="00E07133">
        <w:rPr>
          <w:rFonts w:ascii="Consolas" w:hAnsi="Consolas"/>
          <w:sz w:val="20"/>
          <w:szCs w:val="20"/>
          <w:lang w:val="en-GB"/>
        </w:rPr>
        <w:tab/>
        <w:t>85</w:t>
      </w:r>
    </w:p>
    <w:p w14:paraId="5A4AF7B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90</w:t>
      </w:r>
      <w:r w:rsidRPr="00E07133">
        <w:rPr>
          <w:rFonts w:ascii="Consolas" w:hAnsi="Consolas"/>
          <w:sz w:val="20"/>
          <w:szCs w:val="20"/>
          <w:lang w:val="en-GB"/>
        </w:rPr>
        <w:tab/>
        <w:t>115</w:t>
      </w:r>
    </w:p>
    <w:p w14:paraId="0BCE20F9" w14:textId="77777777" w:rsidR="00414AA9" w:rsidRDefault="00414AA9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090ED512" w14:textId="1BBC649B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1KPLA</w:t>
      </w:r>
    </w:p>
    <w:p w14:paraId="1910CAF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40</w:t>
      </w:r>
    </w:p>
    <w:p w14:paraId="34480F4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48</w:t>
      </w:r>
      <w:r w:rsidRPr="00E07133">
        <w:rPr>
          <w:rFonts w:ascii="Consolas" w:hAnsi="Consolas"/>
          <w:sz w:val="20"/>
          <w:szCs w:val="20"/>
          <w:lang w:val="en-GB"/>
        </w:rPr>
        <w:tab/>
        <w:t>70</w:t>
      </w:r>
    </w:p>
    <w:p w14:paraId="4B7EAF3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79</w:t>
      </w:r>
      <w:r w:rsidRPr="00E07133">
        <w:rPr>
          <w:rFonts w:ascii="Consolas" w:hAnsi="Consolas"/>
          <w:sz w:val="20"/>
          <w:szCs w:val="20"/>
          <w:lang w:val="en-GB"/>
        </w:rPr>
        <w:tab/>
        <w:t>87</w:t>
      </w:r>
    </w:p>
    <w:p w14:paraId="5614D96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97</w:t>
      </w:r>
      <w:r w:rsidRPr="00E07133">
        <w:rPr>
          <w:rFonts w:ascii="Consolas" w:hAnsi="Consolas"/>
          <w:sz w:val="20"/>
          <w:szCs w:val="20"/>
          <w:lang w:val="en-GB"/>
        </w:rPr>
        <w:tab/>
        <w:t>111</w:t>
      </w:r>
    </w:p>
    <w:p w14:paraId="78E5FB8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117</w:t>
      </w:r>
      <w:r w:rsidRPr="00E07133">
        <w:rPr>
          <w:rFonts w:ascii="Consolas" w:hAnsi="Consolas"/>
          <w:sz w:val="20"/>
          <w:szCs w:val="20"/>
          <w:lang w:val="en-GB"/>
        </w:rPr>
        <w:tab/>
        <w:t>136</w:t>
      </w:r>
    </w:p>
    <w:p w14:paraId="29EEFDC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141</w:t>
      </w:r>
      <w:r w:rsidRPr="00E07133">
        <w:rPr>
          <w:rFonts w:ascii="Consolas" w:hAnsi="Consolas"/>
          <w:sz w:val="20"/>
          <w:szCs w:val="20"/>
          <w:lang w:val="en-GB"/>
        </w:rPr>
        <w:tab/>
        <w:t>160</w:t>
      </w:r>
    </w:p>
    <w:p w14:paraId="50897FE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163</w:t>
      </w:r>
      <w:r w:rsidRPr="00E07133">
        <w:rPr>
          <w:rFonts w:ascii="Consolas" w:hAnsi="Consolas"/>
          <w:sz w:val="20"/>
          <w:szCs w:val="20"/>
          <w:lang w:val="en-GB"/>
        </w:rPr>
        <w:tab/>
        <w:t>174</w:t>
      </w:r>
    </w:p>
    <w:p w14:paraId="45FC698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185</w:t>
      </w:r>
      <w:r w:rsidRPr="00E07133">
        <w:rPr>
          <w:rFonts w:ascii="Consolas" w:hAnsi="Consolas"/>
          <w:sz w:val="20"/>
          <w:szCs w:val="20"/>
          <w:lang w:val="en-GB"/>
        </w:rPr>
        <w:tab/>
        <w:t>202</w:t>
      </w:r>
    </w:p>
    <w:p w14:paraId="256C55C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7F694B1D" w14:textId="48240B29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1OCCA</w:t>
      </w:r>
    </w:p>
    <w:p w14:paraId="0573870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</w:t>
      </w:r>
      <w:r w:rsidRPr="00E07133">
        <w:rPr>
          <w:rFonts w:ascii="Consolas" w:hAnsi="Consolas"/>
          <w:sz w:val="20"/>
          <w:szCs w:val="20"/>
          <w:lang w:val="en-GB"/>
        </w:rPr>
        <w:tab/>
        <w:t>36</w:t>
      </w:r>
    </w:p>
    <w:p w14:paraId="3C0FFC2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59</w:t>
      </w:r>
      <w:r w:rsidRPr="00E07133">
        <w:rPr>
          <w:rFonts w:ascii="Consolas" w:hAnsi="Consolas"/>
          <w:sz w:val="20"/>
          <w:szCs w:val="20"/>
          <w:lang w:val="en-GB"/>
        </w:rPr>
        <w:tab/>
        <w:t>83</w:t>
      </w:r>
    </w:p>
    <w:p w14:paraId="4C49FBA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86</w:t>
      </w:r>
      <w:r w:rsidRPr="00E07133">
        <w:rPr>
          <w:rFonts w:ascii="Consolas" w:hAnsi="Consolas"/>
          <w:sz w:val="20"/>
          <w:szCs w:val="20"/>
          <w:lang w:val="en-GB"/>
        </w:rPr>
        <w:tab/>
        <w:t>113</w:t>
      </w:r>
    </w:p>
    <w:p w14:paraId="4D47FD1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122</w:t>
      </w:r>
      <w:r w:rsidRPr="00E07133">
        <w:rPr>
          <w:rFonts w:ascii="Consolas" w:hAnsi="Consolas"/>
          <w:sz w:val="20"/>
          <w:szCs w:val="20"/>
          <w:lang w:val="en-GB"/>
        </w:rPr>
        <w:tab/>
        <w:t>154</w:t>
      </w:r>
    </w:p>
    <w:p w14:paraId="5DC49FB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163</w:t>
      </w:r>
      <w:r w:rsidRPr="00E07133">
        <w:rPr>
          <w:rFonts w:ascii="Consolas" w:hAnsi="Consolas"/>
          <w:sz w:val="20"/>
          <w:szCs w:val="20"/>
          <w:lang w:val="en-GB"/>
        </w:rPr>
        <w:tab/>
        <w:t>189</w:t>
      </w:r>
    </w:p>
    <w:p w14:paraId="32F7F45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5B2FF2D7" w14:textId="29CD0980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1OKCA</w:t>
      </w:r>
    </w:p>
    <w:p w14:paraId="5984074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</w:t>
      </w:r>
      <w:r w:rsidRPr="00E07133">
        <w:rPr>
          <w:rFonts w:ascii="Consolas" w:hAnsi="Consolas"/>
          <w:sz w:val="20"/>
          <w:szCs w:val="20"/>
          <w:lang w:val="en-GB"/>
        </w:rPr>
        <w:tab/>
        <w:t>36</w:t>
      </w:r>
    </w:p>
    <w:p w14:paraId="3917510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72</w:t>
      </w:r>
      <w:r w:rsidRPr="00E07133">
        <w:rPr>
          <w:rFonts w:ascii="Consolas" w:hAnsi="Consolas"/>
          <w:sz w:val="20"/>
          <w:szCs w:val="20"/>
          <w:lang w:val="en-GB"/>
        </w:rPr>
        <w:tab/>
        <w:t>98</w:t>
      </w:r>
    </w:p>
    <w:p w14:paraId="4E8D7D5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lastRenderedPageBreak/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107</w:t>
      </w:r>
      <w:r w:rsidRPr="00E07133">
        <w:rPr>
          <w:rFonts w:ascii="Consolas" w:hAnsi="Consolas"/>
          <w:sz w:val="20"/>
          <w:szCs w:val="20"/>
          <w:lang w:val="en-GB"/>
        </w:rPr>
        <w:tab/>
        <w:t>141</w:t>
      </w:r>
    </w:p>
    <w:p w14:paraId="250F85F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175</w:t>
      </w:r>
      <w:r w:rsidRPr="00E07133">
        <w:rPr>
          <w:rFonts w:ascii="Consolas" w:hAnsi="Consolas"/>
          <w:sz w:val="20"/>
          <w:szCs w:val="20"/>
          <w:lang w:val="en-GB"/>
        </w:rPr>
        <w:tab/>
        <w:t>198</w:t>
      </w:r>
    </w:p>
    <w:p w14:paraId="5F9265F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208</w:t>
      </w:r>
      <w:r w:rsidRPr="00E07133">
        <w:rPr>
          <w:rFonts w:ascii="Consolas" w:hAnsi="Consolas"/>
          <w:sz w:val="20"/>
          <w:szCs w:val="20"/>
          <w:lang w:val="en-GB"/>
        </w:rPr>
        <w:tab/>
        <w:t>239</w:t>
      </w:r>
    </w:p>
    <w:p w14:paraId="0E5F62E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272</w:t>
      </w:r>
      <w:r w:rsidRPr="00E07133">
        <w:rPr>
          <w:rFonts w:ascii="Consolas" w:hAnsi="Consolas"/>
          <w:sz w:val="20"/>
          <w:szCs w:val="20"/>
          <w:lang w:val="en-GB"/>
        </w:rPr>
        <w:tab/>
        <w:t>290</w:t>
      </w:r>
    </w:p>
    <w:p w14:paraId="00EA2E1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7C629A33" w14:textId="39F232AA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1PV6A</w:t>
      </w:r>
    </w:p>
    <w:p w14:paraId="6DC285A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</w:t>
      </w:r>
      <w:r w:rsidRPr="00E07133">
        <w:rPr>
          <w:rFonts w:ascii="Consolas" w:hAnsi="Consolas"/>
          <w:sz w:val="20"/>
          <w:szCs w:val="20"/>
          <w:lang w:val="en-GB"/>
        </w:rPr>
        <w:tab/>
        <w:t>38</w:t>
      </w:r>
    </w:p>
    <w:p w14:paraId="5A8DF32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42</w:t>
      </w:r>
      <w:r w:rsidRPr="00E07133">
        <w:rPr>
          <w:rFonts w:ascii="Consolas" w:hAnsi="Consolas"/>
          <w:sz w:val="20"/>
          <w:szCs w:val="20"/>
          <w:lang w:val="en-GB"/>
        </w:rPr>
        <w:tab/>
        <w:t>70</w:t>
      </w:r>
    </w:p>
    <w:p w14:paraId="12B6859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74</w:t>
      </w:r>
      <w:r w:rsidRPr="00E07133">
        <w:rPr>
          <w:rFonts w:ascii="Consolas" w:hAnsi="Consolas"/>
          <w:sz w:val="20"/>
          <w:szCs w:val="20"/>
          <w:lang w:val="en-GB"/>
        </w:rPr>
        <w:tab/>
        <w:t>101</w:t>
      </w:r>
    </w:p>
    <w:p w14:paraId="7F2F20C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104</w:t>
      </w:r>
      <w:r w:rsidRPr="00E07133">
        <w:rPr>
          <w:rFonts w:ascii="Consolas" w:hAnsi="Consolas"/>
          <w:sz w:val="20"/>
          <w:szCs w:val="20"/>
          <w:lang w:val="en-GB"/>
        </w:rPr>
        <w:tab/>
        <w:t>136</w:t>
      </w:r>
    </w:p>
    <w:p w14:paraId="4E09845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140</w:t>
      </w:r>
      <w:r w:rsidRPr="00E07133">
        <w:rPr>
          <w:rFonts w:ascii="Consolas" w:hAnsi="Consolas"/>
          <w:sz w:val="20"/>
          <w:szCs w:val="20"/>
          <w:lang w:val="en-GB"/>
        </w:rPr>
        <w:tab/>
        <w:t>164</w:t>
      </w:r>
    </w:p>
    <w:p w14:paraId="5E26651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166</w:t>
      </w:r>
      <w:r w:rsidRPr="00E07133">
        <w:rPr>
          <w:rFonts w:ascii="Consolas" w:hAnsi="Consolas"/>
          <w:sz w:val="20"/>
          <w:szCs w:val="20"/>
          <w:lang w:val="en-GB"/>
        </w:rPr>
        <w:tab/>
        <w:t>186</w:t>
      </w:r>
    </w:p>
    <w:p w14:paraId="452A401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02018771" w14:textId="1B8E8252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1PY6A</w:t>
      </w:r>
    </w:p>
    <w:p w14:paraId="0FB5AA3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</w:t>
      </w:r>
      <w:r w:rsidRPr="00E07133">
        <w:rPr>
          <w:rFonts w:ascii="Consolas" w:hAnsi="Consolas"/>
          <w:sz w:val="20"/>
          <w:szCs w:val="20"/>
          <w:lang w:val="en-GB"/>
        </w:rPr>
        <w:tab/>
        <w:t>29</w:t>
      </w:r>
    </w:p>
    <w:p w14:paraId="47506B6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33</w:t>
      </w:r>
      <w:r w:rsidRPr="00E07133">
        <w:rPr>
          <w:rFonts w:ascii="Consolas" w:hAnsi="Consolas"/>
          <w:sz w:val="20"/>
          <w:szCs w:val="20"/>
          <w:lang w:val="en-GB"/>
        </w:rPr>
        <w:tab/>
        <w:t>58</w:t>
      </w:r>
    </w:p>
    <w:p w14:paraId="73355AA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76</w:t>
      </w:r>
      <w:r w:rsidRPr="00E07133">
        <w:rPr>
          <w:rFonts w:ascii="Consolas" w:hAnsi="Consolas"/>
          <w:sz w:val="20"/>
          <w:szCs w:val="20"/>
          <w:lang w:val="en-GB"/>
        </w:rPr>
        <w:tab/>
        <w:t>97</w:t>
      </w:r>
    </w:p>
    <w:p w14:paraId="60E4C69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101</w:t>
      </w:r>
      <w:r w:rsidRPr="00E07133">
        <w:rPr>
          <w:rFonts w:ascii="Consolas" w:hAnsi="Consolas"/>
          <w:sz w:val="20"/>
          <w:szCs w:val="20"/>
          <w:lang w:val="en-GB"/>
        </w:rPr>
        <w:tab/>
        <w:t>123</w:t>
      </w:r>
    </w:p>
    <w:p w14:paraId="43A4432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127</w:t>
      </w:r>
      <w:r w:rsidRPr="00E07133">
        <w:rPr>
          <w:rFonts w:ascii="Consolas" w:hAnsi="Consolas"/>
          <w:sz w:val="20"/>
          <w:szCs w:val="20"/>
          <w:lang w:val="en-GB"/>
        </w:rPr>
        <w:tab/>
        <w:t>158</w:t>
      </w:r>
    </w:p>
    <w:p w14:paraId="0FB24D3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161</w:t>
      </w:r>
      <w:r w:rsidRPr="00E07133">
        <w:rPr>
          <w:rFonts w:ascii="Consolas" w:hAnsi="Consolas"/>
          <w:sz w:val="20"/>
          <w:szCs w:val="20"/>
          <w:lang w:val="en-GB"/>
        </w:rPr>
        <w:tab/>
        <w:t>187</w:t>
      </w:r>
    </w:p>
    <w:p w14:paraId="464953C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197</w:t>
      </w:r>
      <w:r w:rsidRPr="00E07133">
        <w:rPr>
          <w:rFonts w:ascii="Consolas" w:hAnsi="Consolas"/>
          <w:sz w:val="20"/>
          <w:szCs w:val="20"/>
          <w:lang w:val="en-GB"/>
        </w:rPr>
        <w:tab/>
        <w:t>221</w:t>
      </w:r>
    </w:p>
    <w:p w14:paraId="6D6667D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0620E659" w14:textId="0CAB1A43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1PY7A</w:t>
      </w:r>
    </w:p>
    <w:p w14:paraId="3731960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</w:t>
      </w:r>
      <w:r w:rsidRPr="00E07133">
        <w:rPr>
          <w:rFonts w:ascii="Consolas" w:hAnsi="Consolas"/>
          <w:sz w:val="20"/>
          <w:szCs w:val="20"/>
          <w:lang w:val="en-GB"/>
        </w:rPr>
        <w:tab/>
        <w:t>25</w:t>
      </w:r>
    </w:p>
    <w:p w14:paraId="0454B4F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29</w:t>
      </w:r>
      <w:r w:rsidRPr="00E07133">
        <w:rPr>
          <w:rFonts w:ascii="Consolas" w:hAnsi="Consolas"/>
          <w:sz w:val="20"/>
          <w:szCs w:val="20"/>
          <w:lang w:val="en-GB"/>
        </w:rPr>
        <w:tab/>
        <w:t>51</w:t>
      </w:r>
    </w:p>
    <w:p w14:paraId="40AFA40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55</w:t>
      </w:r>
      <w:r w:rsidRPr="00E07133">
        <w:rPr>
          <w:rFonts w:ascii="Consolas" w:hAnsi="Consolas"/>
          <w:sz w:val="20"/>
          <w:szCs w:val="20"/>
          <w:lang w:val="en-GB"/>
        </w:rPr>
        <w:tab/>
        <w:t>86</w:t>
      </w:r>
    </w:p>
    <w:p w14:paraId="2D3465C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89</w:t>
      </w:r>
      <w:r w:rsidRPr="00E07133">
        <w:rPr>
          <w:rFonts w:ascii="Consolas" w:hAnsi="Consolas"/>
          <w:sz w:val="20"/>
          <w:szCs w:val="20"/>
          <w:lang w:val="en-GB"/>
        </w:rPr>
        <w:tab/>
        <w:t>115</w:t>
      </w:r>
    </w:p>
    <w:p w14:paraId="1B1B222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4E3156D6" w14:textId="7AFB0E22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1RHZA</w:t>
      </w:r>
    </w:p>
    <w:p w14:paraId="55DD3DE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20</w:t>
      </w:r>
    </w:p>
    <w:p w14:paraId="239C07C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53</w:t>
      </w:r>
      <w:r w:rsidRPr="00E07133">
        <w:rPr>
          <w:rFonts w:ascii="Consolas" w:hAnsi="Consolas"/>
          <w:sz w:val="20"/>
          <w:szCs w:val="20"/>
          <w:lang w:val="en-GB"/>
        </w:rPr>
        <w:tab/>
        <w:t>67</w:t>
      </w:r>
    </w:p>
    <w:p w14:paraId="33E24C3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79</w:t>
      </w:r>
      <w:r w:rsidRPr="00E07133">
        <w:rPr>
          <w:rFonts w:ascii="Consolas" w:hAnsi="Consolas"/>
          <w:sz w:val="20"/>
          <w:szCs w:val="20"/>
          <w:lang w:val="en-GB"/>
        </w:rPr>
        <w:tab/>
        <w:t>107</w:t>
      </w:r>
    </w:p>
    <w:p w14:paraId="0B935A7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115</w:t>
      </w:r>
      <w:r w:rsidRPr="00E07133">
        <w:rPr>
          <w:rFonts w:ascii="Consolas" w:hAnsi="Consolas"/>
          <w:sz w:val="20"/>
          <w:szCs w:val="20"/>
          <w:lang w:val="en-GB"/>
        </w:rPr>
        <w:tab/>
        <w:t>141</w:t>
      </w:r>
    </w:p>
    <w:p w14:paraId="2F02315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147</w:t>
      </w:r>
      <w:r w:rsidRPr="00E07133">
        <w:rPr>
          <w:rFonts w:ascii="Consolas" w:hAnsi="Consolas"/>
          <w:sz w:val="20"/>
          <w:szCs w:val="20"/>
          <w:lang w:val="en-GB"/>
        </w:rPr>
        <w:tab/>
        <w:t>165</w:t>
      </w:r>
    </w:p>
    <w:p w14:paraId="0C5A1CE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022BB398" w14:textId="78126DDA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1U19A</w:t>
      </w:r>
    </w:p>
    <w:p w14:paraId="619591A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32</w:t>
      </w:r>
    </w:p>
    <w:p w14:paraId="42019FC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39</w:t>
      </w:r>
      <w:r w:rsidRPr="00E07133">
        <w:rPr>
          <w:rFonts w:ascii="Consolas" w:hAnsi="Consolas"/>
          <w:sz w:val="20"/>
          <w:szCs w:val="20"/>
          <w:lang w:val="en-GB"/>
        </w:rPr>
        <w:tab/>
        <w:t>68</w:t>
      </w:r>
    </w:p>
    <w:p w14:paraId="535BFD5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75</w:t>
      </w:r>
      <w:r w:rsidRPr="00E07133">
        <w:rPr>
          <w:rFonts w:ascii="Consolas" w:hAnsi="Consolas"/>
          <w:sz w:val="20"/>
          <w:szCs w:val="20"/>
          <w:lang w:val="en-GB"/>
        </w:rPr>
        <w:tab/>
        <w:t>108</w:t>
      </w:r>
    </w:p>
    <w:p w14:paraId="0B13079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118</w:t>
      </w:r>
      <w:r w:rsidRPr="00E07133">
        <w:rPr>
          <w:rFonts w:ascii="Consolas" w:hAnsi="Consolas"/>
          <w:sz w:val="20"/>
          <w:szCs w:val="20"/>
          <w:lang w:val="en-GB"/>
        </w:rPr>
        <w:tab/>
        <w:t>140</w:t>
      </w:r>
    </w:p>
    <w:p w14:paraId="7415FD0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168</w:t>
      </w:r>
      <w:r w:rsidRPr="00E07133">
        <w:rPr>
          <w:rFonts w:ascii="Consolas" w:hAnsi="Consolas"/>
          <w:sz w:val="20"/>
          <w:szCs w:val="20"/>
          <w:lang w:val="en-GB"/>
        </w:rPr>
        <w:tab/>
        <w:t>193</w:t>
      </w:r>
    </w:p>
    <w:p w14:paraId="0A99981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210</w:t>
      </w:r>
      <w:r w:rsidRPr="00E07133">
        <w:rPr>
          <w:rFonts w:ascii="Consolas" w:hAnsi="Consolas"/>
          <w:sz w:val="20"/>
          <w:szCs w:val="20"/>
          <w:lang w:val="en-GB"/>
        </w:rPr>
        <w:tab/>
        <w:t>245</w:t>
      </w:r>
    </w:p>
    <w:p w14:paraId="416D79F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253</w:t>
      </w:r>
      <w:r w:rsidRPr="00E07133">
        <w:rPr>
          <w:rFonts w:ascii="Consolas" w:hAnsi="Consolas"/>
          <w:sz w:val="20"/>
          <w:szCs w:val="20"/>
          <w:lang w:val="en-GB"/>
        </w:rPr>
        <w:tab/>
        <w:t>277</w:t>
      </w:r>
    </w:p>
    <w:p w14:paraId="7DD3AA13" w14:textId="77777777" w:rsidR="00414AA9" w:rsidRDefault="00414AA9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1FEC9BA6" w14:textId="760D320A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2BG9A</w:t>
      </w:r>
    </w:p>
    <w:p w14:paraId="531BFB8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28</w:t>
      </w:r>
    </w:p>
    <w:p w14:paraId="738C79A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33</w:t>
      </w:r>
      <w:r w:rsidRPr="00E07133">
        <w:rPr>
          <w:rFonts w:ascii="Consolas" w:hAnsi="Consolas"/>
          <w:sz w:val="20"/>
          <w:szCs w:val="20"/>
          <w:lang w:val="en-GB"/>
        </w:rPr>
        <w:tab/>
        <w:t>60</w:t>
      </w:r>
    </w:p>
    <w:p w14:paraId="6F23C3D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65</w:t>
      </w:r>
      <w:r w:rsidRPr="00E07133">
        <w:rPr>
          <w:rFonts w:ascii="Consolas" w:hAnsi="Consolas"/>
          <w:sz w:val="20"/>
          <w:szCs w:val="20"/>
          <w:lang w:val="en-GB"/>
        </w:rPr>
        <w:tab/>
        <w:t>90</w:t>
      </w:r>
    </w:p>
    <w:p w14:paraId="4E7AF79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4A1C4C7E" w14:textId="73458E8F" w:rsidR="0002339B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# 2BL2A</w:t>
      </w:r>
    </w:p>
    <w:p w14:paraId="3AAF6BB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36</w:t>
      </w:r>
    </w:p>
    <w:p w14:paraId="76C3510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41</w:t>
      </w:r>
      <w:r w:rsidRPr="00E07133">
        <w:rPr>
          <w:rFonts w:ascii="Consolas" w:hAnsi="Consolas"/>
          <w:sz w:val="20"/>
          <w:szCs w:val="20"/>
          <w:lang w:val="en-GB"/>
        </w:rPr>
        <w:tab/>
        <w:t>68</w:t>
      </w:r>
    </w:p>
    <w:p w14:paraId="3E091AD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75</w:t>
      </w:r>
      <w:r w:rsidRPr="00E07133">
        <w:rPr>
          <w:rFonts w:ascii="Consolas" w:hAnsi="Consolas"/>
          <w:sz w:val="20"/>
          <w:szCs w:val="20"/>
          <w:lang w:val="en-GB"/>
        </w:rPr>
        <w:tab/>
        <w:t>112</w:t>
      </w:r>
    </w:p>
    <w:p w14:paraId="7E57901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117</w:t>
      </w:r>
      <w:r w:rsidRPr="00E07133">
        <w:rPr>
          <w:rFonts w:ascii="Consolas" w:hAnsi="Consolas"/>
          <w:sz w:val="20"/>
          <w:szCs w:val="20"/>
          <w:lang w:val="en-GB"/>
        </w:rPr>
        <w:tab/>
        <w:t>144</w:t>
      </w:r>
    </w:p>
    <w:p w14:paraId="19526033" w14:textId="77777777" w:rsidR="00281B8D" w:rsidRPr="00E07133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003F57A4" w14:textId="08414904" w:rsidR="0002339B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lastRenderedPageBreak/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2BS2A</w:t>
      </w:r>
    </w:p>
    <w:p w14:paraId="1911D22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33</w:t>
      </w:r>
    </w:p>
    <w:p w14:paraId="5BB8A02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56</w:t>
      </w:r>
      <w:r w:rsidRPr="00E07133">
        <w:rPr>
          <w:rFonts w:ascii="Consolas" w:hAnsi="Consolas"/>
          <w:sz w:val="20"/>
          <w:szCs w:val="20"/>
          <w:lang w:val="en-GB"/>
        </w:rPr>
        <w:tab/>
        <w:t>80</w:t>
      </w:r>
    </w:p>
    <w:p w14:paraId="54E5BD6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101</w:t>
      </w:r>
      <w:r w:rsidRPr="00E07133">
        <w:rPr>
          <w:rFonts w:ascii="Consolas" w:hAnsi="Consolas"/>
          <w:sz w:val="20"/>
          <w:szCs w:val="20"/>
          <w:lang w:val="en-GB"/>
        </w:rPr>
        <w:tab/>
        <w:t>129</w:t>
      </w:r>
    </w:p>
    <w:p w14:paraId="0CA05A1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148</w:t>
      </w:r>
      <w:r w:rsidRPr="00E07133">
        <w:rPr>
          <w:rFonts w:ascii="Consolas" w:hAnsi="Consolas"/>
          <w:sz w:val="20"/>
          <w:szCs w:val="20"/>
          <w:lang w:val="en-GB"/>
        </w:rPr>
        <w:tab/>
        <w:t>174</w:t>
      </w:r>
    </w:p>
    <w:p w14:paraId="7EADAC6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182</w:t>
      </w:r>
      <w:r w:rsidRPr="00E07133">
        <w:rPr>
          <w:rFonts w:ascii="Consolas" w:hAnsi="Consolas"/>
          <w:sz w:val="20"/>
          <w:szCs w:val="20"/>
          <w:lang w:val="en-GB"/>
        </w:rPr>
        <w:tab/>
        <w:t>216</w:t>
      </w:r>
    </w:p>
    <w:p w14:paraId="0D9127D8" w14:textId="77777777" w:rsidR="00281B8D" w:rsidRPr="00E07133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67BBC927" w14:textId="4B9AD2AE" w:rsidR="0002339B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2IC8A</w:t>
      </w:r>
    </w:p>
    <w:p w14:paraId="2A20C00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</w:t>
      </w:r>
      <w:r w:rsidRPr="00E07133">
        <w:rPr>
          <w:rFonts w:ascii="Consolas" w:hAnsi="Consolas"/>
          <w:sz w:val="20"/>
          <w:szCs w:val="20"/>
          <w:lang w:val="en-GB"/>
        </w:rPr>
        <w:tab/>
        <w:t>24</w:t>
      </w:r>
    </w:p>
    <w:p w14:paraId="457289E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58</w:t>
      </w:r>
      <w:r w:rsidRPr="00E07133">
        <w:rPr>
          <w:rFonts w:ascii="Consolas" w:hAnsi="Consolas"/>
          <w:sz w:val="20"/>
          <w:szCs w:val="20"/>
          <w:lang w:val="en-GB"/>
        </w:rPr>
        <w:tab/>
        <w:t>79</w:t>
      </w:r>
    </w:p>
    <w:p w14:paraId="56205A5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81</w:t>
      </w:r>
      <w:r w:rsidRPr="00E07133">
        <w:rPr>
          <w:rFonts w:ascii="Consolas" w:hAnsi="Consolas"/>
          <w:sz w:val="20"/>
          <w:szCs w:val="20"/>
          <w:lang w:val="en-GB"/>
        </w:rPr>
        <w:tab/>
        <w:t>103</w:t>
      </w:r>
    </w:p>
    <w:p w14:paraId="3235F6F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111</w:t>
      </w:r>
      <w:r w:rsidRPr="00E07133">
        <w:rPr>
          <w:rFonts w:ascii="Consolas" w:hAnsi="Consolas"/>
          <w:sz w:val="20"/>
          <w:szCs w:val="20"/>
          <w:lang w:val="en-GB"/>
        </w:rPr>
        <w:tab/>
        <w:t>127</w:t>
      </w:r>
    </w:p>
    <w:p w14:paraId="5B50799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137</w:t>
      </w:r>
      <w:r w:rsidRPr="00E07133">
        <w:rPr>
          <w:rFonts w:ascii="Consolas" w:hAnsi="Consolas"/>
          <w:sz w:val="20"/>
          <w:szCs w:val="20"/>
          <w:lang w:val="en-GB"/>
        </w:rPr>
        <w:tab/>
        <w:t>152</w:t>
      </w:r>
    </w:p>
    <w:p w14:paraId="395636A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161</w:t>
      </w:r>
      <w:r w:rsidRPr="00E07133">
        <w:rPr>
          <w:rFonts w:ascii="Consolas" w:hAnsi="Consolas"/>
          <w:sz w:val="20"/>
          <w:szCs w:val="20"/>
          <w:lang w:val="en-GB"/>
        </w:rPr>
        <w:tab/>
        <w:t>180</w:t>
      </w:r>
    </w:p>
    <w:p w14:paraId="14B239A7" w14:textId="77777777" w:rsidR="00281B8D" w:rsidRPr="00E07133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3B7A99FA" w14:textId="145A6747" w:rsidR="0002339B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2K73A</w:t>
      </w:r>
    </w:p>
    <w:p w14:paraId="6971DD5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</w:t>
      </w:r>
      <w:r w:rsidRPr="00E07133">
        <w:rPr>
          <w:rFonts w:ascii="Consolas" w:hAnsi="Consolas"/>
          <w:sz w:val="20"/>
          <w:szCs w:val="20"/>
          <w:lang w:val="en-GB"/>
        </w:rPr>
        <w:tab/>
        <w:t>36</w:t>
      </w:r>
    </w:p>
    <w:p w14:paraId="5045446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42</w:t>
      </w:r>
      <w:r w:rsidRPr="00E07133">
        <w:rPr>
          <w:rFonts w:ascii="Consolas" w:hAnsi="Consolas"/>
          <w:sz w:val="20"/>
          <w:szCs w:val="20"/>
          <w:lang w:val="en-GB"/>
        </w:rPr>
        <w:tab/>
        <w:t>63</w:t>
      </w:r>
    </w:p>
    <w:p w14:paraId="0C5EB9B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68</w:t>
      </w:r>
      <w:r w:rsidRPr="00E07133">
        <w:rPr>
          <w:rFonts w:ascii="Consolas" w:hAnsi="Consolas"/>
          <w:sz w:val="20"/>
          <w:szCs w:val="20"/>
          <w:lang w:val="en-GB"/>
        </w:rPr>
        <w:tab/>
        <w:t>96</w:t>
      </w:r>
    </w:p>
    <w:p w14:paraId="2906F96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142</w:t>
      </w:r>
      <w:r w:rsidRPr="00E07133">
        <w:rPr>
          <w:rFonts w:ascii="Consolas" w:hAnsi="Consolas"/>
          <w:sz w:val="20"/>
          <w:szCs w:val="20"/>
          <w:lang w:val="en-GB"/>
        </w:rPr>
        <w:tab/>
        <w:t>163</w:t>
      </w:r>
    </w:p>
    <w:p w14:paraId="6B38DDB1" w14:textId="77777777" w:rsidR="00281B8D" w:rsidRPr="00E07133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0B9A6AB7" w14:textId="7F9DB367" w:rsidR="0002339B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2KSFA</w:t>
      </w:r>
    </w:p>
    <w:p w14:paraId="3DFCABD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</w:t>
      </w:r>
      <w:r w:rsidRPr="00E07133">
        <w:rPr>
          <w:rFonts w:ascii="Consolas" w:hAnsi="Consolas"/>
          <w:sz w:val="20"/>
          <w:szCs w:val="20"/>
          <w:lang w:val="en-GB"/>
        </w:rPr>
        <w:tab/>
        <w:t>25</w:t>
      </w:r>
    </w:p>
    <w:p w14:paraId="2159749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35</w:t>
      </w:r>
      <w:r w:rsidRPr="00E07133">
        <w:rPr>
          <w:rFonts w:ascii="Consolas" w:hAnsi="Consolas"/>
          <w:sz w:val="20"/>
          <w:szCs w:val="20"/>
          <w:lang w:val="en-GB"/>
        </w:rPr>
        <w:tab/>
        <w:t>48</w:t>
      </w:r>
    </w:p>
    <w:p w14:paraId="7FDB30C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55</w:t>
      </w:r>
      <w:r w:rsidRPr="00E07133">
        <w:rPr>
          <w:rFonts w:ascii="Consolas" w:hAnsi="Consolas"/>
          <w:sz w:val="20"/>
          <w:szCs w:val="20"/>
          <w:lang w:val="en-GB"/>
        </w:rPr>
        <w:tab/>
        <w:t>66</w:t>
      </w:r>
    </w:p>
    <w:p w14:paraId="16EC282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80</w:t>
      </w:r>
      <w:r w:rsidRPr="00E07133">
        <w:rPr>
          <w:rFonts w:ascii="Consolas" w:hAnsi="Consolas"/>
          <w:sz w:val="20"/>
          <w:szCs w:val="20"/>
          <w:lang w:val="en-GB"/>
        </w:rPr>
        <w:tab/>
        <w:t>103</w:t>
      </w:r>
    </w:p>
    <w:p w14:paraId="5FF86A08" w14:textId="77777777" w:rsidR="00281B8D" w:rsidRPr="00E07133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7CCD276C" w14:textId="5808993C" w:rsidR="0002339B" w:rsidRDefault="00281B8D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2KSYA</w:t>
      </w:r>
    </w:p>
    <w:p w14:paraId="656E507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</w:t>
      </w:r>
      <w:r w:rsidRPr="00E07133">
        <w:rPr>
          <w:rFonts w:ascii="Consolas" w:hAnsi="Consolas"/>
          <w:sz w:val="20"/>
          <w:szCs w:val="20"/>
          <w:lang w:val="en-GB"/>
        </w:rPr>
        <w:tab/>
        <w:t>28</w:t>
      </w:r>
    </w:p>
    <w:p w14:paraId="5411FDB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33</w:t>
      </w:r>
      <w:r w:rsidRPr="00E07133">
        <w:rPr>
          <w:rFonts w:ascii="Consolas" w:hAnsi="Consolas"/>
          <w:sz w:val="20"/>
          <w:szCs w:val="20"/>
          <w:lang w:val="en-GB"/>
        </w:rPr>
        <w:tab/>
        <w:t>56</w:t>
      </w:r>
    </w:p>
    <w:p w14:paraId="513EFB1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70</w:t>
      </w:r>
      <w:r w:rsidRPr="00E07133">
        <w:rPr>
          <w:rFonts w:ascii="Consolas" w:hAnsi="Consolas"/>
          <w:sz w:val="20"/>
          <w:szCs w:val="20"/>
          <w:lang w:val="en-GB"/>
        </w:rPr>
        <w:tab/>
        <w:t>91</w:t>
      </w:r>
    </w:p>
    <w:p w14:paraId="7833A89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95</w:t>
      </w:r>
      <w:r w:rsidRPr="00E07133">
        <w:rPr>
          <w:rFonts w:ascii="Consolas" w:hAnsi="Consolas"/>
          <w:sz w:val="20"/>
          <w:szCs w:val="20"/>
          <w:lang w:val="en-GB"/>
        </w:rPr>
        <w:tab/>
        <w:t>117</w:t>
      </w:r>
    </w:p>
    <w:p w14:paraId="70D7F07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122</w:t>
      </w:r>
      <w:r w:rsidRPr="00E07133">
        <w:rPr>
          <w:rFonts w:ascii="Consolas" w:hAnsi="Consolas"/>
          <w:sz w:val="20"/>
          <w:szCs w:val="20"/>
          <w:lang w:val="en-GB"/>
        </w:rPr>
        <w:tab/>
        <w:t>152</w:t>
      </w:r>
    </w:p>
    <w:p w14:paraId="2730DAE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154</w:t>
      </w:r>
      <w:r w:rsidRPr="00E07133">
        <w:rPr>
          <w:rFonts w:ascii="Consolas" w:hAnsi="Consolas"/>
          <w:sz w:val="20"/>
          <w:szCs w:val="20"/>
          <w:lang w:val="en-GB"/>
        </w:rPr>
        <w:tab/>
        <w:t>180</w:t>
      </w:r>
    </w:p>
    <w:p w14:paraId="18498E8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190</w:t>
      </w:r>
      <w:r w:rsidRPr="00E07133">
        <w:rPr>
          <w:rFonts w:ascii="Consolas" w:hAnsi="Consolas"/>
          <w:sz w:val="20"/>
          <w:szCs w:val="20"/>
          <w:lang w:val="en-GB"/>
        </w:rPr>
        <w:tab/>
        <w:t>222</w:t>
      </w:r>
    </w:p>
    <w:p w14:paraId="42DAF6BB" w14:textId="77777777" w:rsidR="00053015" w:rsidRPr="00E07133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58EDB200" w14:textId="65383E85" w:rsidR="0002339B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2NR9A</w:t>
      </w:r>
    </w:p>
    <w:p w14:paraId="31D2857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</w:t>
      </w:r>
      <w:r w:rsidRPr="00E07133">
        <w:rPr>
          <w:rFonts w:ascii="Consolas" w:hAnsi="Consolas"/>
          <w:sz w:val="20"/>
          <w:szCs w:val="20"/>
          <w:lang w:val="en-GB"/>
        </w:rPr>
        <w:tab/>
        <w:t>24</w:t>
      </w:r>
    </w:p>
    <w:p w14:paraId="7457DDE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60</w:t>
      </w:r>
      <w:r w:rsidRPr="00E07133">
        <w:rPr>
          <w:rFonts w:ascii="Consolas" w:hAnsi="Consolas"/>
          <w:sz w:val="20"/>
          <w:szCs w:val="20"/>
          <w:lang w:val="en-GB"/>
        </w:rPr>
        <w:tab/>
        <w:t>81</w:t>
      </w:r>
    </w:p>
    <w:p w14:paraId="69E9E54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83</w:t>
      </w:r>
      <w:r w:rsidRPr="00E07133">
        <w:rPr>
          <w:rFonts w:ascii="Consolas" w:hAnsi="Consolas"/>
          <w:sz w:val="20"/>
          <w:szCs w:val="20"/>
          <w:lang w:val="en-GB"/>
        </w:rPr>
        <w:tab/>
        <w:t>105</w:t>
      </w:r>
    </w:p>
    <w:p w14:paraId="4D0DAB5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112</w:t>
      </w:r>
      <w:r w:rsidRPr="00E07133">
        <w:rPr>
          <w:rFonts w:ascii="Consolas" w:hAnsi="Consolas"/>
          <w:sz w:val="20"/>
          <w:szCs w:val="20"/>
          <w:lang w:val="en-GB"/>
        </w:rPr>
        <w:tab/>
        <w:t>129</w:t>
      </w:r>
    </w:p>
    <w:p w14:paraId="2072D43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140</w:t>
      </w:r>
      <w:r w:rsidRPr="00E07133">
        <w:rPr>
          <w:rFonts w:ascii="Consolas" w:hAnsi="Consolas"/>
          <w:sz w:val="20"/>
          <w:szCs w:val="20"/>
          <w:lang w:val="en-GB"/>
        </w:rPr>
        <w:tab/>
        <w:t>151</w:t>
      </w:r>
    </w:p>
    <w:p w14:paraId="704410E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163</w:t>
      </w:r>
      <w:r w:rsidRPr="00E07133">
        <w:rPr>
          <w:rFonts w:ascii="Consolas" w:hAnsi="Consolas"/>
          <w:sz w:val="20"/>
          <w:szCs w:val="20"/>
          <w:lang w:val="en-GB"/>
        </w:rPr>
        <w:tab/>
        <w:t>189</w:t>
      </w:r>
    </w:p>
    <w:p w14:paraId="39C3654F" w14:textId="77777777" w:rsidR="00053015" w:rsidRPr="00E07133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7E486BD7" w14:textId="18125E3F" w:rsidR="0002339B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2PNOA</w:t>
      </w:r>
    </w:p>
    <w:p w14:paraId="3B5E0AB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</w:t>
      </w:r>
      <w:r w:rsidRPr="00E07133">
        <w:rPr>
          <w:rFonts w:ascii="Consolas" w:hAnsi="Consolas"/>
          <w:sz w:val="20"/>
          <w:szCs w:val="20"/>
          <w:lang w:val="en-GB"/>
        </w:rPr>
        <w:tab/>
        <w:t>32</w:t>
      </w:r>
    </w:p>
    <w:p w14:paraId="21CE192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43</w:t>
      </w:r>
      <w:r w:rsidRPr="00E07133">
        <w:rPr>
          <w:rFonts w:ascii="Consolas" w:hAnsi="Consolas"/>
          <w:sz w:val="20"/>
          <w:szCs w:val="20"/>
          <w:lang w:val="en-GB"/>
        </w:rPr>
        <w:tab/>
        <w:t>73</w:t>
      </w:r>
    </w:p>
    <w:p w14:paraId="7AA88F2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75</w:t>
      </w:r>
      <w:r w:rsidRPr="00E07133">
        <w:rPr>
          <w:rFonts w:ascii="Consolas" w:hAnsi="Consolas"/>
          <w:sz w:val="20"/>
          <w:szCs w:val="20"/>
          <w:lang w:val="en-GB"/>
        </w:rPr>
        <w:tab/>
        <w:t>98</w:t>
      </w:r>
    </w:p>
    <w:p w14:paraId="2F882FF8" w14:textId="6F2F7220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101</w:t>
      </w:r>
      <w:r w:rsidRPr="00E07133">
        <w:rPr>
          <w:rFonts w:ascii="Consolas" w:hAnsi="Consolas"/>
          <w:sz w:val="20"/>
          <w:szCs w:val="20"/>
          <w:lang w:val="en-GB"/>
        </w:rPr>
        <w:tab/>
        <w:t>129</w:t>
      </w:r>
    </w:p>
    <w:p w14:paraId="0A3A19F5" w14:textId="77777777" w:rsidR="00053015" w:rsidRPr="00E07133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16A5197C" w14:textId="13B6427F" w:rsidR="0002339B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2XQ2A</w:t>
      </w:r>
    </w:p>
    <w:p w14:paraId="56CF5C1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21</w:t>
      </w:r>
    </w:p>
    <w:p w14:paraId="6C0D11C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45</w:t>
      </w:r>
      <w:r w:rsidRPr="00E07133">
        <w:rPr>
          <w:rFonts w:ascii="Consolas" w:hAnsi="Consolas"/>
          <w:sz w:val="20"/>
          <w:szCs w:val="20"/>
          <w:lang w:val="en-GB"/>
        </w:rPr>
        <w:tab/>
        <w:t>72</w:t>
      </w:r>
    </w:p>
    <w:p w14:paraId="4C710D2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74</w:t>
      </w:r>
      <w:r w:rsidRPr="00E07133">
        <w:rPr>
          <w:rFonts w:ascii="Consolas" w:hAnsi="Consolas"/>
          <w:sz w:val="20"/>
          <w:szCs w:val="20"/>
          <w:lang w:val="en-GB"/>
        </w:rPr>
        <w:tab/>
        <w:t>101</w:t>
      </w:r>
    </w:p>
    <w:p w14:paraId="2812CB8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116</w:t>
      </w:r>
      <w:r w:rsidRPr="00E07133">
        <w:rPr>
          <w:rFonts w:ascii="Consolas" w:hAnsi="Consolas"/>
          <w:sz w:val="20"/>
          <w:szCs w:val="20"/>
          <w:lang w:val="en-GB"/>
        </w:rPr>
        <w:tab/>
        <w:t>150</w:t>
      </w:r>
    </w:p>
    <w:p w14:paraId="741656D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lastRenderedPageBreak/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154</w:t>
      </w:r>
      <w:r w:rsidRPr="00E07133">
        <w:rPr>
          <w:rFonts w:ascii="Consolas" w:hAnsi="Consolas"/>
          <w:sz w:val="20"/>
          <w:szCs w:val="20"/>
          <w:lang w:val="en-GB"/>
        </w:rPr>
        <w:tab/>
        <w:t>172</w:t>
      </w:r>
    </w:p>
    <w:p w14:paraId="180DCE9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178</w:t>
      </w:r>
      <w:r w:rsidRPr="00E07133">
        <w:rPr>
          <w:rFonts w:ascii="Consolas" w:hAnsi="Consolas"/>
          <w:sz w:val="20"/>
          <w:szCs w:val="20"/>
          <w:lang w:val="en-GB"/>
        </w:rPr>
        <w:tab/>
        <w:t>204</w:t>
      </w:r>
    </w:p>
    <w:p w14:paraId="64BC67E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247</w:t>
      </w:r>
      <w:r w:rsidRPr="00E07133">
        <w:rPr>
          <w:rFonts w:ascii="Consolas" w:hAnsi="Consolas"/>
          <w:sz w:val="20"/>
          <w:szCs w:val="20"/>
          <w:lang w:val="en-GB"/>
        </w:rPr>
        <w:tab/>
        <w:t>267</w:t>
      </w:r>
    </w:p>
    <w:p w14:paraId="2AE9EC7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272</w:t>
      </w:r>
      <w:r w:rsidRPr="00E07133">
        <w:rPr>
          <w:rFonts w:ascii="Consolas" w:hAnsi="Consolas"/>
          <w:sz w:val="20"/>
          <w:szCs w:val="20"/>
          <w:lang w:val="en-GB"/>
        </w:rPr>
        <w:tab/>
        <w:t>305</w:t>
      </w:r>
    </w:p>
    <w:p w14:paraId="6B21873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340</w:t>
      </w:r>
      <w:r w:rsidRPr="00E07133">
        <w:rPr>
          <w:rFonts w:ascii="Consolas" w:hAnsi="Consolas"/>
          <w:sz w:val="20"/>
          <w:szCs w:val="20"/>
          <w:lang w:val="en-GB"/>
        </w:rPr>
        <w:tab/>
        <w:t>378</w:t>
      </w:r>
    </w:p>
    <w:p w14:paraId="004E329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384</w:t>
      </w:r>
      <w:r w:rsidRPr="00E07133">
        <w:rPr>
          <w:rFonts w:ascii="Consolas" w:hAnsi="Consolas"/>
          <w:sz w:val="20"/>
          <w:szCs w:val="20"/>
          <w:lang w:val="en-GB"/>
        </w:rPr>
        <w:tab/>
        <w:t>409</w:t>
      </w:r>
    </w:p>
    <w:p w14:paraId="52F76F0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415</w:t>
      </w:r>
      <w:r w:rsidRPr="00E07133">
        <w:rPr>
          <w:rFonts w:ascii="Consolas" w:hAnsi="Consolas"/>
          <w:sz w:val="20"/>
          <w:szCs w:val="20"/>
          <w:lang w:val="en-GB"/>
        </w:rPr>
        <w:tab/>
        <w:t>439</w:t>
      </w:r>
    </w:p>
    <w:p w14:paraId="796BEEE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445</w:t>
      </w:r>
      <w:r w:rsidRPr="00E07133">
        <w:rPr>
          <w:rFonts w:ascii="Consolas" w:hAnsi="Consolas"/>
          <w:sz w:val="20"/>
          <w:szCs w:val="20"/>
          <w:lang w:val="en-GB"/>
        </w:rPr>
        <w:tab/>
        <w:t>464</w:t>
      </w:r>
    </w:p>
    <w:p w14:paraId="3CBA2B4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471</w:t>
      </w:r>
      <w:r w:rsidRPr="00E07133">
        <w:rPr>
          <w:rFonts w:ascii="Consolas" w:hAnsi="Consolas"/>
          <w:sz w:val="20"/>
          <w:szCs w:val="20"/>
          <w:lang w:val="en-GB"/>
        </w:rPr>
        <w:tab/>
        <w:t>493</w:t>
      </w:r>
    </w:p>
    <w:p w14:paraId="4D1C192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514</w:t>
      </w:r>
      <w:r w:rsidRPr="00E07133">
        <w:rPr>
          <w:rFonts w:ascii="Consolas" w:hAnsi="Consolas"/>
          <w:sz w:val="20"/>
          <w:szCs w:val="20"/>
          <w:lang w:val="en-GB"/>
        </w:rPr>
        <w:tab/>
        <w:t>536</w:t>
      </w:r>
    </w:p>
    <w:p w14:paraId="49FD50B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538</w:t>
      </w:r>
      <w:r w:rsidRPr="00E07133">
        <w:rPr>
          <w:rFonts w:ascii="Consolas" w:hAnsi="Consolas"/>
          <w:sz w:val="20"/>
          <w:szCs w:val="20"/>
          <w:lang w:val="en-GB"/>
        </w:rPr>
        <w:tab/>
        <w:t>564</w:t>
      </w:r>
    </w:p>
    <w:p w14:paraId="720287DE" w14:textId="77777777" w:rsidR="00053015" w:rsidRPr="00E07133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160D959B" w14:textId="662354DE" w:rsidR="0002339B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2XUTA</w:t>
      </w:r>
    </w:p>
    <w:p w14:paraId="2231261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</w:t>
      </w:r>
      <w:r w:rsidRPr="00E07133">
        <w:rPr>
          <w:rFonts w:ascii="Consolas" w:hAnsi="Consolas"/>
          <w:sz w:val="20"/>
          <w:szCs w:val="20"/>
          <w:lang w:val="en-GB"/>
        </w:rPr>
        <w:tab/>
        <w:t>29</w:t>
      </w:r>
    </w:p>
    <w:p w14:paraId="528EFE7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39</w:t>
      </w:r>
      <w:r w:rsidRPr="00E07133">
        <w:rPr>
          <w:rFonts w:ascii="Consolas" w:hAnsi="Consolas"/>
          <w:sz w:val="20"/>
          <w:szCs w:val="20"/>
          <w:lang w:val="en-GB"/>
        </w:rPr>
        <w:tab/>
        <w:t>69</w:t>
      </w:r>
    </w:p>
    <w:p w14:paraId="52C531B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73</w:t>
      </w:r>
      <w:r w:rsidRPr="00E07133">
        <w:rPr>
          <w:rFonts w:ascii="Consolas" w:hAnsi="Consolas"/>
          <w:sz w:val="20"/>
          <w:szCs w:val="20"/>
          <w:lang w:val="en-GB"/>
        </w:rPr>
        <w:tab/>
        <w:t>92</w:t>
      </w:r>
    </w:p>
    <w:p w14:paraId="720FFC9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97</w:t>
      </w:r>
      <w:r w:rsidRPr="00E07133">
        <w:rPr>
          <w:rFonts w:ascii="Consolas" w:hAnsi="Consolas"/>
          <w:sz w:val="20"/>
          <w:szCs w:val="20"/>
          <w:lang w:val="en-GB"/>
        </w:rPr>
        <w:tab/>
        <w:t>125</w:t>
      </w:r>
    </w:p>
    <w:p w14:paraId="6A59E38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132</w:t>
      </w:r>
      <w:r w:rsidRPr="00E07133">
        <w:rPr>
          <w:rFonts w:ascii="Consolas" w:hAnsi="Consolas"/>
          <w:sz w:val="20"/>
          <w:szCs w:val="20"/>
          <w:lang w:val="en-GB"/>
        </w:rPr>
        <w:tab/>
        <w:t>162</w:t>
      </w:r>
    </w:p>
    <w:p w14:paraId="157B892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165</w:t>
      </w:r>
      <w:r w:rsidRPr="00E07133">
        <w:rPr>
          <w:rFonts w:ascii="Consolas" w:hAnsi="Consolas"/>
          <w:sz w:val="20"/>
          <w:szCs w:val="20"/>
          <w:lang w:val="en-GB"/>
        </w:rPr>
        <w:tab/>
        <w:t>187</w:t>
      </w:r>
    </w:p>
    <w:p w14:paraId="3F48F9A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217</w:t>
      </w:r>
      <w:r w:rsidRPr="00E07133">
        <w:rPr>
          <w:rFonts w:ascii="Consolas" w:hAnsi="Consolas"/>
          <w:sz w:val="20"/>
          <w:szCs w:val="20"/>
          <w:lang w:val="en-GB"/>
        </w:rPr>
        <w:tab/>
        <w:t>240</w:t>
      </w:r>
    </w:p>
    <w:p w14:paraId="6D9E51C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246</w:t>
      </w:r>
      <w:r w:rsidRPr="00E07133">
        <w:rPr>
          <w:rFonts w:ascii="Consolas" w:hAnsi="Consolas"/>
          <w:sz w:val="20"/>
          <w:szCs w:val="20"/>
          <w:lang w:val="en-GB"/>
        </w:rPr>
        <w:tab/>
        <w:t>270</w:t>
      </w:r>
    </w:p>
    <w:p w14:paraId="6DB3745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283</w:t>
      </w:r>
      <w:r w:rsidRPr="00E07133">
        <w:rPr>
          <w:rFonts w:ascii="Consolas" w:hAnsi="Consolas"/>
          <w:sz w:val="20"/>
          <w:szCs w:val="20"/>
          <w:lang w:val="en-GB"/>
        </w:rPr>
        <w:tab/>
        <w:t>316</w:t>
      </w:r>
    </w:p>
    <w:p w14:paraId="1883FB6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326</w:t>
      </w:r>
      <w:r w:rsidRPr="00E07133">
        <w:rPr>
          <w:rFonts w:ascii="Consolas" w:hAnsi="Consolas"/>
          <w:sz w:val="20"/>
          <w:szCs w:val="20"/>
          <w:lang w:val="en-GB"/>
        </w:rPr>
        <w:tab/>
        <w:t>345</w:t>
      </w:r>
    </w:p>
    <w:p w14:paraId="1A50CD1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361</w:t>
      </w:r>
      <w:r w:rsidRPr="00E07133">
        <w:rPr>
          <w:rFonts w:ascii="Consolas" w:hAnsi="Consolas"/>
          <w:sz w:val="20"/>
          <w:szCs w:val="20"/>
          <w:lang w:val="en-GB"/>
        </w:rPr>
        <w:tab/>
        <w:t>388</w:t>
      </w:r>
    </w:p>
    <w:p w14:paraId="28D83B4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397</w:t>
      </w:r>
      <w:r w:rsidRPr="00E07133">
        <w:rPr>
          <w:rFonts w:ascii="Consolas" w:hAnsi="Consolas"/>
          <w:sz w:val="20"/>
          <w:szCs w:val="20"/>
          <w:lang w:val="en-GB"/>
        </w:rPr>
        <w:tab/>
        <w:t>421</w:t>
      </w:r>
    </w:p>
    <w:p w14:paraId="0A65EEE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430</w:t>
      </w:r>
      <w:r w:rsidRPr="00E07133">
        <w:rPr>
          <w:rFonts w:ascii="Consolas" w:hAnsi="Consolas"/>
          <w:sz w:val="20"/>
          <w:szCs w:val="20"/>
          <w:lang w:val="en-GB"/>
        </w:rPr>
        <w:tab/>
        <w:t>451</w:t>
      </w:r>
    </w:p>
    <w:p w14:paraId="038BCA6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468</w:t>
      </w:r>
      <w:r w:rsidRPr="00E07133">
        <w:rPr>
          <w:rFonts w:ascii="Consolas" w:hAnsi="Consolas"/>
          <w:sz w:val="20"/>
          <w:szCs w:val="20"/>
          <w:lang w:val="en-GB"/>
        </w:rPr>
        <w:tab/>
        <w:t>487</w:t>
      </w:r>
    </w:p>
    <w:p w14:paraId="747BC759" w14:textId="77777777" w:rsidR="00053015" w:rsidRPr="00E07133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24E16049" w14:textId="4B9BA774" w:rsidR="0002339B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2YVXA</w:t>
      </w:r>
    </w:p>
    <w:p w14:paraId="75379C3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18</w:t>
      </w:r>
      <w:r w:rsidRPr="00E07133">
        <w:rPr>
          <w:rFonts w:ascii="Consolas" w:hAnsi="Consolas"/>
          <w:sz w:val="20"/>
          <w:szCs w:val="20"/>
          <w:lang w:val="en-GB"/>
        </w:rPr>
        <w:tab/>
        <w:t>45</w:t>
      </w:r>
    </w:p>
    <w:p w14:paraId="7170158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61</w:t>
      </w:r>
      <w:r w:rsidRPr="00E07133">
        <w:rPr>
          <w:rFonts w:ascii="Consolas" w:hAnsi="Consolas"/>
          <w:sz w:val="20"/>
          <w:szCs w:val="20"/>
          <w:lang w:val="en-GB"/>
        </w:rPr>
        <w:tab/>
        <w:t>84</w:t>
      </w:r>
    </w:p>
    <w:p w14:paraId="73F70DD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92</w:t>
      </w:r>
      <w:r w:rsidRPr="00E07133">
        <w:rPr>
          <w:rFonts w:ascii="Consolas" w:hAnsi="Consolas"/>
          <w:sz w:val="20"/>
          <w:szCs w:val="20"/>
          <w:lang w:val="en-GB"/>
        </w:rPr>
        <w:tab/>
        <w:t>121</w:t>
      </w:r>
    </w:p>
    <w:p w14:paraId="67DB190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127</w:t>
      </w:r>
      <w:r w:rsidRPr="00E07133">
        <w:rPr>
          <w:rFonts w:ascii="Consolas" w:hAnsi="Consolas"/>
          <w:sz w:val="20"/>
          <w:szCs w:val="20"/>
          <w:lang w:val="en-GB"/>
        </w:rPr>
        <w:tab/>
        <w:t>155</w:t>
      </w:r>
    </w:p>
    <w:p w14:paraId="5B5BB0E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164</w:t>
      </w:r>
      <w:r w:rsidRPr="00E07133">
        <w:rPr>
          <w:rFonts w:ascii="Consolas" w:hAnsi="Consolas"/>
          <w:sz w:val="20"/>
          <w:szCs w:val="20"/>
          <w:lang w:val="en-GB"/>
        </w:rPr>
        <w:tab/>
        <w:t>182</w:t>
      </w:r>
    </w:p>
    <w:p w14:paraId="2D73EC60" w14:textId="77777777" w:rsidR="00053015" w:rsidRPr="00E07133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679E70D2" w14:textId="533FF38B" w:rsidR="0002339B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2ZW3A</w:t>
      </w:r>
    </w:p>
    <w:p w14:paraId="445B1F8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22</w:t>
      </w:r>
      <w:r w:rsidRPr="00E07133">
        <w:rPr>
          <w:rFonts w:ascii="Consolas" w:hAnsi="Consolas"/>
          <w:sz w:val="20"/>
          <w:szCs w:val="20"/>
          <w:lang w:val="en-GB"/>
        </w:rPr>
        <w:tab/>
        <w:t>47</w:t>
      </w:r>
    </w:p>
    <w:p w14:paraId="76D44AF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72</w:t>
      </w:r>
      <w:r w:rsidRPr="00E07133">
        <w:rPr>
          <w:rFonts w:ascii="Consolas" w:hAnsi="Consolas"/>
          <w:sz w:val="20"/>
          <w:szCs w:val="20"/>
          <w:lang w:val="en-GB"/>
        </w:rPr>
        <w:tab/>
        <w:t>105</w:t>
      </w:r>
    </w:p>
    <w:p w14:paraId="494CBAE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125</w:t>
      </w:r>
      <w:r w:rsidRPr="00E07133">
        <w:rPr>
          <w:rFonts w:ascii="Consolas" w:hAnsi="Consolas"/>
          <w:sz w:val="20"/>
          <w:szCs w:val="20"/>
          <w:lang w:val="en-GB"/>
        </w:rPr>
        <w:tab/>
        <w:t>155</w:t>
      </w:r>
    </w:p>
    <w:p w14:paraId="1FABDDC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184</w:t>
      </w:r>
      <w:r w:rsidRPr="00E07133">
        <w:rPr>
          <w:rFonts w:ascii="Consolas" w:hAnsi="Consolas"/>
          <w:sz w:val="20"/>
          <w:szCs w:val="20"/>
          <w:lang w:val="en-GB"/>
        </w:rPr>
        <w:tab/>
        <w:t>215</w:t>
      </w:r>
    </w:p>
    <w:p w14:paraId="576EFF13" w14:textId="77777777" w:rsidR="00053015" w:rsidRPr="00E07133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1F68FB29" w14:textId="583C651A" w:rsidR="0002339B" w:rsidRDefault="00053015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3B60A</w:t>
      </w:r>
    </w:p>
    <w:p w14:paraId="197806C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15</w:t>
      </w:r>
      <w:r w:rsidRPr="00E07133">
        <w:rPr>
          <w:rFonts w:ascii="Consolas" w:hAnsi="Consolas"/>
          <w:sz w:val="20"/>
          <w:szCs w:val="20"/>
          <w:lang w:val="en-GB"/>
        </w:rPr>
        <w:tab/>
        <w:t>45</w:t>
      </w:r>
    </w:p>
    <w:p w14:paraId="2CA89A3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52</w:t>
      </w:r>
      <w:r w:rsidRPr="00E07133">
        <w:rPr>
          <w:rFonts w:ascii="Consolas" w:hAnsi="Consolas"/>
          <w:sz w:val="20"/>
          <w:szCs w:val="20"/>
          <w:lang w:val="en-GB"/>
        </w:rPr>
        <w:tab/>
        <w:t>101</w:t>
      </w:r>
    </w:p>
    <w:p w14:paraId="5B312A5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112</w:t>
      </w:r>
      <w:r w:rsidRPr="00E07133">
        <w:rPr>
          <w:rFonts w:ascii="Consolas" w:hAnsi="Consolas"/>
          <w:sz w:val="20"/>
          <w:szCs w:val="20"/>
          <w:lang w:val="en-GB"/>
        </w:rPr>
        <w:tab/>
        <w:t>154</w:t>
      </w:r>
    </w:p>
    <w:p w14:paraId="083216D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156</w:t>
      </w:r>
      <w:r w:rsidRPr="00E07133">
        <w:rPr>
          <w:rFonts w:ascii="Consolas" w:hAnsi="Consolas"/>
          <w:sz w:val="20"/>
          <w:szCs w:val="20"/>
          <w:lang w:val="en-GB"/>
        </w:rPr>
        <w:tab/>
        <w:t>204</w:t>
      </w:r>
    </w:p>
    <w:p w14:paraId="04A2D14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214</w:t>
      </w:r>
      <w:r w:rsidRPr="00E07133">
        <w:rPr>
          <w:rFonts w:ascii="Consolas" w:hAnsi="Consolas"/>
          <w:sz w:val="20"/>
          <w:szCs w:val="20"/>
          <w:lang w:val="en-GB"/>
        </w:rPr>
        <w:tab/>
        <w:t>262</w:t>
      </w:r>
    </w:p>
    <w:p w14:paraId="754474B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274</w:t>
      </w:r>
      <w:r w:rsidRPr="00E07133">
        <w:rPr>
          <w:rFonts w:ascii="Consolas" w:hAnsi="Consolas"/>
          <w:sz w:val="20"/>
          <w:szCs w:val="20"/>
          <w:lang w:val="en-GB"/>
        </w:rPr>
        <w:tab/>
        <w:t>314</w:t>
      </w:r>
    </w:p>
    <w:p w14:paraId="5B3671B9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5E3DEF49" w14:textId="52B5A777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3GIAA</w:t>
      </w:r>
    </w:p>
    <w:p w14:paraId="0911B1E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</w:t>
      </w:r>
      <w:r w:rsidRPr="00E07133">
        <w:rPr>
          <w:rFonts w:ascii="Consolas" w:hAnsi="Consolas"/>
          <w:sz w:val="20"/>
          <w:szCs w:val="20"/>
          <w:lang w:val="en-GB"/>
        </w:rPr>
        <w:tab/>
        <w:t>35</w:t>
      </w:r>
    </w:p>
    <w:p w14:paraId="06E240A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38</w:t>
      </w:r>
      <w:r w:rsidRPr="00E07133">
        <w:rPr>
          <w:rFonts w:ascii="Consolas" w:hAnsi="Consolas"/>
          <w:sz w:val="20"/>
          <w:szCs w:val="20"/>
          <w:lang w:val="en-GB"/>
        </w:rPr>
        <w:tab/>
        <w:t>63</w:t>
      </w:r>
    </w:p>
    <w:p w14:paraId="30D75C2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82</w:t>
      </w:r>
      <w:r w:rsidRPr="00E07133">
        <w:rPr>
          <w:rFonts w:ascii="Consolas" w:hAnsi="Consolas"/>
          <w:sz w:val="20"/>
          <w:szCs w:val="20"/>
          <w:lang w:val="en-GB"/>
        </w:rPr>
        <w:tab/>
        <w:t>114</w:t>
      </w:r>
    </w:p>
    <w:p w14:paraId="50F705F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120</w:t>
      </w:r>
      <w:r w:rsidRPr="00E07133">
        <w:rPr>
          <w:rFonts w:ascii="Consolas" w:hAnsi="Consolas"/>
          <w:sz w:val="20"/>
          <w:szCs w:val="20"/>
          <w:lang w:val="en-GB"/>
        </w:rPr>
        <w:tab/>
        <w:t>140</w:t>
      </w:r>
    </w:p>
    <w:p w14:paraId="2FAC4DE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142</w:t>
      </w:r>
      <w:r w:rsidRPr="00E07133">
        <w:rPr>
          <w:rFonts w:ascii="Consolas" w:hAnsi="Consolas"/>
          <w:sz w:val="20"/>
          <w:szCs w:val="20"/>
          <w:lang w:val="en-GB"/>
        </w:rPr>
        <w:tab/>
        <w:t>170</w:t>
      </w:r>
    </w:p>
    <w:p w14:paraId="0035CF8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lastRenderedPageBreak/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182</w:t>
      </w:r>
      <w:r w:rsidRPr="00E07133">
        <w:rPr>
          <w:rFonts w:ascii="Consolas" w:hAnsi="Consolas"/>
          <w:sz w:val="20"/>
          <w:szCs w:val="20"/>
          <w:lang w:val="en-GB"/>
        </w:rPr>
        <w:tab/>
        <w:t>208</w:t>
      </w:r>
    </w:p>
    <w:p w14:paraId="2B67D08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215</w:t>
      </w:r>
      <w:r w:rsidRPr="00E07133">
        <w:rPr>
          <w:rFonts w:ascii="Consolas" w:hAnsi="Consolas"/>
          <w:sz w:val="20"/>
          <w:szCs w:val="20"/>
          <w:lang w:val="en-GB"/>
        </w:rPr>
        <w:tab/>
        <w:t>244</w:t>
      </w:r>
    </w:p>
    <w:p w14:paraId="48B88EE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268</w:t>
      </w:r>
      <w:r w:rsidRPr="00E07133">
        <w:rPr>
          <w:rFonts w:ascii="Consolas" w:hAnsi="Consolas"/>
          <w:sz w:val="20"/>
          <w:szCs w:val="20"/>
          <w:lang w:val="en-GB"/>
        </w:rPr>
        <w:tab/>
        <w:t>303</w:t>
      </w:r>
    </w:p>
    <w:p w14:paraId="6B4E5E46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319</w:t>
      </w:r>
      <w:r w:rsidRPr="00E07133">
        <w:rPr>
          <w:rFonts w:ascii="Consolas" w:hAnsi="Consolas"/>
          <w:sz w:val="20"/>
          <w:szCs w:val="20"/>
          <w:lang w:val="en-GB"/>
        </w:rPr>
        <w:tab/>
        <w:t>335</w:t>
      </w:r>
    </w:p>
    <w:p w14:paraId="38838C0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338</w:t>
      </w:r>
      <w:r w:rsidRPr="00E07133">
        <w:rPr>
          <w:rFonts w:ascii="Consolas" w:hAnsi="Consolas"/>
          <w:sz w:val="20"/>
          <w:szCs w:val="20"/>
          <w:lang w:val="en-GB"/>
        </w:rPr>
        <w:tab/>
        <w:t>362</w:t>
      </w:r>
    </w:p>
    <w:p w14:paraId="299FD84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371</w:t>
      </w:r>
      <w:r w:rsidRPr="00E07133">
        <w:rPr>
          <w:rFonts w:ascii="Consolas" w:hAnsi="Consolas"/>
          <w:sz w:val="20"/>
          <w:szCs w:val="20"/>
          <w:lang w:val="en-GB"/>
        </w:rPr>
        <w:tab/>
        <w:t>395</w:t>
      </w:r>
    </w:p>
    <w:p w14:paraId="7438558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397</w:t>
      </w:r>
      <w:r w:rsidRPr="00E07133">
        <w:rPr>
          <w:rFonts w:ascii="Consolas" w:hAnsi="Consolas"/>
          <w:sz w:val="20"/>
          <w:szCs w:val="20"/>
          <w:lang w:val="en-GB"/>
        </w:rPr>
        <w:tab/>
        <w:t>421</w:t>
      </w:r>
    </w:p>
    <w:p w14:paraId="1DE6513B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30354DE5" w14:textId="27C70579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3HD6A</w:t>
      </w:r>
    </w:p>
    <w:p w14:paraId="07FA12C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</w:t>
      </w:r>
      <w:r w:rsidRPr="00E07133">
        <w:rPr>
          <w:rFonts w:ascii="Consolas" w:hAnsi="Consolas"/>
          <w:sz w:val="20"/>
          <w:szCs w:val="20"/>
          <w:lang w:val="en-GB"/>
        </w:rPr>
        <w:tab/>
        <w:t>29</w:t>
      </w:r>
    </w:p>
    <w:p w14:paraId="1FAFF65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37</w:t>
      </w:r>
      <w:r w:rsidRPr="00E07133">
        <w:rPr>
          <w:rFonts w:ascii="Consolas" w:hAnsi="Consolas"/>
          <w:sz w:val="20"/>
          <w:szCs w:val="20"/>
          <w:lang w:val="en-GB"/>
        </w:rPr>
        <w:tab/>
        <w:t>62</w:t>
      </w:r>
    </w:p>
    <w:p w14:paraId="3C899C4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67</w:t>
      </w:r>
      <w:r w:rsidRPr="00E07133">
        <w:rPr>
          <w:rFonts w:ascii="Consolas" w:hAnsi="Consolas"/>
          <w:sz w:val="20"/>
          <w:szCs w:val="20"/>
          <w:lang w:val="en-GB"/>
        </w:rPr>
        <w:tab/>
        <w:t>92</w:t>
      </w:r>
    </w:p>
    <w:p w14:paraId="063E212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104</w:t>
      </w:r>
      <w:r w:rsidRPr="00E07133">
        <w:rPr>
          <w:rFonts w:ascii="Consolas" w:hAnsi="Consolas"/>
          <w:sz w:val="20"/>
          <w:szCs w:val="20"/>
          <w:lang w:val="en-GB"/>
        </w:rPr>
        <w:tab/>
        <w:t>124</w:t>
      </w:r>
    </w:p>
    <w:p w14:paraId="1889725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130</w:t>
      </w:r>
      <w:r w:rsidRPr="00E07133">
        <w:rPr>
          <w:rFonts w:ascii="Consolas" w:hAnsi="Consolas"/>
          <w:sz w:val="20"/>
          <w:szCs w:val="20"/>
          <w:lang w:val="en-GB"/>
        </w:rPr>
        <w:tab/>
        <w:t>155</w:t>
      </w:r>
    </w:p>
    <w:p w14:paraId="6BF513E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163</w:t>
      </w:r>
      <w:r w:rsidRPr="00E07133">
        <w:rPr>
          <w:rFonts w:ascii="Consolas" w:hAnsi="Consolas"/>
          <w:sz w:val="20"/>
          <w:szCs w:val="20"/>
          <w:lang w:val="en-GB"/>
        </w:rPr>
        <w:tab/>
        <w:t>181</w:t>
      </w:r>
    </w:p>
    <w:p w14:paraId="340A698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197</w:t>
      </w:r>
      <w:r w:rsidRPr="00E07133">
        <w:rPr>
          <w:rFonts w:ascii="Consolas" w:hAnsi="Consolas"/>
          <w:sz w:val="20"/>
          <w:szCs w:val="20"/>
          <w:lang w:val="en-GB"/>
        </w:rPr>
        <w:tab/>
        <w:t>219</w:t>
      </w:r>
    </w:p>
    <w:p w14:paraId="0E7E3DD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225</w:t>
      </w:r>
      <w:r w:rsidRPr="00E07133">
        <w:rPr>
          <w:rFonts w:ascii="Consolas" w:hAnsi="Consolas"/>
          <w:sz w:val="20"/>
          <w:szCs w:val="20"/>
          <w:lang w:val="en-GB"/>
        </w:rPr>
        <w:tab/>
        <w:t>253</w:t>
      </w:r>
    </w:p>
    <w:p w14:paraId="1C1697D4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261</w:t>
      </w:r>
      <w:r w:rsidRPr="00E07133">
        <w:rPr>
          <w:rFonts w:ascii="Consolas" w:hAnsi="Consolas"/>
          <w:sz w:val="20"/>
          <w:szCs w:val="20"/>
          <w:lang w:val="en-GB"/>
        </w:rPr>
        <w:tab/>
        <w:t>281</w:t>
      </w:r>
    </w:p>
    <w:p w14:paraId="29CB612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285</w:t>
      </w:r>
      <w:r w:rsidRPr="00E07133">
        <w:rPr>
          <w:rFonts w:ascii="Consolas" w:hAnsi="Consolas"/>
          <w:sz w:val="20"/>
          <w:szCs w:val="20"/>
          <w:lang w:val="en-GB"/>
        </w:rPr>
        <w:tab/>
        <w:t>314</w:t>
      </w:r>
    </w:p>
    <w:p w14:paraId="7A5A02E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322</w:t>
      </w:r>
      <w:r w:rsidRPr="00E07133">
        <w:rPr>
          <w:rFonts w:ascii="Consolas" w:hAnsi="Consolas"/>
          <w:sz w:val="20"/>
          <w:szCs w:val="20"/>
          <w:lang w:val="en-GB"/>
        </w:rPr>
        <w:tab/>
        <w:t>342</w:t>
      </w:r>
    </w:p>
    <w:p w14:paraId="6A2E68E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345</w:t>
      </w:r>
      <w:r w:rsidRPr="00E07133">
        <w:rPr>
          <w:rFonts w:ascii="Consolas" w:hAnsi="Consolas"/>
          <w:sz w:val="20"/>
          <w:szCs w:val="20"/>
          <w:lang w:val="en-GB"/>
        </w:rPr>
        <w:tab/>
        <w:t>377</w:t>
      </w:r>
    </w:p>
    <w:p w14:paraId="1929BFE9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117B520B" w14:textId="71B41606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3HFXA</w:t>
      </w:r>
    </w:p>
    <w:p w14:paraId="4307279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</w:t>
      </w:r>
      <w:r w:rsidRPr="00E07133">
        <w:rPr>
          <w:rFonts w:ascii="Consolas" w:hAnsi="Consolas"/>
          <w:sz w:val="20"/>
          <w:szCs w:val="20"/>
          <w:lang w:val="en-GB"/>
        </w:rPr>
        <w:tab/>
        <w:t>20</w:t>
      </w:r>
    </w:p>
    <w:p w14:paraId="0486C38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41</w:t>
      </w:r>
      <w:r w:rsidRPr="00E07133">
        <w:rPr>
          <w:rFonts w:ascii="Consolas" w:hAnsi="Consolas"/>
          <w:sz w:val="20"/>
          <w:szCs w:val="20"/>
          <w:lang w:val="en-GB"/>
        </w:rPr>
        <w:tab/>
        <w:t>60</w:t>
      </w:r>
    </w:p>
    <w:p w14:paraId="41077BD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77</w:t>
      </w:r>
      <w:r w:rsidRPr="00E07133">
        <w:rPr>
          <w:rFonts w:ascii="Consolas" w:hAnsi="Consolas"/>
          <w:sz w:val="20"/>
          <w:szCs w:val="20"/>
          <w:lang w:val="en-GB"/>
        </w:rPr>
        <w:tab/>
        <w:t>106</w:t>
      </w:r>
    </w:p>
    <w:p w14:paraId="5727B01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117</w:t>
      </w:r>
      <w:r w:rsidRPr="00E07133">
        <w:rPr>
          <w:rFonts w:ascii="Consolas" w:hAnsi="Consolas"/>
          <w:sz w:val="20"/>
          <w:szCs w:val="20"/>
          <w:lang w:val="en-GB"/>
        </w:rPr>
        <w:tab/>
        <w:t>149</w:t>
      </w:r>
    </w:p>
    <w:p w14:paraId="289C38C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176</w:t>
      </w:r>
      <w:r w:rsidRPr="00E07133">
        <w:rPr>
          <w:rFonts w:ascii="Consolas" w:hAnsi="Consolas"/>
          <w:sz w:val="20"/>
          <w:szCs w:val="20"/>
          <w:lang w:val="en-GB"/>
        </w:rPr>
        <w:tab/>
        <w:t>209</w:t>
      </w:r>
    </w:p>
    <w:p w14:paraId="0C3B07E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218</w:t>
      </w:r>
      <w:r w:rsidRPr="00E07133">
        <w:rPr>
          <w:rFonts w:ascii="Consolas" w:hAnsi="Consolas"/>
          <w:sz w:val="20"/>
          <w:szCs w:val="20"/>
          <w:lang w:val="en-GB"/>
        </w:rPr>
        <w:tab/>
        <w:t>237</w:t>
      </w:r>
    </w:p>
    <w:p w14:paraId="4FAA178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244</w:t>
      </w:r>
      <w:r w:rsidRPr="00E07133">
        <w:rPr>
          <w:rFonts w:ascii="Consolas" w:hAnsi="Consolas"/>
          <w:sz w:val="20"/>
          <w:szCs w:val="20"/>
          <w:lang w:val="en-GB"/>
        </w:rPr>
        <w:tab/>
        <w:t>266</w:t>
      </w:r>
    </w:p>
    <w:p w14:paraId="4B56941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301</w:t>
      </w:r>
      <w:r w:rsidRPr="00E07133">
        <w:rPr>
          <w:rFonts w:ascii="Consolas" w:hAnsi="Consolas"/>
          <w:sz w:val="20"/>
          <w:szCs w:val="20"/>
          <w:lang w:val="en-GB"/>
        </w:rPr>
        <w:tab/>
        <w:t>327</w:t>
      </w:r>
    </w:p>
    <w:p w14:paraId="537C8A6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333</w:t>
      </w:r>
      <w:r w:rsidRPr="00E07133">
        <w:rPr>
          <w:rFonts w:ascii="Consolas" w:hAnsi="Consolas"/>
          <w:sz w:val="20"/>
          <w:szCs w:val="20"/>
          <w:lang w:val="en-GB"/>
        </w:rPr>
        <w:tab/>
        <w:t>364</w:t>
      </w:r>
    </w:p>
    <w:p w14:paraId="6BD66CE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395</w:t>
      </w:r>
      <w:r w:rsidRPr="00E07133">
        <w:rPr>
          <w:rFonts w:ascii="Consolas" w:hAnsi="Consolas"/>
          <w:sz w:val="20"/>
          <w:szCs w:val="20"/>
          <w:lang w:val="en-GB"/>
        </w:rPr>
        <w:tab/>
        <w:t>422</w:t>
      </w:r>
    </w:p>
    <w:p w14:paraId="1C1CD1C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436</w:t>
      </w:r>
      <w:r w:rsidRPr="00E07133">
        <w:rPr>
          <w:rFonts w:ascii="Consolas" w:hAnsi="Consolas"/>
          <w:sz w:val="20"/>
          <w:szCs w:val="20"/>
          <w:lang w:val="en-GB"/>
        </w:rPr>
        <w:tab/>
        <w:t>455</w:t>
      </w:r>
    </w:p>
    <w:p w14:paraId="18A9974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458</w:t>
      </w:r>
      <w:r w:rsidRPr="00E07133">
        <w:rPr>
          <w:rFonts w:ascii="Consolas" w:hAnsi="Consolas"/>
          <w:sz w:val="20"/>
          <w:szCs w:val="20"/>
          <w:lang w:val="en-GB"/>
        </w:rPr>
        <w:tab/>
        <w:t>490</w:t>
      </w:r>
    </w:p>
    <w:p w14:paraId="24BDCFDB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3D1DC85A" w14:textId="20DBB8C9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3KCUA</w:t>
      </w:r>
    </w:p>
    <w:p w14:paraId="3A9BEFB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</w:t>
      </w:r>
      <w:r w:rsidRPr="00E07133">
        <w:rPr>
          <w:rFonts w:ascii="Consolas" w:hAnsi="Consolas"/>
          <w:sz w:val="20"/>
          <w:szCs w:val="20"/>
          <w:lang w:val="en-GB"/>
        </w:rPr>
        <w:tab/>
        <w:t>28</w:t>
      </w:r>
    </w:p>
    <w:p w14:paraId="0B47790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36</w:t>
      </w:r>
      <w:r w:rsidRPr="00E07133">
        <w:rPr>
          <w:rFonts w:ascii="Consolas" w:hAnsi="Consolas"/>
          <w:sz w:val="20"/>
          <w:szCs w:val="20"/>
          <w:lang w:val="en-GB"/>
        </w:rPr>
        <w:tab/>
        <w:t>57</w:t>
      </w:r>
    </w:p>
    <w:p w14:paraId="4FFBA51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79</w:t>
      </w:r>
      <w:r w:rsidRPr="00E07133">
        <w:rPr>
          <w:rFonts w:ascii="Consolas" w:hAnsi="Consolas"/>
          <w:sz w:val="20"/>
          <w:szCs w:val="20"/>
          <w:lang w:val="en-GB"/>
        </w:rPr>
        <w:tab/>
        <w:t>107</w:t>
      </w:r>
    </w:p>
    <w:p w14:paraId="03F9342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133</w:t>
      </w:r>
      <w:r w:rsidRPr="00E07133">
        <w:rPr>
          <w:rFonts w:ascii="Consolas" w:hAnsi="Consolas"/>
          <w:sz w:val="20"/>
          <w:szCs w:val="20"/>
          <w:lang w:val="en-GB"/>
        </w:rPr>
        <w:tab/>
        <w:t>156</w:t>
      </w:r>
    </w:p>
    <w:p w14:paraId="0A51A87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160</w:t>
      </w:r>
      <w:r w:rsidRPr="00E07133">
        <w:rPr>
          <w:rFonts w:ascii="Consolas" w:hAnsi="Consolas"/>
          <w:sz w:val="20"/>
          <w:szCs w:val="20"/>
          <w:lang w:val="en-GB"/>
        </w:rPr>
        <w:tab/>
        <w:t>177</w:t>
      </w:r>
    </w:p>
    <w:p w14:paraId="79B9765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182</w:t>
      </w:r>
      <w:r w:rsidRPr="00E07133">
        <w:rPr>
          <w:rFonts w:ascii="Consolas" w:hAnsi="Consolas"/>
          <w:sz w:val="20"/>
          <w:szCs w:val="20"/>
          <w:lang w:val="en-GB"/>
        </w:rPr>
        <w:tab/>
        <w:t>198</w:t>
      </w:r>
    </w:p>
    <w:p w14:paraId="5AFE950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219</w:t>
      </w:r>
      <w:r w:rsidRPr="00E07133">
        <w:rPr>
          <w:rFonts w:ascii="Consolas" w:hAnsi="Consolas"/>
          <w:sz w:val="20"/>
          <w:szCs w:val="20"/>
          <w:lang w:val="en-GB"/>
        </w:rPr>
        <w:tab/>
        <w:t>250</w:t>
      </w:r>
    </w:p>
    <w:p w14:paraId="3C308EE4" w14:textId="77777777" w:rsidR="00414AA9" w:rsidRDefault="00414AA9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73A896F1" w14:textId="284CC1A6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3KJ6A</w:t>
      </w:r>
    </w:p>
    <w:p w14:paraId="25B3947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24</w:t>
      </w:r>
    </w:p>
    <w:p w14:paraId="7554397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33</w:t>
      </w:r>
      <w:r w:rsidRPr="00E07133">
        <w:rPr>
          <w:rFonts w:ascii="Consolas" w:hAnsi="Consolas"/>
          <w:sz w:val="20"/>
          <w:szCs w:val="20"/>
          <w:lang w:val="en-GB"/>
        </w:rPr>
        <w:tab/>
        <w:t>56</w:t>
      </w:r>
    </w:p>
    <w:p w14:paraId="3B2DF4C2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75</w:t>
      </w:r>
      <w:r w:rsidRPr="00E07133">
        <w:rPr>
          <w:rFonts w:ascii="Consolas" w:hAnsi="Consolas"/>
          <w:sz w:val="20"/>
          <w:szCs w:val="20"/>
          <w:lang w:val="en-GB"/>
        </w:rPr>
        <w:tab/>
        <w:t>102</w:t>
      </w:r>
    </w:p>
    <w:p w14:paraId="6D137EA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113</w:t>
      </w:r>
      <w:r w:rsidRPr="00E07133">
        <w:rPr>
          <w:rFonts w:ascii="Consolas" w:hAnsi="Consolas"/>
          <w:sz w:val="20"/>
          <w:szCs w:val="20"/>
          <w:lang w:val="en-GB"/>
        </w:rPr>
        <w:tab/>
        <w:t>129</w:t>
      </w:r>
    </w:p>
    <w:p w14:paraId="1FEDE39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174</w:t>
      </w:r>
      <w:r w:rsidRPr="00E07133">
        <w:rPr>
          <w:rFonts w:ascii="Consolas" w:hAnsi="Consolas"/>
          <w:sz w:val="20"/>
          <w:szCs w:val="20"/>
          <w:lang w:val="en-GB"/>
        </w:rPr>
        <w:tab/>
        <w:t>197</w:t>
      </w:r>
    </w:p>
    <w:p w14:paraId="04420B6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233</w:t>
      </w:r>
      <w:r w:rsidRPr="00E07133">
        <w:rPr>
          <w:rFonts w:ascii="Consolas" w:hAnsi="Consolas"/>
          <w:sz w:val="20"/>
          <w:szCs w:val="20"/>
          <w:lang w:val="en-GB"/>
        </w:rPr>
        <w:tab/>
        <w:t>252</w:t>
      </w:r>
    </w:p>
    <w:p w14:paraId="74BD2511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274</w:t>
      </w:r>
      <w:r w:rsidRPr="00E07133">
        <w:rPr>
          <w:rFonts w:ascii="Consolas" w:hAnsi="Consolas"/>
          <w:sz w:val="20"/>
          <w:szCs w:val="20"/>
          <w:lang w:val="en-GB"/>
        </w:rPr>
        <w:tab/>
        <w:t>292</w:t>
      </w:r>
    </w:p>
    <w:p w14:paraId="5EA4FDCD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17440087" w14:textId="23ADD3D9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3O0RB</w:t>
      </w:r>
    </w:p>
    <w:p w14:paraId="26D4FE8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lastRenderedPageBreak/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33</w:t>
      </w:r>
    </w:p>
    <w:p w14:paraId="54365A50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44</w:t>
      </w:r>
      <w:r w:rsidRPr="00E07133">
        <w:rPr>
          <w:rFonts w:ascii="Consolas" w:hAnsi="Consolas"/>
          <w:sz w:val="20"/>
          <w:szCs w:val="20"/>
          <w:lang w:val="en-GB"/>
        </w:rPr>
        <w:tab/>
        <w:t>75</w:t>
      </w:r>
    </w:p>
    <w:p w14:paraId="443388E7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82</w:t>
      </w:r>
      <w:r w:rsidRPr="00E07133">
        <w:rPr>
          <w:rFonts w:ascii="Consolas" w:hAnsi="Consolas"/>
          <w:sz w:val="20"/>
          <w:szCs w:val="20"/>
          <w:lang w:val="en-GB"/>
        </w:rPr>
        <w:tab/>
        <w:t>105</w:t>
      </w:r>
    </w:p>
    <w:p w14:paraId="0817D798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132</w:t>
      </w:r>
      <w:r w:rsidRPr="00E07133">
        <w:rPr>
          <w:rFonts w:ascii="Consolas" w:hAnsi="Consolas"/>
          <w:sz w:val="20"/>
          <w:szCs w:val="20"/>
          <w:lang w:val="en-GB"/>
        </w:rPr>
        <w:tab/>
        <w:t>154</w:t>
      </w:r>
    </w:p>
    <w:p w14:paraId="15B6953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160</w:t>
      </w:r>
      <w:r w:rsidRPr="00E07133">
        <w:rPr>
          <w:rFonts w:ascii="Consolas" w:hAnsi="Consolas"/>
          <w:sz w:val="20"/>
          <w:szCs w:val="20"/>
          <w:lang w:val="en-GB"/>
        </w:rPr>
        <w:tab/>
        <w:t>180</w:t>
      </w:r>
    </w:p>
    <w:p w14:paraId="1888601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186</w:t>
      </w:r>
      <w:r w:rsidRPr="00E07133">
        <w:rPr>
          <w:rFonts w:ascii="Consolas" w:hAnsi="Consolas"/>
          <w:sz w:val="20"/>
          <w:szCs w:val="20"/>
          <w:lang w:val="en-GB"/>
        </w:rPr>
        <w:tab/>
        <w:t>221</w:t>
      </w:r>
    </w:p>
    <w:p w14:paraId="42DC044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225</w:t>
      </w:r>
      <w:r w:rsidRPr="00E07133">
        <w:rPr>
          <w:rFonts w:ascii="Consolas" w:hAnsi="Consolas"/>
          <w:sz w:val="20"/>
          <w:szCs w:val="20"/>
          <w:lang w:val="en-GB"/>
        </w:rPr>
        <w:tab/>
        <w:t>250</w:t>
      </w:r>
    </w:p>
    <w:p w14:paraId="0D9D56D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258</w:t>
      </w:r>
      <w:r w:rsidRPr="00E07133">
        <w:rPr>
          <w:rFonts w:ascii="Consolas" w:hAnsi="Consolas"/>
          <w:sz w:val="20"/>
          <w:szCs w:val="20"/>
          <w:lang w:val="en-GB"/>
        </w:rPr>
        <w:tab/>
        <w:t>285</w:t>
      </w:r>
    </w:p>
    <w:p w14:paraId="681A16C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296</w:t>
      </w:r>
      <w:r w:rsidRPr="00E07133">
        <w:rPr>
          <w:rFonts w:ascii="Consolas" w:hAnsi="Consolas"/>
          <w:sz w:val="20"/>
          <w:szCs w:val="20"/>
          <w:lang w:val="en-GB"/>
        </w:rPr>
        <w:tab/>
        <w:t>321</w:t>
      </w:r>
    </w:p>
    <w:p w14:paraId="4BE9B15B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333</w:t>
      </w:r>
      <w:r w:rsidRPr="00E07133">
        <w:rPr>
          <w:rFonts w:ascii="Consolas" w:hAnsi="Consolas"/>
          <w:sz w:val="20"/>
          <w:szCs w:val="20"/>
          <w:lang w:val="en-GB"/>
        </w:rPr>
        <w:tab/>
        <w:t>362</w:t>
      </w:r>
    </w:p>
    <w:p w14:paraId="5F45C5B3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371</w:t>
      </w:r>
      <w:r w:rsidRPr="00E07133">
        <w:rPr>
          <w:rFonts w:ascii="Consolas" w:hAnsi="Consolas"/>
          <w:sz w:val="20"/>
          <w:szCs w:val="20"/>
          <w:lang w:val="en-GB"/>
        </w:rPr>
        <w:tab/>
        <w:t>408</w:t>
      </w:r>
    </w:p>
    <w:p w14:paraId="12BE557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417</w:t>
      </w:r>
      <w:r w:rsidRPr="00E07133">
        <w:rPr>
          <w:rFonts w:ascii="Consolas" w:hAnsi="Consolas"/>
          <w:sz w:val="20"/>
          <w:szCs w:val="20"/>
          <w:lang w:val="en-GB"/>
        </w:rPr>
        <w:tab/>
        <w:t>448</w:t>
      </w:r>
    </w:p>
    <w:p w14:paraId="7AA996BB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2AE1B696" w14:textId="57088E66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3P5NA</w:t>
      </w:r>
    </w:p>
    <w:p w14:paraId="302651B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2</w:t>
      </w:r>
      <w:r w:rsidRPr="00E07133">
        <w:rPr>
          <w:rFonts w:ascii="Consolas" w:hAnsi="Consolas"/>
          <w:sz w:val="20"/>
          <w:szCs w:val="20"/>
          <w:lang w:val="en-GB"/>
        </w:rPr>
        <w:tab/>
        <w:t>21</w:t>
      </w:r>
    </w:p>
    <w:p w14:paraId="491A90C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51</w:t>
      </w:r>
      <w:r w:rsidRPr="00E07133">
        <w:rPr>
          <w:rFonts w:ascii="Consolas" w:hAnsi="Consolas"/>
          <w:sz w:val="20"/>
          <w:szCs w:val="20"/>
          <w:lang w:val="en-GB"/>
        </w:rPr>
        <w:tab/>
        <w:t>69</w:t>
      </w:r>
    </w:p>
    <w:p w14:paraId="1B32242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75</w:t>
      </w:r>
      <w:r w:rsidRPr="00E07133">
        <w:rPr>
          <w:rFonts w:ascii="Consolas" w:hAnsi="Consolas"/>
          <w:sz w:val="20"/>
          <w:szCs w:val="20"/>
          <w:lang w:val="en-GB"/>
        </w:rPr>
        <w:tab/>
        <w:t>95</w:t>
      </w:r>
    </w:p>
    <w:p w14:paraId="6DA2970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100</w:t>
      </w:r>
      <w:r w:rsidRPr="00E07133">
        <w:rPr>
          <w:rFonts w:ascii="Consolas" w:hAnsi="Consolas"/>
          <w:sz w:val="20"/>
          <w:szCs w:val="20"/>
          <w:lang w:val="en-GB"/>
        </w:rPr>
        <w:tab/>
        <w:t>122</w:t>
      </w:r>
    </w:p>
    <w:p w14:paraId="1189E395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145</w:t>
      </w:r>
      <w:r w:rsidRPr="00E07133">
        <w:rPr>
          <w:rFonts w:ascii="Consolas" w:hAnsi="Consolas"/>
          <w:sz w:val="20"/>
          <w:szCs w:val="20"/>
          <w:lang w:val="en-GB"/>
        </w:rPr>
        <w:tab/>
        <w:t>175</w:t>
      </w:r>
    </w:p>
    <w:p w14:paraId="7E4BD2AA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71EC8964" w14:textId="3DDDCE60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3SYOA</w:t>
      </w:r>
    </w:p>
    <w:p w14:paraId="1A5FBF5C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16</w:t>
      </w:r>
      <w:r w:rsidRPr="00E07133">
        <w:rPr>
          <w:rFonts w:ascii="Consolas" w:hAnsi="Consolas"/>
          <w:sz w:val="20"/>
          <w:szCs w:val="20"/>
          <w:lang w:val="en-GB"/>
        </w:rPr>
        <w:tab/>
        <w:t>45</w:t>
      </w:r>
    </w:p>
    <w:p w14:paraId="663CF3FA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92</w:t>
      </w:r>
      <w:r w:rsidRPr="00E07133">
        <w:rPr>
          <w:rFonts w:ascii="Consolas" w:hAnsi="Consolas"/>
          <w:sz w:val="20"/>
          <w:szCs w:val="20"/>
          <w:lang w:val="en-GB"/>
        </w:rPr>
        <w:tab/>
        <w:t>121</w:t>
      </w:r>
    </w:p>
    <w:p w14:paraId="01431437" w14:textId="77777777" w:rsidR="000C25A1" w:rsidRPr="00E07133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</w:p>
    <w:p w14:paraId="4B68A991" w14:textId="056B4592" w:rsidR="0002339B" w:rsidRDefault="000C25A1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 xml:space="preserve"># </w:t>
      </w:r>
      <w:r w:rsidR="0002339B" w:rsidRPr="00E07133">
        <w:rPr>
          <w:rFonts w:ascii="Consolas" w:hAnsi="Consolas"/>
          <w:sz w:val="20"/>
          <w:szCs w:val="20"/>
          <w:lang w:val="en-GB"/>
        </w:rPr>
        <w:t>4A2NB</w:t>
      </w:r>
    </w:p>
    <w:p w14:paraId="093E0129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</w:t>
      </w:r>
      <w:r w:rsidRPr="00E07133">
        <w:rPr>
          <w:rFonts w:ascii="Consolas" w:hAnsi="Consolas"/>
          <w:sz w:val="20"/>
          <w:szCs w:val="20"/>
          <w:lang w:val="en-GB"/>
        </w:rPr>
        <w:tab/>
        <w:t>30</w:t>
      </w:r>
    </w:p>
    <w:p w14:paraId="2ABF416F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39</w:t>
      </w:r>
      <w:r w:rsidRPr="00E07133">
        <w:rPr>
          <w:rFonts w:ascii="Consolas" w:hAnsi="Consolas"/>
          <w:sz w:val="20"/>
          <w:szCs w:val="20"/>
          <w:lang w:val="en-GB"/>
        </w:rPr>
        <w:tab/>
        <w:t>62</w:t>
      </w:r>
    </w:p>
    <w:p w14:paraId="063E1A5E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75</w:t>
      </w:r>
      <w:r w:rsidRPr="00E07133">
        <w:rPr>
          <w:rFonts w:ascii="Consolas" w:hAnsi="Consolas"/>
          <w:sz w:val="20"/>
          <w:szCs w:val="20"/>
          <w:lang w:val="en-GB"/>
        </w:rPr>
        <w:tab/>
        <w:t>99</w:t>
      </w:r>
    </w:p>
    <w:p w14:paraId="17862FDD" w14:textId="77777777" w:rsidR="0002339B" w:rsidRPr="00E07133" w:rsidRDefault="0002339B" w:rsidP="00BE7595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127</w:t>
      </w:r>
      <w:r w:rsidRPr="00E07133">
        <w:rPr>
          <w:rFonts w:ascii="Consolas" w:hAnsi="Consolas"/>
          <w:sz w:val="20"/>
          <w:szCs w:val="20"/>
          <w:lang w:val="en-GB"/>
        </w:rPr>
        <w:tab/>
        <w:t>143</w:t>
      </w:r>
    </w:p>
    <w:p w14:paraId="65AA12AC" w14:textId="2DE6A190" w:rsidR="001175AA" w:rsidRPr="00414AA9" w:rsidRDefault="0002339B" w:rsidP="00414AA9">
      <w:pPr>
        <w:pStyle w:val="chapterparagraph"/>
        <w:spacing w:line="240" w:lineRule="auto"/>
        <w:ind w:firstLine="0"/>
        <w:jc w:val="left"/>
        <w:rPr>
          <w:rFonts w:ascii="Consolas" w:hAnsi="Consolas"/>
          <w:sz w:val="20"/>
          <w:szCs w:val="20"/>
          <w:lang w:val="en-GB"/>
        </w:rPr>
      </w:pPr>
      <w:r w:rsidRPr="00E07133">
        <w:rPr>
          <w:rFonts w:ascii="Consolas" w:hAnsi="Consolas"/>
          <w:sz w:val="20"/>
          <w:szCs w:val="20"/>
          <w:lang w:val="en-GB"/>
        </w:rPr>
        <w:t>RIGID</w:t>
      </w:r>
      <w:r w:rsidRPr="00E07133">
        <w:rPr>
          <w:rFonts w:ascii="Consolas" w:hAnsi="Consolas"/>
          <w:sz w:val="20"/>
          <w:szCs w:val="20"/>
          <w:lang w:val="en-GB"/>
        </w:rPr>
        <w:tab/>
        <w:t>146</w:t>
      </w:r>
      <w:r w:rsidRPr="00E07133">
        <w:rPr>
          <w:rFonts w:ascii="Consolas" w:hAnsi="Consolas"/>
          <w:sz w:val="20"/>
          <w:szCs w:val="20"/>
          <w:lang w:val="en-GB"/>
        </w:rPr>
        <w:tab/>
        <w:t>175</w:t>
      </w:r>
    </w:p>
    <w:p w14:paraId="03D0D7E6" w14:textId="77777777" w:rsidR="00414AA9" w:rsidRDefault="00414AA9" w:rsidP="00BE7595">
      <w:pPr>
        <w:pStyle w:val="chaptersubheading"/>
        <w:spacing w:line="240" w:lineRule="auto"/>
        <w:rPr>
          <w:lang w:val="en-GB"/>
        </w:rPr>
      </w:pPr>
    </w:p>
    <w:p w14:paraId="4174A5B0" w14:textId="330534BE" w:rsidR="00146833" w:rsidRPr="00E07133" w:rsidRDefault="0014683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Topology Broker setup files</w:t>
      </w:r>
    </w:p>
    <w:p w14:paraId="678E7F81" w14:textId="7DF74A13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># Using 1U19</w:t>
      </w:r>
      <w:r w:rsidR="00414AA9">
        <w:rPr>
          <w:lang w:val="en-GB"/>
        </w:rPr>
        <w:t>A</w:t>
      </w:r>
      <w:r w:rsidRPr="00E07133">
        <w:rPr>
          <w:lang w:val="en-GB"/>
        </w:rPr>
        <w:t xml:space="preserve"> as an example</w:t>
      </w:r>
    </w:p>
    <w:p w14:paraId="48A8C2FC" w14:textId="12E1AB99" w:rsidR="008306A3" w:rsidRPr="00E07133" w:rsidRDefault="008F4CFD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="00414AA9">
        <w:rPr>
          <w:lang w:val="en-GB"/>
        </w:rPr>
        <w:t>folding</w:t>
      </w:r>
      <w:proofErr w:type="gramEnd"/>
      <w:r w:rsidR="00414AA9">
        <w:rPr>
          <w:lang w:val="en-GB"/>
        </w:rPr>
        <w:t xml:space="preserve"> from an </w:t>
      </w:r>
      <w:r w:rsidR="008306A3" w:rsidRPr="00E07133">
        <w:rPr>
          <w:lang w:val="en-GB"/>
        </w:rPr>
        <w:t>extended chain</w:t>
      </w:r>
    </w:p>
    <w:p w14:paraId="49C61C01" w14:textId="11926996" w:rsidR="00F81CDC" w:rsidRDefault="00F81CDC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proto</w:t>
      </w:r>
      <w:r w:rsidR="004F5E97">
        <w:rPr>
          <w:lang w:val="en-GB"/>
        </w:rPr>
        <w:t>col</w:t>
      </w:r>
      <w:proofErr w:type="gramEnd"/>
      <w:r w:rsidR="004F5E97">
        <w:rPr>
          <w:lang w:val="en-GB"/>
        </w:rPr>
        <w:t>_capture/</w:t>
      </w:r>
      <w:r w:rsidR="00226EFD">
        <w:rPr>
          <w:lang w:val="en-GB"/>
        </w:rPr>
        <w:t>demo/</w:t>
      </w:r>
      <w:r w:rsidR="004F5E97">
        <w:rPr>
          <w:lang w:val="en-GB"/>
        </w:rPr>
        <w:t>broker_setup/</w:t>
      </w:r>
      <w:r w:rsidR="00226EFD">
        <w:rPr>
          <w:lang w:val="en-GB"/>
        </w:rPr>
        <w:t>extended_epr</w:t>
      </w:r>
      <w:r w:rsidR="004F5E97">
        <w:rPr>
          <w:lang w:val="en-GB"/>
        </w:rPr>
        <w:t>/</w:t>
      </w:r>
      <w:r>
        <w:rPr>
          <w:lang w:val="en-GB"/>
        </w:rPr>
        <w:t>1U19A_s00_b000_0000.cst.tpb</w:t>
      </w:r>
    </w:p>
    <w:p w14:paraId="0C1D34DD" w14:textId="77777777" w:rsidR="00C425E6" w:rsidRPr="00E07133" w:rsidRDefault="00C425E6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MembraneTopologyClaimer</w:t>
      </w:r>
      <w:proofErr w:type="spellEnd"/>
    </w:p>
    <w:p w14:paraId="5781C5B8" w14:textId="77777777" w:rsidR="00C425E6" w:rsidRPr="00E07133" w:rsidRDefault="00C425E6" w:rsidP="00BE7595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2C607960" w14:textId="77777777" w:rsidR="00C425E6" w:rsidRPr="00E07133" w:rsidRDefault="00C425E6" w:rsidP="00BE7595">
      <w:pPr>
        <w:pStyle w:val="command"/>
        <w:rPr>
          <w:lang w:val="en-GB"/>
        </w:rPr>
      </w:pPr>
    </w:p>
    <w:p w14:paraId="0D4D24CD" w14:textId="37D99CDA" w:rsidR="008306A3" w:rsidRDefault="008F4CFD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="00414AA9">
        <w:rPr>
          <w:lang w:val="en-GB"/>
        </w:rPr>
        <w:t>folding</w:t>
      </w:r>
      <w:proofErr w:type="gramEnd"/>
      <w:r w:rsidR="00414AA9">
        <w:rPr>
          <w:lang w:val="en-GB"/>
        </w:rPr>
        <w:t xml:space="preserve"> from an extended chain with using </w:t>
      </w:r>
      <w:r w:rsidRPr="00E07133">
        <w:rPr>
          <w:lang w:val="en-GB"/>
        </w:rPr>
        <w:t>EPR</w:t>
      </w:r>
      <w:r w:rsidR="00414AA9">
        <w:rPr>
          <w:lang w:val="en-GB"/>
        </w:rPr>
        <w:t xml:space="preserve"> restraints (extended chain + EPR)</w:t>
      </w:r>
    </w:p>
    <w:p w14:paraId="3CCA5732" w14:textId="007C004C" w:rsidR="00F81CDC" w:rsidRPr="00E07133" w:rsidRDefault="00F81CDC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 w:rsidR="004F5E97">
        <w:rPr>
          <w:lang w:val="en-GB"/>
        </w:rPr>
        <w:t>protocol</w:t>
      </w:r>
      <w:proofErr w:type="gramEnd"/>
      <w:r w:rsidR="004F5E97">
        <w:rPr>
          <w:lang w:val="en-GB"/>
        </w:rPr>
        <w:t>_capture/</w:t>
      </w:r>
      <w:r w:rsidR="00226EFD">
        <w:rPr>
          <w:lang w:val="en-GB"/>
        </w:rPr>
        <w:t>demo/</w:t>
      </w:r>
      <w:r>
        <w:rPr>
          <w:lang w:val="en-GB"/>
        </w:rPr>
        <w:t>broker_se</w:t>
      </w:r>
      <w:r w:rsidR="00226EFD">
        <w:rPr>
          <w:lang w:val="en-GB"/>
        </w:rPr>
        <w:t>tup/extended_epr</w:t>
      </w:r>
      <w:r w:rsidR="004F5E97">
        <w:rPr>
          <w:lang w:val="en-GB"/>
        </w:rPr>
        <w:t>/1U19A_s01_b001</w:t>
      </w:r>
      <w:r>
        <w:rPr>
          <w:lang w:val="en-GB"/>
        </w:rPr>
        <w:t>_0000.cst.tpb</w:t>
      </w:r>
    </w:p>
    <w:p w14:paraId="636A0A6D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MembraneTopologyClaimer</w:t>
      </w:r>
      <w:proofErr w:type="spellEnd"/>
    </w:p>
    <w:p w14:paraId="761ED8B4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186C5AD1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ConstraintClaimer</w:t>
      </w:r>
      <w:proofErr w:type="spellEnd"/>
    </w:p>
    <w:p w14:paraId="0FE4CD49" w14:textId="6AE776F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FILE </w:t>
      </w:r>
      <w:proofErr w:type="spellStart"/>
      <w:r w:rsidR="004F5E97">
        <w:rPr>
          <w:lang w:val="en-GB"/>
        </w:rPr>
        <w:t>protocol_capture</w:t>
      </w:r>
      <w:proofErr w:type="spellEnd"/>
      <w:r w:rsidR="004F5E97">
        <w:rPr>
          <w:lang w:val="en-GB"/>
        </w:rPr>
        <w:t>/</w:t>
      </w:r>
      <w:proofErr w:type="spellStart"/>
      <w:r w:rsidR="004F5E97">
        <w:rPr>
          <w:lang w:val="en-GB"/>
        </w:rPr>
        <w:t>input_files</w:t>
      </w:r>
      <w:proofErr w:type="spellEnd"/>
      <w:r w:rsidR="004F5E97">
        <w:rPr>
          <w:lang w:val="en-GB"/>
        </w:rPr>
        <w:t>/</w:t>
      </w:r>
      <w:r w:rsidRPr="00E07133">
        <w:rPr>
          <w:lang w:val="en-GB"/>
        </w:rPr>
        <w:t>1U19A</w:t>
      </w:r>
      <w:r w:rsidR="004F5E97">
        <w:rPr>
          <w:lang w:val="en-GB"/>
        </w:rPr>
        <w:t>_s01_b001_0000</w:t>
      </w:r>
      <w:r w:rsidRPr="00E07133">
        <w:rPr>
          <w:lang w:val="en-GB"/>
        </w:rPr>
        <w:t>.cst</w:t>
      </w:r>
    </w:p>
    <w:p w14:paraId="019BC932" w14:textId="57A41653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2B63139D" w14:textId="77777777" w:rsidR="008F4CFD" w:rsidRPr="00E07133" w:rsidRDefault="008F4CFD" w:rsidP="00BE7595">
      <w:pPr>
        <w:pStyle w:val="command"/>
        <w:rPr>
          <w:lang w:val="en-GB"/>
        </w:rPr>
      </w:pPr>
    </w:p>
    <w:p w14:paraId="63898B7C" w14:textId="76F4BB25" w:rsidR="008306A3" w:rsidRDefault="008F4CFD" w:rsidP="00BE7595">
      <w:pPr>
        <w:pStyle w:val="command"/>
        <w:rPr>
          <w:lang w:val="en-GB"/>
        </w:rPr>
      </w:pPr>
      <w:r w:rsidRPr="00E07133">
        <w:rPr>
          <w:lang w:val="en-GB"/>
        </w:rPr>
        <w:t>#</w:t>
      </w:r>
      <w:r w:rsidR="00414AA9">
        <w:rPr>
          <w:lang w:val="en-GB"/>
        </w:rPr>
        <w:t xml:space="preserve"> </w:t>
      </w:r>
      <w:proofErr w:type="gramStart"/>
      <w:r w:rsidR="00414AA9">
        <w:rPr>
          <w:lang w:val="en-GB"/>
        </w:rPr>
        <w:t>folding</w:t>
      </w:r>
      <w:proofErr w:type="gramEnd"/>
      <w:r w:rsidR="00414AA9">
        <w:rPr>
          <w:lang w:val="en-GB"/>
        </w:rPr>
        <w:t xml:space="preserve"> with</w:t>
      </w:r>
      <w:r w:rsidRPr="00E07133">
        <w:rPr>
          <w:lang w:val="en-GB"/>
        </w:rPr>
        <w:t xml:space="preserve"> </w:t>
      </w:r>
      <w:proofErr w:type="spellStart"/>
      <w:r w:rsidR="008306A3" w:rsidRPr="00E07133">
        <w:rPr>
          <w:lang w:val="en-GB"/>
        </w:rPr>
        <w:t>RosettaTMH</w:t>
      </w:r>
      <w:proofErr w:type="spellEnd"/>
    </w:p>
    <w:p w14:paraId="4CCBDA24" w14:textId="19AEB320" w:rsidR="004F5E97" w:rsidRPr="00E07133" w:rsidRDefault="004F5E97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protocol</w:t>
      </w:r>
      <w:proofErr w:type="gramEnd"/>
      <w:r>
        <w:rPr>
          <w:lang w:val="en-GB"/>
        </w:rPr>
        <w:t>_capture/</w:t>
      </w:r>
      <w:r w:rsidR="00226EFD">
        <w:rPr>
          <w:lang w:val="en-GB"/>
        </w:rPr>
        <w:t>demo/broker_setup/tmh_epr</w:t>
      </w:r>
      <w:r>
        <w:rPr>
          <w:lang w:val="en-GB"/>
        </w:rPr>
        <w:t>/1U19A_s00_b000_0000.cst.tpb</w:t>
      </w:r>
    </w:p>
    <w:p w14:paraId="13B6FBFF" w14:textId="77777777" w:rsidR="005779B4" w:rsidRPr="00E07133" w:rsidRDefault="005779B4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MembraneTopologyClaimer</w:t>
      </w:r>
      <w:proofErr w:type="spellEnd"/>
    </w:p>
    <w:p w14:paraId="6DEE16B6" w14:textId="77777777" w:rsidR="005779B4" w:rsidRPr="00E07133" w:rsidRDefault="005779B4" w:rsidP="00BE7595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61EA4358" w14:textId="77777777" w:rsidR="005779B4" w:rsidRPr="00E07133" w:rsidRDefault="005779B4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TMHTopologySamplerClaimer</w:t>
      </w:r>
      <w:proofErr w:type="spellEnd"/>
    </w:p>
    <w:p w14:paraId="7326714A" w14:textId="77777777" w:rsidR="005779B4" w:rsidRPr="00E07133" w:rsidRDefault="005779B4" w:rsidP="00BE7595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7408E145" w14:textId="77777777" w:rsidR="005779B4" w:rsidRPr="00E07133" w:rsidRDefault="005779B4" w:rsidP="00BE7595">
      <w:pPr>
        <w:pStyle w:val="command"/>
        <w:rPr>
          <w:lang w:val="en-GB"/>
        </w:rPr>
      </w:pPr>
    </w:p>
    <w:p w14:paraId="362F1E43" w14:textId="4B499739" w:rsidR="008306A3" w:rsidRDefault="008F4CFD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="00414AA9">
        <w:rPr>
          <w:lang w:val="en-GB"/>
        </w:rPr>
        <w:t>folding</w:t>
      </w:r>
      <w:proofErr w:type="gramEnd"/>
      <w:r w:rsidR="00414AA9">
        <w:rPr>
          <w:lang w:val="en-GB"/>
        </w:rPr>
        <w:t xml:space="preserve"> with </w:t>
      </w:r>
      <w:proofErr w:type="spellStart"/>
      <w:r w:rsidR="00F03480" w:rsidRPr="00E07133">
        <w:rPr>
          <w:lang w:val="en-GB"/>
        </w:rPr>
        <w:t>RosettaTMH</w:t>
      </w:r>
      <w:proofErr w:type="spellEnd"/>
      <w:r w:rsidR="00F03480" w:rsidRPr="00E07133">
        <w:rPr>
          <w:lang w:val="en-GB"/>
        </w:rPr>
        <w:t xml:space="preserve"> </w:t>
      </w:r>
      <w:r w:rsidR="00414AA9">
        <w:rPr>
          <w:lang w:val="en-GB"/>
        </w:rPr>
        <w:t>with EPR restraints (</w:t>
      </w:r>
      <w:proofErr w:type="spellStart"/>
      <w:r w:rsidR="00414AA9">
        <w:rPr>
          <w:lang w:val="en-GB"/>
        </w:rPr>
        <w:t>RosettaTMH</w:t>
      </w:r>
      <w:proofErr w:type="spellEnd"/>
      <w:r w:rsidR="00414AA9">
        <w:rPr>
          <w:lang w:val="en-GB"/>
        </w:rPr>
        <w:t xml:space="preserve"> </w:t>
      </w:r>
      <w:r w:rsidR="00F03480" w:rsidRPr="00E07133">
        <w:rPr>
          <w:lang w:val="en-GB"/>
        </w:rPr>
        <w:t>+ EPR</w:t>
      </w:r>
      <w:r w:rsidRPr="00E07133">
        <w:rPr>
          <w:lang w:val="en-GB"/>
        </w:rPr>
        <w:t>)</w:t>
      </w:r>
    </w:p>
    <w:p w14:paraId="7D57EC0B" w14:textId="3F124F0C" w:rsidR="004F5E97" w:rsidRPr="00E07133" w:rsidRDefault="004F5E97" w:rsidP="00BE7595">
      <w:pPr>
        <w:pStyle w:val="command"/>
        <w:rPr>
          <w:lang w:val="en-GB"/>
        </w:rPr>
      </w:pPr>
      <w:r>
        <w:rPr>
          <w:lang w:val="en-GB"/>
        </w:rPr>
        <w:lastRenderedPageBreak/>
        <w:t xml:space="preserve"># </w:t>
      </w:r>
      <w:proofErr w:type="gramStart"/>
      <w:r>
        <w:rPr>
          <w:lang w:val="en-GB"/>
        </w:rPr>
        <w:t>protocol</w:t>
      </w:r>
      <w:proofErr w:type="gramEnd"/>
      <w:r>
        <w:rPr>
          <w:lang w:val="en-GB"/>
        </w:rPr>
        <w:t>_capture/</w:t>
      </w:r>
      <w:r w:rsidR="00226EFD">
        <w:rPr>
          <w:lang w:val="en-GB"/>
        </w:rPr>
        <w:t>demo/broker_setup/tmh_epr</w:t>
      </w:r>
      <w:r>
        <w:rPr>
          <w:lang w:val="en-GB"/>
        </w:rPr>
        <w:t>/1U19A_s01_b001_0000.cst.tpb</w:t>
      </w:r>
    </w:p>
    <w:p w14:paraId="3A64D1F4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MembraneTopologyClaimer</w:t>
      </w:r>
      <w:proofErr w:type="spellEnd"/>
    </w:p>
    <w:p w14:paraId="48D75C5A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08FEB2F4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TMHTopologySamplerClaimer</w:t>
      </w:r>
      <w:proofErr w:type="spellEnd"/>
    </w:p>
    <w:p w14:paraId="2E23EE58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337B662F" w14:textId="77777777" w:rsidR="00E82133" w:rsidRPr="00E07133" w:rsidRDefault="00E82133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CLAIMER </w:t>
      </w:r>
      <w:proofErr w:type="spellStart"/>
      <w:r w:rsidRPr="00E07133">
        <w:rPr>
          <w:lang w:val="en-GB"/>
        </w:rPr>
        <w:t>ConstraintClaimer</w:t>
      </w:r>
      <w:proofErr w:type="spellEnd"/>
    </w:p>
    <w:p w14:paraId="200BE61A" w14:textId="169EA564" w:rsidR="00E82133" w:rsidRPr="00E07133" w:rsidRDefault="004F5E97" w:rsidP="00BE7595">
      <w:pPr>
        <w:pStyle w:val="command"/>
        <w:rPr>
          <w:lang w:val="en-GB"/>
        </w:rPr>
      </w:pPr>
      <w:r>
        <w:rPr>
          <w:lang w:val="en-GB"/>
        </w:rPr>
        <w:t xml:space="preserve">FILE </w:t>
      </w:r>
      <w:proofErr w:type="spellStart"/>
      <w:r>
        <w:rPr>
          <w:lang w:val="en-GB"/>
        </w:rPr>
        <w:t>protocol_capture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</w:t>
      </w:r>
      <w:r w:rsidRPr="00E07133">
        <w:rPr>
          <w:lang w:val="en-GB"/>
        </w:rPr>
        <w:t>1U19A</w:t>
      </w:r>
      <w:r>
        <w:rPr>
          <w:lang w:val="en-GB"/>
        </w:rPr>
        <w:t>_s01_b001_0000</w:t>
      </w:r>
      <w:r w:rsidRPr="00E07133">
        <w:rPr>
          <w:lang w:val="en-GB"/>
        </w:rPr>
        <w:t>.cst</w:t>
      </w:r>
    </w:p>
    <w:p w14:paraId="51A209FE" w14:textId="145F79E7" w:rsidR="008F4CFD" w:rsidRPr="00E07133" w:rsidRDefault="00E82133" w:rsidP="00E31DAA">
      <w:pPr>
        <w:pStyle w:val="command"/>
        <w:rPr>
          <w:lang w:val="en-GB"/>
        </w:rPr>
      </w:pPr>
      <w:r w:rsidRPr="00E07133">
        <w:rPr>
          <w:lang w:val="en-GB"/>
        </w:rPr>
        <w:t>END_CLAIMER</w:t>
      </w:r>
    </w:p>
    <w:p w14:paraId="2DD44D10" w14:textId="77777777" w:rsidR="00E31DAA" w:rsidRDefault="00E31DAA" w:rsidP="00BE7595">
      <w:pPr>
        <w:pStyle w:val="chaptersubheading"/>
        <w:spacing w:line="240" w:lineRule="auto"/>
        <w:rPr>
          <w:lang w:val="en-GB"/>
        </w:rPr>
      </w:pPr>
    </w:p>
    <w:p w14:paraId="6C91213E" w14:textId="49909581" w:rsidR="0054155E" w:rsidRPr="00E07133" w:rsidRDefault="008306A3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S</w:t>
      </w:r>
      <w:r w:rsidR="0054155E" w:rsidRPr="00E07133">
        <w:rPr>
          <w:lang w:val="en-GB"/>
        </w:rPr>
        <w:t xml:space="preserve">imulating </w:t>
      </w:r>
      <w:r w:rsidRPr="00E07133">
        <w:rPr>
          <w:lang w:val="en-GB"/>
        </w:rPr>
        <w:t xml:space="preserve">EPR distance </w:t>
      </w:r>
      <w:r w:rsidR="0054155E" w:rsidRPr="00E07133">
        <w:rPr>
          <w:lang w:val="en-GB"/>
        </w:rPr>
        <w:t>restraints</w:t>
      </w:r>
      <w:r w:rsidR="00C44F0A">
        <w:rPr>
          <w:lang w:val="en-GB"/>
        </w:rPr>
        <w:t xml:space="preserve"> using the BCL</w:t>
      </w:r>
    </w:p>
    <w:p w14:paraId="104CE07D" w14:textId="57601267" w:rsidR="00652710" w:rsidRDefault="00652710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convert</w:t>
      </w:r>
      <w:r w:rsidR="00D601DF">
        <w:rPr>
          <w:lang w:val="en-GB"/>
        </w:rPr>
        <w:t>ed</w:t>
      </w:r>
      <w:proofErr w:type="gramEnd"/>
      <w:r w:rsidRPr="00E07133">
        <w:rPr>
          <w:lang w:val="en-GB"/>
        </w:rPr>
        <w:t xml:space="preserve"> Rosetta native PDB file to BCL format</w:t>
      </w:r>
    </w:p>
    <w:p w14:paraId="45BD8233" w14:textId="4AFCA1EC" w:rsidR="00D601DF" w:rsidRPr="00E07133" w:rsidRDefault="003870B4" w:rsidP="00BE7595">
      <w:pPr>
        <w:pStyle w:val="command"/>
        <w:rPr>
          <w:lang w:val="en-GB"/>
        </w:rPr>
      </w:pPr>
      <w:r>
        <w:rPr>
          <w:lang w:val="en-GB"/>
        </w:rPr>
        <w:t># NOT NECESSARY</w:t>
      </w:r>
      <w:r w:rsidR="00D601DF">
        <w:rPr>
          <w:lang w:val="en-GB"/>
        </w:rPr>
        <w:t xml:space="preserve"> if have PDB file already in BCL format (pdb_bcl.pdb)</w:t>
      </w:r>
    </w:p>
    <w:p w14:paraId="488BBF2A" w14:textId="5982632F" w:rsidR="00064C67" w:rsidRDefault="00064C67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>#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!/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>bin/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csh</w:t>
      </w:r>
      <w:proofErr w:type="spellEnd"/>
    </w:p>
    <w:p w14:paraId="7918659E" w14:textId="776FC5DA" w:rsidR="00E31DAA" w:rsidRPr="00E31DAA" w:rsidRDefault="00E31DAA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31DAA">
        <w:rPr>
          <w:rFonts w:ascii="Consolas" w:hAnsi="Consolas"/>
          <w:i w:val="0"/>
          <w:sz w:val="20"/>
          <w:szCs w:val="20"/>
          <w:lang w:val="en-GB"/>
        </w:rPr>
        <w:t># BCL v3.1.0, r4753, compiled on Mon Feb 10 03:23:31 2014</w:t>
      </w:r>
    </w:p>
    <w:p w14:paraId="19189995" w14:textId="6B12A7D5" w:rsidR="00F31504" w:rsidRDefault="00F31504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given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a list of PDB IDs</w:t>
      </w:r>
      <w:r w:rsidR="00064C67">
        <w:rPr>
          <w:rFonts w:ascii="Consolas" w:hAnsi="Consolas"/>
          <w:i w:val="0"/>
          <w:sz w:val="20"/>
          <w:szCs w:val="20"/>
          <w:lang w:val="en-GB"/>
        </w:rPr>
        <w:t xml:space="preserve"> (pdb.ls)</w:t>
      </w:r>
    </w:p>
    <w:p w14:paraId="7637584C" w14:textId="571AF7CD" w:rsidR="002B7BA1" w:rsidRPr="00E07133" w:rsidRDefault="002B7BA1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proofErr w:type="spellStart"/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foreach</w:t>
      </w:r>
      <w:proofErr w:type="spellEnd"/>
      <w:proofErr w:type="gram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( `cat </w:t>
      </w:r>
      <w:r w:rsidR="00D601DF">
        <w:rPr>
          <w:rFonts w:ascii="Consolas" w:hAnsi="Consolas"/>
          <w:i w:val="0"/>
          <w:sz w:val="20"/>
          <w:szCs w:val="20"/>
          <w:lang w:val="en-GB"/>
        </w:rPr>
        <w:t>../</w:t>
      </w:r>
      <w:r w:rsidRPr="00E07133">
        <w:rPr>
          <w:rFonts w:ascii="Consolas" w:hAnsi="Consolas"/>
          <w:i w:val="0"/>
          <w:sz w:val="20"/>
          <w:szCs w:val="20"/>
          <w:lang w:val="en-GB"/>
        </w:rPr>
        <w:t>pdb.ls</w:t>
      </w:r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` )</w:t>
      </w:r>
      <w:proofErr w:type="gramEnd"/>
    </w:p>
    <w:p w14:paraId="44434BB4" w14:textId="77777777" w:rsidR="002B7BA1" w:rsidRPr="00E07133" w:rsidRDefault="002B7BA1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sed</w:t>
      </w:r>
      <w:proofErr w:type="spellEnd"/>
      <w:proofErr w:type="gram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i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'/CEN/d' ${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>}.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</w:p>
    <w:p w14:paraId="64BC080A" w14:textId="77777777" w:rsidR="002B7BA1" w:rsidRPr="00E07133" w:rsidRDefault="002B7BA1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       </w:t>
      </w:r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bcl.exe</w:t>
      </w:r>
      <w:proofErr w:type="gram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protein:PDBConvert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${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>}.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bcl_pdb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output_prefix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${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>}_ &gt;&amp; ${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>}_bcl.log</w:t>
      </w:r>
    </w:p>
    <w:p w14:paraId="704CD421" w14:textId="40D6B944" w:rsidR="00652710" w:rsidRPr="00E07133" w:rsidRDefault="002B7BA1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end</w:t>
      </w:r>
      <w:proofErr w:type="gramEnd"/>
    </w:p>
    <w:p w14:paraId="6BCD89DF" w14:textId="77777777" w:rsidR="002B7BA1" w:rsidRPr="00E07133" w:rsidRDefault="002B7BA1" w:rsidP="00BE7595">
      <w:pPr>
        <w:pStyle w:val="command"/>
        <w:rPr>
          <w:lang w:val="en-GB"/>
        </w:rPr>
      </w:pPr>
    </w:p>
    <w:p w14:paraId="59A14179" w14:textId="1B988A39" w:rsidR="004053F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spellStart"/>
      <w:proofErr w:type="gramStart"/>
      <w:r w:rsidRPr="00E07133">
        <w:rPr>
          <w:lang w:val="en-GB"/>
        </w:rPr>
        <w:t>mutate.wts</w:t>
      </w:r>
      <w:proofErr w:type="spellEnd"/>
      <w:proofErr w:type="gramEnd"/>
      <w:r w:rsidR="00064C67">
        <w:rPr>
          <w:lang w:val="en-GB"/>
        </w:rPr>
        <w:t xml:space="preserve"> for generating EPR distance restraints using the BCL</w:t>
      </w:r>
    </w:p>
    <w:p w14:paraId="1A59B5F2" w14:textId="77777777" w:rsidR="004053FB" w:rsidRPr="00E07133" w:rsidRDefault="004053FB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bcl</w:t>
      </w:r>
      <w:proofErr w:type="spellEnd"/>
      <w:proofErr w:type="gramEnd"/>
      <w:r w:rsidRPr="00E07133">
        <w:rPr>
          <w:lang w:val="en-GB"/>
        </w:rPr>
        <w:t>::storage::Table&lt;</w:t>
      </w:r>
      <w:r w:rsidRPr="00E07133">
        <w:rPr>
          <w:rFonts w:ascii="Consolas Bold" w:hAnsi="Consolas Bold" w:cs="Consolas Bold"/>
          <w:b/>
          <w:bCs/>
          <w:color w:val="285287"/>
          <w:lang w:val="en-GB"/>
        </w:rPr>
        <w:t>double</w:t>
      </w:r>
      <w:r w:rsidRPr="00E07133">
        <w:rPr>
          <w:lang w:val="en-GB"/>
        </w:rPr>
        <w:t xml:space="preserve">&gt;    </w:t>
      </w:r>
      <w:proofErr w:type="spellStart"/>
      <w:r w:rsidRPr="00E07133">
        <w:rPr>
          <w:lang w:val="en-GB"/>
        </w:rPr>
        <w:t>add_all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add_single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filter_aa_type_excl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filter_sse_size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remove_single</w:t>
      </w:r>
      <w:proofErr w:type="spellEnd"/>
      <w:r w:rsidRPr="00E07133">
        <w:rPr>
          <w:lang w:val="en-GB"/>
        </w:rPr>
        <w:t>       swap distance_range_0 filter_exposure_0</w:t>
      </w:r>
    </w:p>
    <w:p w14:paraId="392F0884" w14:textId="12CB1AB4" w:rsidR="004053FB" w:rsidRPr="00E07133" w:rsidRDefault="004053FB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weights</w:t>
      </w:r>
      <w:proofErr w:type="gramEnd"/>
      <w:r w:rsidRPr="00E07133">
        <w:rPr>
          <w:lang w:val="en-GB"/>
        </w:rPr>
        <w:tab/>
      </w:r>
      <w:r w:rsidRPr="00E07133">
        <w:rPr>
          <w:color w:val="128B02"/>
          <w:lang w:val="en-GB"/>
        </w:rPr>
        <w:t>0</w:t>
      </w:r>
      <w:r w:rsidRPr="00E07133">
        <w:rPr>
          <w:lang w:val="en-GB"/>
        </w:rPr>
        <w:tab/>
      </w:r>
      <w:r w:rsidRPr="00E07133">
        <w:rPr>
          <w:color w:val="128B02"/>
          <w:lang w:val="en-GB"/>
        </w:rPr>
        <w:t>1</w:t>
      </w:r>
      <w:r w:rsidRPr="00E07133">
        <w:rPr>
          <w:lang w:val="en-GB"/>
        </w:rPr>
        <w:tab/>
      </w:r>
      <w:r w:rsidRPr="00E07133">
        <w:rPr>
          <w:color w:val="128B02"/>
          <w:lang w:val="en-GB"/>
        </w:rPr>
        <w:t>0</w:t>
      </w:r>
      <w:r w:rsidRPr="00E07133">
        <w:rPr>
          <w:lang w:val="en-GB"/>
        </w:rPr>
        <w:tab/>
      </w:r>
      <w:r w:rsidRPr="00E07133">
        <w:rPr>
          <w:color w:val="128B02"/>
          <w:lang w:val="en-GB"/>
        </w:rPr>
        <w:t>0</w:t>
      </w:r>
      <w:r w:rsidRPr="00E07133">
        <w:rPr>
          <w:color w:val="128B02"/>
          <w:lang w:val="en-GB"/>
        </w:rPr>
        <w:tab/>
        <w:t>1</w:t>
      </w:r>
      <w:r w:rsidRPr="00E07133">
        <w:rPr>
          <w:lang w:val="en-GB"/>
        </w:rPr>
        <w:tab/>
      </w:r>
      <w:r w:rsidRPr="00E07133">
        <w:rPr>
          <w:color w:val="128B02"/>
          <w:lang w:val="en-GB"/>
        </w:rPr>
        <w:t>1</w:t>
      </w:r>
      <w:r w:rsidRPr="00E07133">
        <w:rPr>
          <w:lang w:val="en-GB"/>
        </w:rPr>
        <w:tab/>
      </w:r>
      <w:r w:rsidRPr="00E07133">
        <w:rPr>
          <w:color w:val="128B02"/>
          <w:lang w:val="en-GB"/>
        </w:rPr>
        <w:t>0</w:t>
      </w:r>
      <w:r w:rsidRPr="00E07133">
        <w:rPr>
          <w:lang w:val="en-GB"/>
        </w:rPr>
        <w:tab/>
      </w:r>
      <w:r w:rsidRPr="00E07133">
        <w:rPr>
          <w:color w:val="128B02"/>
          <w:lang w:val="en-GB"/>
        </w:rPr>
        <w:t>0</w:t>
      </w:r>
      <w:r w:rsidRPr="00E07133">
        <w:rPr>
          <w:lang w:val="en-GB"/>
        </w:rPr>
        <w:t> </w:t>
      </w:r>
    </w:p>
    <w:p w14:paraId="177B517E" w14:textId="77777777" w:rsidR="004053FB" w:rsidRPr="00E07133" w:rsidRDefault="004053FB" w:rsidP="00BE7595">
      <w:pPr>
        <w:pStyle w:val="command"/>
        <w:rPr>
          <w:lang w:val="en-GB"/>
        </w:rPr>
      </w:pPr>
    </w:p>
    <w:p w14:paraId="5C66769C" w14:textId="599B8FBA" w:rsidR="004053FB" w:rsidRPr="00E07133" w:rsidRDefault="00E27AA0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spellStart"/>
      <w:proofErr w:type="gramStart"/>
      <w:r w:rsidRPr="00E07133">
        <w:rPr>
          <w:lang w:val="en-GB"/>
        </w:rPr>
        <w:t>score.wts</w:t>
      </w:r>
      <w:proofErr w:type="spellEnd"/>
      <w:proofErr w:type="gramEnd"/>
      <w:r w:rsidR="00C44F0A">
        <w:rPr>
          <w:lang w:val="en-GB"/>
        </w:rPr>
        <w:t xml:space="preserve"> for generating EPR distance restraints using the BCL</w:t>
      </w:r>
    </w:p>
    <w:p w14:paraId="61E12386" w14:textId="77777777" w:rsidR="004053FB" w:rsidRPr="00E07133" w:rsidRDefault="004053FB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bcl</w:t>
      </w:r>
      <w:proofErr w:type="spellEnd"/>
      <w:proofErr w:type="gramEnd"/>
      <w:r w:rsidRPr="00E07133">
        <w:rPr>
          <w:lang w:val="en-GB"/>
        </w:rPr>
        <w:t>::storage::Table&lt;</w:t>
      </w:r>
      <w:r w:rsidRPr="00E07133">
        <w:rPr>
          <w:rFonts w:ascii="Consolas Bold" w:hAnsi="Consolas Bold" w:cs="Consolas Bold"/>
          <w:b/>
          <w:bCs/>
          <w:color w:val="285287"/>
          <w:lang w:val="en-GB"/>
        </w:rPr>
        <w:t>double</w:t>
      </w:r>
      <w:r w:rsidRPr="00E07133">
        <w:rPr>
          <w:lang w:val="en-GB"/>
        </w:rPr>
        <w:t xml:space="preserve">&gt; </w:t>
      </w:r>
      <w:proofErr w:type="spellStart"/>
      <w:r w:rsidRPr="00E07133">
        <w:rPr>
          <w:lang w:val="en-GB"/>
        </w:rPr>
        <w:t>data_density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aa_type_excl</w:t>
      </w:r>
      <w:proofErr w:type="spellEnd"/>
      <w:r w:rsidRPr="00E07133">
        <w:rPr>
          <w:lang w:val="en-GB"/>
        </w:rPr>
        <w:t xml:space="preserve">    </w:t>
      </w:r>
      <w:proofErr w:type="spellStart"/>
      <w:r w:rsidRPr="00E07133">
        <w:rPr>
          <w:lang w:val="en-GB"/>
        </w:rPr>
        <w:t>seq_sep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data_set_size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sse_connection</w:t>
      </w:r>
      <w:proofErr w:type="spellEnd"/>
      <w:r w:rsidRPr="00E07133">
        <w:rPr>
          <w:lang w:val="en-GB"/>
        </w:rPr>
        <w:t xml:space="preserve">   </w:t>
      </w:r>
      <w:proofErr w:type="spellStart"/>
      <w:r w:rsidRPr="00E07133">
        <w:rPr>
          <w:lang w:val="en-GB"/>
        </w:rPr>
        <w:t>sse_size</w:t>
      </w:r>
      <w:proofErr w:type="spellEnd"/>
      <w:r w:rsidRPr="00E07133">
        <w:rPr>
          <w:lang w:val="en-GB"/>
        </w:rPr>
        <w:t xml:space="preserve">   </w:t>
      </w:r>
      <w:proofErr w:type="spellStart"/>
      <w:r w:rsidRPr="00E07133">
        <w:rPr>
          <w:lang w:val="en-GB"/>
        </w:rPr>
        <w:t>sse_term</w:t>
      </w:r>
      <w:proofErr w:type="spellEnd"/>
      <w:r w:rsidRPr="00E07133">
        <w:rPr>
          <w:lang w:val="en-GB"/>
        </w:rPr>
        <w:t xml:space="preserve">    bipolar </w:t>
      </w:r>
      <w:proofErr w:type="spellStart"/>
      <w:r w:rsidRPr="00E07133">
        <w:rPr>
          <w:lang w:val="en-GB"/>
        </w:rPr>
        <w:t>sse_center</w:t>
      </w:r>
      <w:proofErr w:type="spellEnd"/>
      <w:r w:rsidRPr="00E07133">
        <w:rPr>
          <w:lang w:val="en-GB"/>
        </w:rPr>
        <w:t xml:space="preserve"> triangulation_0 distance_range_0 exposure_0</w:t>
      </w:r>
    </w:p>
    <w:p w14:paraId="09D550A9" w14:textId="70034C3C" w:rsidR="004053FB" w:rsidRPr="00E07133" w:rsidRDefault="00C44F0A" w:rsidP="00BE7595">
      <w:pPr>
        <w:pStyle w:val="command"/>
        <w:rPr>
          <w:lang w:val="en-GB"/>
        </w:rPr>
      </w:pPr>
      <w:proofErr w:type="gramStart"/>
      <w:r>
        <w:rPr>
          <w:lang w:val="en-GB"/>
        </w:rPr>
        <w:t>weights</w:t>
      </w:r>
      <w:proofErr w:type="gramEnd"/>
      <w:r>
        <w:rPr>
          <w:lang w:val="en-GB"/>
        </w:rPr>
        <w:t xml:space="preserve"> </w:t>
      </w:r>
      <w:r w:rsidR="004053FB" w:rsidRPr="00E07133">
        <w:rPr>
          <w:color w:val="128B02"/>
          <w:lang w:val="en-GB"/>
        </w:rPr>
        <w:t>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1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1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1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10000</w:t>
      </w:r>
      <w:r w:rsidR="004053FB" w:rsidRPr="00E07133">
        <w:rPr>
          <w:lang w:val="en-GB"/>
        </w:rPr>
        <w:tab/>
      </w:r>
      <w:r w:rsidR="004053FB" w:rsidRPr="00E07133">
        <w:rPr>
          <w:color w:val="128B02"/>
          <w:lang w:val="en-GB"/>
        </w:rPr>
        <w:t>10000</w:t>
      </w:r>
    </w:p>
    <w:p w14:paraId="5A902B12" w14:textId="77777777" w:rsidR="003C073B" w:rsidRPr="00E07133" w:rsidRDefault="003C073B" w:rsidP="00BE7595">
      <w:pPr>
        <w:pStyle w:val="command"/>
        <w:rPr>
          <w:lang w:val="en-GB"/>
        </w:rPr>
      </w:pPr>
    </w:p>
    <w:p w14:paraId="09EF18BD" w14:textId="58DCB16D" w:rsidR="003C073B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># SSE pool for 1U19</w:t>
      </w:r>
      <w:r w:rsidR="003870B4">
        <w:rPr>
          <w:lang w:val="en-GB"/>
        </w:rPr>
        <w:t>A</w:t>
      </w:r>
      <w:r w:rsidR="00B312F1">
        <w:rPr>
          <w:lang w:val="en-GB"/>
        </w:rPr>
        <w:t xml:space="preserve"> – required to run bcl.exe </w:t>
      </w:r>
      <w:proofErr w:type="spellStart"/>
      <w:r w:rsidR="00B312F1">
        <w:rPr>
          <w:lang w:val="en-GB"/>
        </w:rPr>
        <w:t>restraint:OptimizeDataSetPairwise</w:t>
      </w:r>
      <w:proofErr w:type="spellEnd"/>
    </w:p>
    <w:p w14:paraId="258F8282" w14:textId="0D8E7BE3" w:rsidR="003870B4" w:rsidRPr="00E07133" w:rsidRDefault="003870B4" w:rsidP="00BE7595">
      <w:pPr>
        <w:pStyle w:val="command"/>
        <w:rPr>
          <w:lang w:val="en-GB"/>
        </w:rPr>
      </w:pPr>
      <w:r>
        <w:rPr>
          <w:lang w:val="en-GB"/>
        </w:rPr>
        <w:t xml:space="preserve"># All pool files based on </w:t>
      </w:r>
      <w:proofErr w:type="spellStart"/>
      <w:r>
        <w:rPr>
          <w:lang w:val="en-GB"/>
        </w:rPr>
        <w:t>spanfiles</w:t>
      </w:r>
      <w:proofErr w:type="spellEnd"/>
      <w:r>
        <w:rPr>
          <w:lang w:val="en-GB"/>
        </w:rPr>
        <w:t xml:space="preserve"> (TMH definitions)</w:t>
      </w:r>
    </w:p>
    <w:p w14:paraId="67D12B3A" w14:textId="77777777" w:rsidR="003C073B" w:rsidRPr="00E07133" w:rsidRDefault="003C073B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bcl</w:t>
      </w:r>
      <w:proofErr w:type="spellEnd"/>
      <w:proofErr w:type="gramEnd"/>
      <w:r w:rsidRPr="00E07133">
        <w:rPr>
          <w:lang w:val="en-GB"/>
        </w:rPr>
        <w:t>::assemble::</w:t>
      </w:r>
      <w:proofErr w:type="spellStart"/>
      <w:r w:rsidRPr="00E07133">
        <w:rPr>
          <w:lang w:val="en-GB"/>
        </w:rPr>
        <w:t>SSEPool</w:t>
      </w:r>
      <w:proofErr w:type="spellEnd"/>
    </w:p>
    <w:p w14:paraId="5E743A2B" w14:textId="77777777" w:rsidR="003C073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HELIX    1   </w:t>
      </w:r>
      <w:proofErr w:type="spellStart"/>
      <w:r w:rsidRPr="00E07133">
        <w:rPr>
          <w:lang w:val="en-GB"/>
        </w:rPr>
        <w:t>1</w:t>
      </w:r>
      <w:proofErr w:type="spellEnd"/>
      <w:r w:rsidRPr="00E07133">
        <w:rPr>
          <w:lang w:val="en-GB"/>
        </w:rPr>
        <w:t xml:space="preserve"> PRO A    </w:t>
      </w:r>
      <w:proofErr w:type="gramStart"/>
      <w:r w:rsidRPr="00E07133">
        <w:rPr>
          <w:lang w:val="en-GB"/>
        </w:rPr>
        <w:t>2  GLN</w:t>
      </w:r>
      <w:proofErr w:type="gramEnd"/>
      <w:r w:rsidRPr="00E07133">
        <w:rPr>
          <w:lang w:val="en-GB"/>
        </w:rPr>
        <w:t xml:space="preserve"> A   32  1                                  31</w:t>
      </w:r>
    </w:p>
    <w:p w14:paraId="2BE86541" w14:textId="77777777" w:rsidR="003C073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HELIX    2   </w:t>
      </w:r>
      <w:proofErr w:type="spellStart"/>
      <w:r w:rsidRPr="00E07133">
        <w:rPr>
          <w:lang w:val="en-GB"/>
        </w:rPr>
        <w:t>2</w:t>
      </w:r>
      <w:proofErr w:type="spellEnd"/>
      <w:r w:rsidRPr="00E07133">
        <w:rPr>
          <w:lang w:val="en-GB"/>
        </w:rPr>
        <w:t xml:space="preserve"> PRO A   </w:t>
      </w:r>
      <w:proofErr w:type="gramStart"/>
      <w:r w:rsidRPr="00E07133">
        <w:rPr>
          <w:lang w:val="en-GB"/>
        </w:rPr>
        <w:t>39  HIS</w:t>
      </w:r>
      <w:proofErr w:type="gramEnd"/>
      <w:r w:rsidRPr="00E07133">
        <w:rPr>
          <w:lang w:val="en-GB"/>
        </w:rPr>
        <w:t xml:space="preserve"> A   68  1                                  30</w:t>
      </w:r>
    </w:p>
    <w:p w14:paraId="0D813C18" w14:textId="77777777" w:rsidR="003C073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HELIX    3   </w:t>
      </w:r>
      <w:proofErr w:type="spellStart"/>
      <w:r w:rsidRPr="00E07133">
        <w:rPr>
          <w:lang w:val="en-GB"/>
        </w:rPr>
        <w:t>3</w:t>
      </w:r>
      <w:proofErr w:type="spellEnd"/>
      <w:r w:rsidRPr="00E07133">
        <w:rPr>
          <w:lang w:val="en-GB"/>
        </w:rPr>
        <w:t xml:space="preserve"> GLY A   </w:t>
      </w:r>
      <w:proofErr w:type="gramStart"/>
      <w:r w:rsidRPr="00E07133">
        <w:rPr>
          <w:lang w:val="en-GB"/>
        </w:rPr>
        <w:t>74  VAL</w:t>
      </w:r>
      <w:proofErr w:type="gramEnd"/>
      <w:r w:rsidRPr="00E07133">
        <w:rPr>
          <w:lang w:val="en-GB"/>
        </w:rPr>
        <w:t xml:space="preserve"> A  107  1                                  34</w:t>
      </w:r>
    </w:p>
    <w:p w14:paraId="31EB1127" w14:textId="77777777" w:rsidR="003C073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HELIX    4   </w:t>
      </w:r>
      <w:proofErr w:type="spellStart"/>
      <w:r w:rsidRPr="00E07133">
        <w:rPr>
          <w:lang w:val="en-GB"/>
        </w:rPr>
        <w:t>4</w:t>
      </w:r>
      <w:proofErr w:type="spellEnd"/>
      <w:r w:rsidRPr="00E07133">
        <w:rPr>
          <w:lang w:val="en-GB"/>
        </w:rPr>
        <w:t xml:space="preserve"> GLU </w:t>
      </w:r>
      <w:proofErr w:type="gramStart"/>
      <w:r w:rsidRPr="00E07133">
        <w:rPr>
          <w:lang w:val="en-GB"/>
        </w:rPr>
        <w:t>A  118</w:t>
      </w:r>
      <w:proofErr w:type="gramEnd"/>
      <w:r w:rsidRPr="00E07133">
        <w:rPr>
          <w:lang w:val="en-GB"/>
        </w:rPr>
        <w:t xml:space="preserve">  LEU A  140  1                                  23</w:t>
      </w:r>
    </w:p>
    <w:p w14:paraId="21FDD3FF" w14:textId="77777777" w:rsidR="003C073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HELIX    5   </w:t>
      </w:r>
      <w:proofErr w:type="spellStart"/>
      <w:r w:rsidRPr="00E07133">
        <w:rPr>
          <w:lang w:val="en-GB"/>
        </w:rPr>
        <w:t>5</w:t>
      </w:r>
      <w:proofErr w:type="spellEnd"/>
      <w:r w:rsidRPr="00E07133">
        <w:rPr>
          <w:lang w:val="en-GB"/>
        </w:rPr>
        <w:t xml:space="preserve"> ASN </w:t>
      </w:r>
      <w:proofErr w:type="gramStart"/>
      <w:r w:rsidRPr="00E07133">
        <w:rPr>
          <w:lang w:val="en-GB"/>
        </w:rPr>
        <w:t>A  168</w:t>
      </w:r>
      <w:proofErr w:type="gramEnd"/>
      <w:r w:rsidRPr="00E07133">
        <w:rPr>
          <w:lang w:val="en-GB"/>
        </w:rPr>
        <w:t xml:space="preserve">  GLN A  193  1                                  26</w:t>
      </w:r>
    </w:p>
    <w:p w14:paraId="21BA9469" w14:textId="77777777" w:rsidR="003C073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HELIX    6   </w:t>
      </w:r>
      <w:proofErr w:type="spellStart"/>
      <w:r w:rsidRPr="00E07133">
        <w:rPr>
          <w:lang w:val="en-GB"/>
        </w:rPr>
        <w:t>6</w:t>
      </w:r>
      <w:proofErr w:type="spellEnd"/>
      <w:r w:rsidRPr="00E07133">
        <w:rPr>
          <w:lang w:val="en-GB"/>
        </w:rPr>
        <w:t xml:space="preserve"> THR </w:t>
      </w:r>
      <w:proofErr w:type="gramStart"/>
      <w:r w:rsidRPr="00E07133">
        <w:rPr>
          <w:lang w:val="en-GB"/>
        </w:rPr>
        <w:t>A  210</w:t>
      </w:r>
      <w:proofErr w:type="gramEnd"/>
      <w:r w:rsidRPr="00E07133">
        <w:rPr>
          <w:lang w:val="en-GB"/>
        </w:rPr>
        <w:t xml:space="preserve">  THR A  245  1                                  36</w:t>
      </w:r>
    </w:p>
    <w:p w14:paraId="0DDC5185" w14:textId="77777777" w:rsidR="003C073B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HELIX    7   </w:t>
      </w:r>
      <w:proofErr w:type="spellStart"/>
      <w:r w:rsidRPr="00E07133">
        <w:rPr>
          <w:lang w:val="en-GB"/>
        </w:rPr>
        <w:t>7</w:t>
      </w:r>
      <w:proofErr w:type="spellEnd"/>
      <w:r w:rsidRPr="00E07133">
        <w:rPr>
          <w:lang w:val="en-GB"/>
        </w:rPr>
        <w:t xml:space="preserve"> PRO </w:t>
      </w:r>
      <w:proofErr w:type="gramStart"/>
      <w:r w:rsidRPr="00E07133">
        <w:rPr>
          <w:lang w:val="en-GB"/>
        </w:rPr>
        <w:t>A  253</w:t>
      </w:r>
      <w:proofErr w:type="gramEnd"/>
      <w:r w:rsidRPr="00E07133">
        <w:rPr>
          <w:lang w:val="en-GB"/>
        </w:rPr>
        <w:t xml:space="preserve">  MET A  276  1                                  24</w:t>
      </w:r>
    </w:p>
    <w:p w14:paraId="088E2DDD" w14:textId="63FBAFFC" w:rsidR="003E4DF6" w:rsidRPr="00E07133" w:rsidRDefault="003C073B" w:rsidP="00BE7595">
      <w:pPr>
        <w:pStyle w:val="command"/>
        <w:rPr>
          <w:lang w:val="en-GB"/>
        </w:rPr>
      </w:pPr>
      <w:r w:rsidRPr="00E07133">
        <w:rPr>
          <w:lang w:val="en-GB"/>
        </w:rPr>
        <w:t>END</w:t>
      </w:r>
    </w:p>
    <w:p w14:paraId="518227B0" w14:textId="77777777" w:rsidR="003E4DF6" w:rsidRPr="00E07133" w:rsidRDefault="003E4DF6" w:rsidP="00BE7595">
      <w:pPr>
        <w:pStyle w:val="command"/>
        <w:rPr>
          <w:lang w:val="en-GB"/>
        </w:rPr>
      </w:pPr>
    </w:p>
    <w:p w14:paraId="57841BF7" w14:textId="2915F99E" w:rsidR="004053FB" w:rsidRDefault="00E27AA0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command</w:t>
      </w:r>
      <w:proofErr w:type="gramEnd"/>
      <w:r w:rsidRPr="00E07133">
        <w:rPr>
          <w:lang w:val="en-GB"/>
        </w:rPr>
        <w:t xml:space="preserve"> line for restraint picking</w:t>
      </w:r>
    </w:p>
    <w:p w14:paraId="16F50DCE" w14:textId="14DB741A" w:rsidR="000F153D" w:rsidRPr="00E07133" w:rsidRDefault="000F153D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r w:rsidRPr="000F153D">
        <w:rPr>
          <w:lang w:val="en-GB"/>
        </w:rPr>
        <w:t>BCL v3.1.0, r4753, compiled on Mon Feb 10 03:23:31 2014</w:t>
      </w:r>
    </w:p>
    <w:p w14:paraId="6BB233BE" w14:textId="53BEA346" w:rsidR="004053FB" w:rsidRPr="00E07133" w:rsidRDefault="004053FB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bcl.exe</w:t>
      </w:r>
      <w:proofErr w:type="gram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restraint:OptimizeDataSetPairwise</w:t>
      </w:r>
      <w:proofErr w:type="spellEnd"/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fasta</w:t>
      </w:r>
      <w:proofErr w:type="spellEnd"/>
      <w:r w:rsidRPr="00E07133">
        <w:rPr>
          <w:lang w:val="en-GB"/>
        </w:rPr>
        <w:t xml:space="preserve"> </w:t>
      </w:r>
      <w:proofErr w:type="spellStart"/>
      <w:r w:rsidR="00BF2711">
        <w:rPr>
          <w:lang w:val="en-GB"/>
        </w:rPr>
        <w:t>protocol_capture</w:t>
      </w:r>
      <w:proofErr w:type="spellEnd"/>
      <w:r w:rsidR="00BF2711">
        <w:rPr>
          <w:lang w:val="en-GB"/>
        </w:rPr>
        <w:t>/demo/</w:t>
      </w:r>
      <w:proofErr w:type="spellStart"/>
      <w:r w:rsidR="00BF2711">
        <w:rPr>
          <w:lang w:val="en-GB"/>
        </w:rPr>
        <w:t>input_files</w:t>
      </w:r>
      <w:proofErr w:type="spellEnd"/>
      <w:r w:rsidR="00BF2711">
        <w:rPr>
          <w:lang w:val="en-GB"/>
        </w:rPr>
        <w:t>/</w:t>
      </w:r>
      <w:r w:rsidRPr="00E07133">
        <w:rPr>
          <w:lang w:val="en-GB"/>
        </w:rPr>
        <w:t>1U19A.fasta -</w:t>
      </w:r>
      <w:proofErr w:type="spellStart"/>
      <w:r w:rsidRPr="00E07133">
        <w:rPr>
          <w:lang w:val="en-GB"/>
        </w:rPr>
        <w:t>pool_min_sse_lengths</w:t>
      </w:r>
      <w:proofErr w:type="spellEnd"/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3</w:t>
      </w:r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0</w:t>
      </w:r>
      <w:r w:rsidRPr="00E07133">
        <w:rPr>
          <w:lang w:val="en-GB"/>
        </w:rPr>
        <w:t xml:space="preserve"> -pool </w:t>
      </w:r>
      <w:proofErr w:type="spellStart"/>
      <w:r w:rsidR="00BF2711">
        <w:rPr>
          <w:lang w:val="en-GB"/>
        </w:rPr>
        <w:t>protocol_capture</w:t>
      </w:r>
      <w:proofErr w:type="spellEnd"/>
      <w:r w:rsidR="00BF2711">
        <w:rPr>
          <w:lang w:val="en-GB"/>
        </w:rPr>
        <w:t>/demo/</w:t>
      </w:r>
      <w:proofErr w:type="spellStart"/>
      <w:r w:rsidR="00BF2711">
        <w:rPr>
          <w:lang w:val="en-GB"/>
        </w:rPr>
        <w:t>input_files</w:t>
      </w:r>
      <w:proofErr w:type="spellEnd"/>
      <w:r w:rsidR="00BF2711">
        <w:rPr>
          <w:lang w:val="en-GB"/>
        </w:rPr>
        <w:t>/</w:t>
      </w:r>
      <w:r w:rsidRPr="00E07133">
        <w:rPr>
          <w:lang w:val="en-GB"/>
        </w:rPr>
        <w:t>1U19A_native.pool -</w:t>
      </w:r>
      <w:proofErr w:type="spellStart"/>
      <w:r w:rsidRPr="00E07133">
        <w:rPr>
          <w:lang w:val="en-GB"/>
        </w:rPr>
        <w:t>distance_min_max</w:t>
      </w:r>
      <w:proofErr w:type="spellEnd"/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10</w:t>
      </w:r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50</w:t>
      </w:r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nc_limit</w:t>
      </w:r>
      <w:proofErr w:type="spellEnd"/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10</w:t>
      </w:r>
      <w:r w:rsidRPr="00E07133">
        <w:rPr>
          <w:lang w:val="en-GB"/>
        </w:rPr>
        <w:t xml:space="preserve"> -ensembles pdb.ls -</w:t>
      </w:r>
      <w:proofErr w:type="spellStart"/>
      <w:r w:rsidRPr="00E07133">
        <w:rPr>
          <w:lang w:val="en-GB"/>
        </w:rPr>
        <w:t>mc_number_iterations</w:t>
      </w:r>
      <w:proofErr w:type="spellEnd"/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10000</w:t>
      </w:r>
      <w:r w:rsidRPr="00E07133">
        <w:rPr>
          <w:lang w:val="en-GB"/>
        </w:rPr>
        <w:t xml:space="preserve"> </w:t>
      </w:r>
      <w:proofErr w:type="spellStart"/>
      <w:r w:rsidRPr="00E07133">
        <w:rPr>
          <w:color w:val="128B02"/>
          <w:lang w:val="en-GB"/>
        </w:rPr>
        <w:t>10000</w:t>
      </w:r>
      <w:proofErr w:type="spellEnd"/>
      <w:r w:rsidRPr="00E07133">
        <w:rPr>
          <w:lang w:val="en-GB"/>
        </w:rPr>
        <w:t xml:space="preserve"> -prefix 1U19A -</w:t>
      </w:r>
      <w:proofErr w:type="spellStart"/>
      <w:r w:rsidRPr="00E07133">
        <w:rPr>
          <w:lang w:val="en-GB"/>
        </w:rPr>
        <w:t>nmodels</w:t>
      </w:r>
      <w:proofErr w:type="spellEnd"/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10</w:t>
      </w:r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read_scores_optimization</w:t>
      </w:r>
      <w:proofErr w:type="spellEnd"/>
      <w:r w:rsidRPr="00E07133">
        <w:rPr>
          <w:lang w:val="en-GB"/>
        </w:rPr>
        <w:t xml:space="preserve"> </w:t>
      </w:r>
      <w:r w:rsidR="00BF2711">
        <w:rPr>
          <w:lang w:val="en-GB"/>
        </w:rPr>
        <w:t>./</w:t>
      </w:r>
      <w:proofErr w:type="spellStart"/>
      <w:r w:rsidRPr="00E07133">
        <w:rPr>
          <w:lang w:val="en-GB"/>
        </w:rPr>
        <w:t>score.wts</w:t>
      </w:r>
      <w:proofErr w:type="spellEnd"/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read_mutates_optimization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mutate.wts</w:t>
      </w:r>
      <w:proofErr w:type="spellEnd"/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read_mutates_start</w:t>
      </w:r>
      <w:proofErr w:type="spellEnd"/>
      <w:r w:rsidRPr="00E07133">
        <w:rPr>
          <w:lang w:val="en-GB"/>
        </w:rPr>
        <w:t xml:space="preserve"> </w:t>
      </w:r>
      <w:r w:rsidR="00BF2711">
        <w:rPr>
          <w:lang w:val="en-GB"/>
        </w:rPr>
        <w:t>./</w:t>
      </w:r>
      <w:proofErr w:type="spellStart"/>
      <w:r w:rsidRPr="00E07133">
        <w:rPr>
          <w:lang w:val="en-GB"/>
        </w:rPr>
        <w:t>mutate.wts</w:t>
      </w:r>
      <w:proofErr w:type="spellEnd"/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message_level</w:t>
      </w:r>
      <w:proofErr w:type="spellEnd"/>
      <w:r w:rsidRPr="00E07133">
        <w:rPr>
          <w:lang w:val="en-GB"/>
        </w:rPr>
        <w:t xml:space="preserve"> Standard -</w:t>
      </w:r>
      <w:proofErr w:type="spellStart"/>
      <w:r w:rsidRPr="00E07133">
        <w:rPr>
          <w:lang w:val="en-GB"/>
        </w:rPr>
        <w:t>pymol_output</w:t>
      </w:r>
      <w:proofErr w:type="spellEnd"/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data_set_size_range</w:t>
      </w:r>
      <w:proofErr w:type="spellEnd"/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10</w:t>
      </w:r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40</w:t>
      </w:r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data_set_size_fraction_of_sse_resis</w:t>
      </w:r>
      <w:proofErr w:type="spellEnd"/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0.2</w:t>
      </w:r>
      <w:r w:rsidRPr="00E07133">
        <w:rPr>
          <w:lang w:val="en-GB"/>
        </w:rPr>
        <w:t xml:space="preserve"> </w:t>
      </w:r>
      <w:r w:rsidR="00FE5AB9">
        <w:rPr>
          <w:lang w:val="en-GB"/>
        </w:rPr>
        <w:t>&gt;&amp; log &amp;</w:t>
      </w:r>
    </w:p>
    <w:p w14:paraId="0193F9F8" w14:textId="77777777" w:rsidR="004053FB" w:rsidRDefault="004053FB" w:rsidP="00BE7595">
      <w:pPr>
        <w:pStyle w:val="command"/>
        <w:rPr>
          <w:lang w:val="en-GB"/>
        </w:rPr>
      </w:pPr>
    </w:p>
    <w:p w14:paraId="0401AFD5" w14:textId="52173335" w:rsidR="00BF6A73" w:rsidRDefault="00D91027" w:rsidP="00BE7595">
      <w:pPr>
        <w:pStyle w:val="command"/>
        <w:rPr>
          <w:lang w:val="en-GB"/>
        </w:rPr>
      </w:pPr>
      <w:r>
        <w:rPr>
          <w:lang w:val="en-GB"/>
        </w:rPr>
        <w:lastRenderedPageBreak/>
        <w:t>##</w:t>
      </w:r>
      <w:r w:rsidR="006D6F0E">
        <w:rPr>
          <w:lang w:val="en-GB"/>
        </w:rPr>
        <w:t xml:space="preserve"># </w:t>
      </w:r>
      <w:proofErr w:type="spellStart"/>
      <w:proofErr w:type="gramStart"/>
      <w:r w:rsidR="006D6F0E">
        <w:rPr>
          <w:lang w:val="en-GB"/>
        </w:rPr>
        <w:t>scores.wts</w:t>
      </w:r>
      <w:proofErr w:type="spellEnd"/>
      <w:proofErr w:type="gramEnd"/>
      <w:r w:rsidR="006D6F0E">
        <w:rPr>
          <w:lang w:val="en-GB"/>
        </w:rPr>
        <w:t xml:space="preserve"> and </w:t>
      </w:r>
      <w:proofErr w:type="spellStart"/>
      <w:r w:rsidR="006D6F0E">
        <w:rPr>
          <w:lang w:val="en-GB"/>
        </w:rPr>
        <w:t>mutate.wts</w:t>
      </w:r>
      <w:proofErr w:type="spellEnd"/>
      <w:r w:rsidR="006D6F0E">
        <w:rPr>
          <w:lang w:val="en-GB"/>
        </w:rPr>
        <w:t xml:space="preserve"> in demo are different because some scores do not exist</w:t>
      </w:r>
      <w:r w:rsidR="009E756C">
        <w:rPr>
          <w:lang w:val="en-GB"/>
        </w:rPr>
        <w:t xml:space="preserve"> in more recent versions of BCL.</w:t>
      </w:r>
      <w:r w:rsidR="006D6F0E">
        <w:rPr>
          <w:lang w:val="en-GB"/>
        </w:rPr>
        <w:t xml:space="preserve"> </w:t>
      </w:r>
      <w:proofErr w:type="gramStart"/>
      <w:r w:rsidR="009E756C">
        <w:rPr>
          <w:lang w:val="en-GB"/>
        </w:rPr>
        <w:t xml:space="preserve">Namely, </w:t>
      </w:r>
      <w:proofErr w:type="spellStart"/>
      <w:r w:rsidR="009E756C">
        <w:rPr>
          <w:lang w:val="en-GB"/>
        </w:rPr>
        <w:t>filter_sse</w:t>
      </w:r>
      <w:proofErr w:type="spellEnd"/>
      <w:r w:rsidR="009E756C">
        <w:rPr>
          <w:lang w:val="en-GB"/>
        </w:rPr>
        <w:t xml:space="preserve"> size (</w:t>
      </w:r>
      <w:proofErr w:type="spellStart"/>
      <w:r w:rsidR="009E756C">
        <w:rPr>
          <w:lang w:val="en-GB"/>
        </w:rPr>
        <w:t>mutate.wts</w:t>
      </w:r>
      <w:proofErr w:type="spellEnd"/>
      <w:r w:rsidR="009E756C">
        <w:rPr>
          <w:lang w:val="en-GB"/>
        </w:rPr>
        <w:t xml:space="preserve">) and </w:t>
      </w:r>
      <w:proofErr w:type="spellStart"/>
      <w:r w:rsidR="009E756C">
        <w:rPr>
          <w:lang w:val="en-GB"/>
        </w:rPr>
        <w:t>sse_connect</w:t>
      </w:r>
      <w:proofErr w:type="spellEnd"/>
      <w:r w:rsidR="009E756C">
        <w:rPr>
          <w:lang w:val="en-GB"/>
        </w:rPr>
        <w:t xml:space="preserve">, </w:t>
      </w:r>
      <w:proofErr w:type="spellStart"/>
      <w:r w:rsidR="009E756C">
        <w:rPr>
          <w:lang w:val="en-GB"/>
        </w:rPr>
        <w:t>sse_size</w:t>
      </w:r>
      <w:proofErr w:type="spellEnd"/>
      <w:r w:rsidR="009E756C">
        <w:rPr>
          <w:lang w:val="en-GB"/>
        </w:rPr>
        <w:t xml:space="preserve">, </w:t>
      </w:r>
      <w:proofErr w:type="spellStart"/>
      <w:r w:rsidR="009E756C">
        <w:rPr>
          <w:lang w:val="en-GB"/>
        </w:rPr>
        <w:t>sse_term</w:t>
      </w:r>
      <w:proofErr w:type="spellEnd"/>
      <w:r w:rsidR="009E756C">
        <w:rPr>
          <w:lang w:val="en-GB"/>
        </w:rPr>
        <w:t xml:space="preserve">, bipolar, </w:t>
      </w:r>
      <w:proofErr w:type="spellStart"/>
      <w:r w:rsidR="009E756C">
        <w:rPr>
          <w:lang w:val="en-GB"/>
        </w:rPr>
        <w:t>sse_center</w:t>
      </w:r>
      <w:proofErr w:type="spellEnd"/>
      <w:r w:rsidR="009E756C">
        <w:rPr>
          <w:lang w:val="en-GB"/>
        </w:rPr>
        <w:t xml:space="preserve"> (</w:t>
      </w:r>
      <w:proofErr w:type="spellStart"/>
      <w:r w:rsidR="009E756C">
        <w:rPr>
          <w:lang w:val="en-GB"/>
        </w:rPr>
        <w:t>score.wts</w:t>
      </w:r>
      <w:proofErr w:type="spellEnd"/>
      <w:r w:rsidR="009E756C">
        <w:rPr>
          <w:lang w:val="en-GB"/>
        </w:rPr>
        <w:t>).</w:t>
      </w:r>
      <w:proofErr w:type="gramEnd"/>
      <w:r w:rsidR="009E756C">
        <w:rPr>
          <w:lang w:val="en-GB"/>
        </w:rPr>
        <w:t xml:space="preserve"> If using a newer version of the BCL to simulate EPR distance restraints, contact Jens </w:t>
      </w:r>
      <w:proofErr w:type="spellStart"/>
      <w:r w:rsidR="009E756C">
        <w:rPr>
          <w:lang w:val="en-GB"/>
        </w:rPr>
        <w:t>Meiler</w:t>
      </w:r>
      <w:proofErr w:type="spellEnd"/>
      <w:r w:rsidR="009E756C">
        <w:rPr>
          <w:lang w:val="en-GB"/>
        </w:rPr>
        <w:t xml:space="preserve"> (</w:t>
      </w:r>
      <w:r w:rsidR="009E756C" w:rsidRPr="00D91027">
        <w:rPr>
          <w:lang w:val="en-GB"/>
        </w:rPr>
        <w:t>jens.meiler@vanderbilt.edu</w:t>
      </w:r>
      <w:r w:rsidR="009E756C">
        <w:rPr>
          <w:lang w:val="en-GB"/>
        </w:rPr>
        <w:t>) for best practices.</w:t>
      </w:r>
    </w:p>
    <w:p w14:paraId="4FC329B0" w14:textId="77777777" w:rsidR="00BF6A73" w:rsidRPr="00E07133" w:rsidRDefault="00BF6A73" w:rsidP="00BE7595">
      <w:pPr>
        <w:pStyle w:val="command"/>
        <w:rPr>
          <w:lang w:val="en-GB"/>
        </w:rPr>
      </w:pPr>
    </w:p>
    <w:p w14:paraId="34A96316" w14:textId="614B1D0E" w:rsidR="004053FB" w:rsidRPr="00E07133" w:rsidRDefault="004053FB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adding</w:t>
      </w:r>
      <w:proofErr w:type="gramEnd"/>
      <w:r w:rsidRPr="00E07133">
        <w:rPr>
          <w:lang w:val="en-GB"/>
        </w:rPr>
        <w:t xml:space="preserve"> spin label uncertainty</w:t>
      </w:r>
    </w:p>
    <w:p w14:paraId="7F73D69D" w14:textId="68835060" w:rsidR="000F153D" w:rsidRDefault="000F153D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r w:rsidRPr="000F153D">
        <w:rPr>
          <w:lang w:val="en-GB"/>
        </w:rPr>
        <w:t>BCL v3.1.0, r4753, compiled on Mon Feb 10 03:23:31 2014</w:t>
      </w:r>
    </w:p>
    <w:p w14:paraId="08F3FA64" w14:textId="520DA4B4" w:rsidR="004803C2" w:rsidRPr="00E07133" w:rsidRDefault="004053FB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bcl.exe</w:t>
      </w:r>
      <w:proofErr w:type="gram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Sim</w:t>
      </w:r>
      <w:r w:rsidR="00406341" w:rsidRPr="00E07133">
        <w:rPr>
          <w:lang w:val="en-GB"/>
        </w:rPr>
        <w:t>ulateDistanceRestraints</w:t>
      </w:r>
      <w:proofErr w:type="spellEnd"/>
      <w:r w:rsidR="00406341" w:rsidRPr="00E07133">
        <w:rPr>
          <w:lang w:val="en-GB"/>
        </w:rPr>
        <w:t xml:space="preserve"> -</w:t>
      </w:r>
      <w:proofErr w:type="spellStart"/>
      <w:r w:rsidR="00406341" w:rsidRPr="00E07133">
        <w:rPr>
          <w:lang w:val="en-GB"/>
        </w:rPr>
        <w:t>pdb</w:t>
      </w:r>
      <w:proofErr w:type="spellEnd"/>
      <w:r w:rsidR="00406341" w:rsidRPr="00E07133">
        <w:rPr>
          <w:lang w:val="en-GB"/>
        </w:rPr>
        <w:t xml:space="preserve"> </w:t>
      </w:r>
      <w:r w:rsidRPr="00E07133">
        <w:rPr>
          <w:lang w:val="en-GB"/>
        </w:rPr>
        <w:t>1U19A</w:t>
      </w:r>
      <w:r w:rsidR="00BF2711">
        <w:rPr>
          <w:lang w:val="en-GB"/>
        </w:rPr>
        <w:t>_bcl</w:t>
      </w:r>
      <w:r w:rsidRPr="00E07133">
        <w:rPr>
          <w:lang w:val="en-GB"/>
        </w:rPr>
        <w:t>.pdb -</w:t>
      </w:r>
      <w:proofErr w:type="spellStart"/>
      <w:r w:rsidRPr="00E07133">
        <w:rPr>
          <w:lang w:val="en-GB"/>
        </w:rPr>
        <w:t>simulate_distance_restraints</w:t>
      </w:r>
      <w:proofErr w:type="spellEnd"/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ou</w:t>
      </w:r>
      <w:r w:rsidR="00BF2711">
        <w:rPr>
          <w:lang w:val="en-GB"/>
        </w:rPr>
        <w:t>tput_file</w:t>
      </w:r>
      <w:proofErr w:type="spellEnd"/>
      <w:r w:rsidR="00BF2711">
        <w:rPr>
          <w:lang w:val="en-GB"/>
        </w:rPr>
        <w:t xml:space="preserve"> 1U19A_s01_b001_0000</w:t>
      </w:r>
      <w:r w:rsidRPr="00E07133">
        <w:rPr>
          <w:lang w:val="en-GB"/>
        </w:rPr>
        <w:t>.cst -</w:t>
      </w:r>
      <w:proofErr w:type="spellStart"/>
      <w:r w:rsidRPr="00E07133">
        <w:rPr>
          <w:lang w:val="en-GB"/>
        </w:rPr>
        <w:t>add_distance_uncertainty</w:t>
      </w:r>
      <w:proofErr w:type="spellEnd"/>
      <w:r w:rsidRPr="00E07133">
        <w:rPr>
          <w:lang w:val="en-GB"/>
        </w:rPr>
        <w:t xml:space="preserve"> </w:t>
      </w:r>
      <w:proofErr w:type="spellStart"/>
      <w:r w:rsidRPr="00E07133">
        <w:rPr>
          <w:lang w:val="en-GB"/>
        </w:rPr>
        <w:t>sl-cb_distances.histograms</w:t>
      </w:r>
      <w:proofErr w:type="spellEnd"/>
      <w:r w:rsidRPr="00E07133">
        <w:rPr>
          <w:lang w:val="en-GB"/>
        </w:rPr>
        <w:t xml:space="preserve"> </w:t>
      </w:r>
      <w:r w:rsidR="00406341" w:rsidRPr="00E07133">
        <w:rPr>
          <w:lang w:val="en-GB"/>
        </w:rPr>
        <w:t>-</w:t>
      </w:r>
      <w:proofErr w:type="spellStart"/>
      <w:r w:rsidR="00406341" w:rsidRPr="00E07133">
        <w:rPr>
          <w:lang w:val="en-GB"/>
        </w:rPr>
        <w:t>restraint_list</w:t>
      </w:r>
      <w:proofErr w:type="spellEnd"/>
      <w:r w:rsidR="00406341" w:rsidRPr="00E07133">
        <w:rPr>
          <w:lang w:val="en-GB"/>
        </w:rPr>
        <w:t xml:space="preserve"> 1U19A</w:t>
      </w:r>
      <w:r w:rsidR="00BF6A73">
        <w:rPr>
          <w:lang w:val="en-GB"/>
        </w:rPr>
        <w:t>_final_0000</w:t>
      </w:r>
      <w:r w:rsidRPr="00E07133">
        <w:rPr>
          <w:lang w:val="en-GB"/>
        </w:rPr>
        <w:t xml:space="preserve">.data </w:t>
      </w:r>
      <w:r w:rsidRPr="00E07133">
        <w:rPr>
          <w:color w:val="128B02"/>
          <w:lang w:val="en-GB"/>
        </w:rPr>
        <w:t>0</w:t>
      </w:r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1</w:t>
      </w:r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5</w:t>
      </w:r>
      <w:r w:rsidRPr="00E07133">
        <w:rPr>
          <w:lang w:val="en-GB"/>
        </w:rPr>
        <w:t xml:space="preserve"> </w:t>
      </w:r>
      <w:r w:rsidRPr="00E07133">
        <w:rPr>
          <w:color w:val="128B02"/>
          <w:lang w:val="en-GB"/>
        </w:rPr>
        <w:t>6</w:t>
      </w:r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random_seed</w:t>
      </w:r>
      <w:proofErr w:type="spellEnd"/>
      <w:r w:rsidRPr="00E07133">
        <w:rPr>
          <w:lang w:val="en-GB"/>
        </w:rPr>
        <w:t xml:space="preserve"> </w:t>
      </w:r>
      <w:r w:rsidR="00653B40">
        <w:rPr>
          <w:lang w:val="en-GB"/>
        </w:rPr>
        <w:t>0123456 -</w:t>
      </w:r>
      <w:proofErr w:type="spellStart"/>
      <w:r w:rsidRPr="00E07133">
        <w:rPr>
          <w:lang w:val="en-GB"/>
        </w:rPr>
        <w:t>write_rosetta_mini_restraints</w:t>
      </w:r>
      <w:proofErr w:type="spellEnd"/>
      <w:r w:rsidRPr="00E07133">
        <w:rPr>
          <w:lang w:val="en-GB"/>
        </w:rPr>
        <w:t xml:space="preserve"> </w:t>
      </w:r>
    </w:p>
    <w:p w14:paraId="16ED3719" w14:textId="77777777" w:rsidR="00A6282A" w:rsidRDefault="00A6282A" w:rsidP="00BE7595">
      <w:pPr>
        <w:pStyle w:val="chaptersubheading"/>
        <w:spacing w:line="240" w:lineRule="auto"/>
        <w:rPr>
          <w:i w:val="0"/>
          <w:lang w:val="en-GB"/>
        </w:rPr>
      </w:pPr>
    </w:p>
    <w:p w14:paraId="15000961" w14:textId="3D1C3310" w:rsidR="00976AEE" w:rsidRPr="00976AEE" w:rsidRDefault="00976AEE" w:rsidP="00BE7595">
      <w:pPr>
        <w:pStyle w:val="chaptersubheading"/>
        <w:spacing w:line="240" w:lineRule="auto"/>
        <w:rPr>
          <w:lang w:val="en-GB"/>
        </w:rPr>
      </w:pPr>
      <w:r w:rsidRPr="00976AEE">
        <w:rPr>
          <w:lang w:val="en-GB"/>
        </w:rPr>
        <w:t>Convert restraint files to fold membrane proteins in Rosetta</w:t>
      </w:r>
    </w:p>
    <w:p w14:paraId="3D7498F1" w14:textId="6B16A508" w:rsidR="00976AEE" w:rsidRDefault="00976AEE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976AEE"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 w:rsidRPr="00976AEE">
        <w:rPr>
          <w:rFonts w:ascii="Consolas" w:hAnsi="Consolas"/>
          <w:i w:val="0"/>
          <w:sz w:val="20"/>
          <w:szCs w:val="20"/>
          <w:lang w:val="en-GB"/>
        </w:rPr>
        <w:t>example</w:t>
      </w:r>
      <w:proofErr w:type="gramEnd"/>
      <w:r w:rsidRPr="00976AEE">
        <w:rPr>
          <w:rFonts w:ascii="Consolas" w:hAnsi="Consolas"/>
          <w:i w:val="0"/>
          <w:sz w:val="20"/>
          <w:szCs w:val="20"/>
          <w:lang w:val="en-GB"/>
        </w:rPr>
        <w:t xml:space="preserve"> using 1U19A from within </w:t>
      </w:r>
      <w:proofErr w:type="spellStart"/>
      <w:r w:rsidRPr="00976AEE">
        <w:rPr>
          <w:rFonts w:ascii="Consolas" w:hAnsi="Consolas"/>
          <w:i w:val="0"/>
          <w:sz w:val="20"/>
          <w:szCs w:val="20"/>
          <w:lang w:val="en-GB"/>
        </w:rPr>
        <w:t>protocol_capture</w:t>
      </w:r>
      <w:proofErr w:type="spellEnd"/>
      <w:r w:rsidRPr="00976AEE">
        <w:rPr>
          <w:rFonts w:ascii="Consolas" w:hAnsi="Consolas"/>
          <w:i w:val="0"/>
          <w:sz w:val="20"/>
          <w:szCs w:val="20"/>
          <w:lang w:val="en-GB"/>
        </w:rPr>
        <w:t>/</w:t>
      </w:r>
      <w:proofErr w:type="spellStart"/>
      <w:r w:rsidRPr="00976AEE">
        <w:rPr>
          <w:rFonts w:ascii="Consolas" w:hAnsi="Consolas"/>
          <w:i w:val="0"/>
          <w:sz w:val="20"/>
          <w:szCs w:val="20"/>
          <w:lang w:val="en-GB"/>
        </w:rPr>
        <w:t>simulate_epr_restraints</w:t>
      </w:r>
      <w:proofErr w:type="spellEnd"/>
      <w:r w:rsidRPr="00976AEE">
        <w:rPr>
          <w:rFonts w:ascii="Consolas" w:hAnsi="Consolas"/>
          <w:i w:val="0"/>
          <w:sz w:val="20"/>
          <w:szCs w:val="20"/>
          <w:lang w:val="en-GB"/>
        </w:rPr>
        <w:t>/1U19A directory</w:t>
      </w:r>
    </w:p>
    <w:p w14:paraId="0CF44483" w14:textId="22183D86" w:rsidR="00484526" w:rsidRPr="00976AEE" w:rsidRDefault="00484526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original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cst</w:t>
      </w:r>
      <w:proofErr w:type="spellEnd"/>
      <w:r>
        <w:rPr>
          <w:rFonts w:ascii="Consolas" w:hAnsi="Consolas"/>
          <w:i w:val="0"/>
          <w:sz w:val="20"/>
          <w:szCs w:val="20"/>
          <w:lang w:val="en-GB"/>
        </w:rPr>
        <w:t xml:space="preserve"> file name:  </w:t>
      </w:r>
      <w:r w:rsidRPr="00484526">
        <w:rPr>
          <w:rFonts w:ascii="Consolas" w:hAnsi="Consolas"/>
          <w:i w:val="0"/>
          <w:sz w:val="20"/>
          <w:szCs w:val="20"/>
          <w:lang w:val="en-GB"/>
        </w:rPr>
        <w:t>1U19A_final_0000.cst</w:t>
      </w:r>
      <w:r>
        <w:rPr>
          <w:rFonts w:ascii="Consolas" w:hAnsi="Consolas"/>
          <w:i w:val="0"/>
          <w:sz w:val="20"/>
          <w:szCs w:val="20"/>
          <w:lang w:val="en-GB"/>
        </w:rPr>
        <w:t>; final name:  1U19A_s01_b0</w:t>
      </w:r>
      <w:r w:rsidRPr="00484526">
        <w:rPr>
          <w:rFonts w:ascii="Consolas" w:hAnsi="Consolas"/>
          <w:i w:val="0"/>
          <w:sz w:val="20"/>
          <w:szCs w:val="20"/>
          <w:lang w:val="en-GB"/>
        </w:rPr>
        <w:t>0</w:t>
      </w:r>
      <w:r>
        <w:rPr>
          <w:rFonts w:ascii="Consolas" w:hAnsi="Consolas"/>
          <w:i w:val="0"/>
          <w:sz w:val="20"/>
          <w:szCs w:val="20"/>
          <w:lang w:val="en-GB"/>
        </w:rPr>
        <w:t>1</w:t>
      </w:r>
      <w:r w:rsidRPr="00484526">
        <w:rPr>
          <w:rFonts w:ascii="Consolas" w:hAnsi="Consolas"/>
          <w:i w:val="0"/>
          <w:sz w:val="20"/>
          <w:szCs w:val="20"/>
          <w:lang w:val="en-GB"/>
        </w:rPr>
        <w:t>_0000.cst</w:t>
      </w:r>
    </w:p>
    <w:p w14:paraId="7DDFBAA9" w14:textId="5144C855" w:rsidR="00976AEE" w:rsidRDefault="00976AEE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proofErr w:type="spellStart"/>
      <w:proofErr w:type="gramStart"/>
      <w:r w:rsidRPr="00976AEE">
        <w:rPr>
          <w:rFonts w:ascii="Consolas" w:hAnsi="Consolas"/>
          <w:i w:val="0"/>
          <w:sz w:val="20"/>
          <w:szCs w:val="20"/>
          <w:lang w:val="en-GB"/>
        </w:rPr>
        <w:t>protocol</w:t>
      </w:r>
      <w:proofErr w:type="gramEnd"/>
      <w:r w:rsidRPr="00976AEE">
        <w:rPr>
          <w:rFonts w:ascii="Consolas" w:hAnsi="Consolas"/>
          <w:i w:val="0"/>
          <w:sz w:val="20"/>
          <w:szCs w:val="20"/>
          <w:lang w:val="en-GB"/>
        </w:rPr>
        <w:t>_capture</w:t>
      </w:r>
      <w:proofErr w:type="spellEnd"/>
      <w:r w:rsidRPr="00976AEE">
        <w:rPr>
          <w:rFonts w:ascii="Consolas" w:hAnsi="Consolas"/>
          <w:i w:val="0"/>
          <w:sz w:val="20"/>
          <w:szCs w:val="20"/>
          <w:lang w:val="en-GB"/>
        </w:rPr>
        <w:t>/</w:t>
      </w:r>
      <w:r w:rsidR="00B25336">
        <w:rPr>
          <w:rFonts w:ascii="Consolas" w:hAnsi="Consolas"/>
          <w:i w:val="0"/>
          <w:sz w:val="20"/>
          <w:szCs w:val="20"/>
          <w:lang w:val="en-GB"/>
        </w:rPr>
        <w:t>demo/1U19A_bcl_sim_epr/</w:t>
      </w:r>
      <w:r w:rsidRPr="00976AEE">
        <w:rPr>
          <w:rFonts w:ascii="Consolas" w:hAnsi="Consolas"/>
          <w:i w:val="0"/>
          <w:sz w:val="20"/>
          <w:szCs w:val="20"/>
        </w:rPr>
        <w:t>1U19A_</w:t>
      </w:r>
      <w:r w:rsidRPr="00976AEE">
        <w:rPr>
          <w:rFonts w:ascii="Consolas" w:hAnsi="Consolas"/>
          <w:i w:val="0"/>
          <w:sz w:val="20"/>
          <w:szCs w:val="20"/>
          <w:lang w:val="en-GB"/>
        </w:rPr>
        <w:t>make_mp_cst_file.sh</w:t>
      </w:r>
    </w:p>
    <w:p w14:paraId="5D74AD4F" w14:textId="36405147" w:rsidR="00D929FC" w:rsidRDefault="00D929FC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replace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HA2 to 2HA</w:t>
      </w:r>
    </w:p>
    <w:p w14:paraId="5C7AE1B7" w14:textId="5596ADC9" w:rsidR="00D929FC" w:rsidRPr="00976AEE" w:rsidRDefault="00D929FC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sed</w:t>
      </w:r>
      <w:proofErr w:type="spellEnd"/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i</w:t>
      </w:r>
      <w:proofErr w:type="spellEnd"/>
      <w:r>
        <w:rPr>
          <w:rFonts w:ascii="Consolas" w:hAnsi="Consolas"/>
          <w:i w:val="0"/>
          <w:sz w:val="20"/>
          <w:szCs w:val="20"/>
          <w:lang w:val="en-GB"/>
        </w:rPr>
        <w:t xml:space="preserve"> 's/HA2/2HA/g' 1U19A_s01_b001_0000</w:t>
      </w:r>
      <w:r w:rsidRPr="00D929FC">
        <w:rPr>
          <w:rFonts w:ascii="Consolas" w:hAnsi="Consolas"/>
          <w:i w:val="0"/>
          <w:sz w:val="20"/>
          <w:szCs w:val="20"/>
          <w:lang w:val="en-GB"/>
        </w:rPr>
        <w:t>.cst</w:t>
      </w:r>
    </w:p>
    <w:p w14:paraId="6B2DC88C" w14:textId="77777777" w:rsidR="00976AEE" w:rsidRPr="00E07133" w:rsidRDefault="00976AEE" w:rsidP="00BE7595">
      <w:pPr>
        <w:pStyle w:val="chaptersubheading"/>
        <w:spacing w:line="240" w:lineRule="auto"/>
        <w:rPr>
          <w:i w:val="0"/>
          <w:lang w:val="en-GB"/>
        </w:rPr>
      </w:pPr>
    </w:p>
    <w:p w14:paraId="1E33C02E" w14:textId="5B896978" w:rsidR="00AE7FB0" w:rsidRPr="00E07133" w:rsidRDefault="00E31DAA" w:rsidP="00BE7595">
      <w:pPr>
        <w:pStyle w:val="chaptersubheading"/>
        <w:spacing w:line="240" w:lineRule="auto"/>
        <w:rPr>
          <w:lang w:val="en-GB"/>
        </w:rPr>
      </w:pPr>
      <w:r>
        <w:rPr>
          <w:lang w:val="en-GB"/>
        </w:rPr>
        <w:t xml:space="preserve">Rosetta </w:t>
      </w:r>
      <w:r w:rsidR="0013359D">
        <w:rPr>
          <w:lang w:val="en-GB"/>
        </w:rPr>
        <w:t>r</w:t>
      </w:r>
      <w:r w:rsidR="00AE7FB0" w:rsidRPr="00E07133">
        <w:rPr>
          <w:lang w:val="en-GB"/>
        </w:rPr>
        <w:t>estraint file format</w:t>
      </w:r>
    </w:p>
    <w:p w14:paraId="42605783" w14:textId="77777777" w:rsidR="00AE7FB0" w:rsidRPr="00E07133" w:rsidRDefault="00AE7FB0" w:rsidP="00BE7595">
      <w:pPr>
        <w:pStyle w:val="command"/>
        <w:rPr>
          <w:sz w:val="18"/>
          <w:szCs w:val="18"/>
          <w:lang w:val="en-GB"/>
        </w:rPr>
      </w:pPr>
      <w:r w:rsidRPr="00E07133">
        <w:rPr>
          <w:sz w:val="18"/>
          <w:szCs w:val="18"/>
          <w:lang w:val="en-GB"/>
        </w:rPr>
        <w:t xml:space="preserve"># </w:t>
      </w:r>
      <w:proofErr w:type="gramStart"/>
      <w:r w:rsidRPr="00E07133">
        <w:rPr>
          <w:sz w:val="18"/>
          <w:szCs w:val="18"/>
          <w:lang w:val="en-GB"/>
        </w:rPr>
        <w:t>weighting</w:t>
      </w:r>
      <w:proofErr w:type="gramEnd"/>
      <w:r w:rsidRPr="00E07133">
        <w:rPr>
          <w:sz w:val="18"/>
          <w:szCs w:val="18"/>
          <w:lang w:val="en-GB"/>
        </w:rPr>
        <w:t xml:space="preserve"> EPR KBP by 10.0 and quadratic penalty by 1.0</w:t>
      </w:r>
    </w:p>
    <w:p w14:paraId="050A1C47" w14:textId="77777777" w:rsidR="00AE7FB0" w:rsidRPr="00E07133" w:rsidRDefault="00AE7FB0" w:rsidP="00BE7595">
      <w:pPr>
        <w:pStyle w:val="command"/>
        <w:rPr>
          <w:sz w:val="18"/>
          <w:szCs w:val="18"/>
          <w:lang w:val="en-GB"/>
        </w:rPr>
      </w:pPr>
      <w:r w:rsidRPr="00E07133">
        <w:rPr>
          <w:sz w:val="18"/>
          <w:szCs w:val="18"/>
          <w:lang w:val="en-GB"/>
        </w:rPr>
        <w:t xml:space="preserve"># </w:t>
      </w:r>
      <w:proofErr w:type="gramStart"/>
      <w:r w:rsidRPr="00E07133">
        <w:rPr>
          <w:sz w:val="18"/>
          <w:szCs w:val="18"/>
          <w:lang w:val="en-GB"/>
        </w:rPr>
        <w:t>if</w:t>
      </w:r>
      <w:proofErr w:type="gramEnd"/>
      <w:r w:rsidRPr="00E07133">
        <w:rPr>
          <w:sz w:val="18"/>
          <w:szCs w:val="18"/>
          <w:lang w:val="en-GB"/>
        </w:rPr>
        <w:t xml:space="preserve"> have </w:t>
      </w:r>
      <w:proofErr w:type="spellStart"/>
      <w:r w:rsidRPr="00E07133">
        <w:rPr>
          <w:sz w:val="18"/>
          <w:szCs w:val="18"/>
          <w:lang w:val="en-GB"/>
        </w:rPr>
        <w:t>Gly</w:t>
      </w:r>
      <w:proofErr w:type="spellEnd"/>
      <w:r w:rsidRPr="00E07133">
        <w:rPr>
          <w:sz w:val="18"/>
          <w:szCs w:val="18"/>
          <w:lang w:val="en-GB"/>
        </w:rPr>
        <w:t xml:space="preserve"> in </w:t>
      </w:r>
      <w:proofErr w:type="spellStart"/>
      <w:r w:rsidRPr="00E07133">
        <w:rPr>
          <w:sz w:val="18"/>
          <w:szCs w:val="18"/>
          <w:lang w:val="en-GB"/>
        </w:rPr>
        <w:t>AtomPair</w:t>
      </w:r>
      <w:proofErr w:type="spellEnd"/>
      <w:r w:rsidRPr="00E07133">
        <w:rPr>
          <w:sz w:val="18"/>
          <w:szCs w:val="18"/>
          <w:lang w:val="en-GB"/>
        </w:rPr>
        <w:t>, replace CB with 1HA or 2HA</w:t>
      </w:r>
    </w:p>
    <w:p w14:paraId="6FEB818B" w14:textId="77777777" w:rsidR="00AE7FB0" w:rsidRPr="00E07133" w:rsidRDefault="00AE7FB0" w:rsidP="00BE7595">
      <w:pPr>
        <w:pStyle w:val="command"/>
        <w:rPr>
          <w:sz w:val="18"/>
          <w:szCs w:val="18"/>
          <w:lang w:val="en-GB"/>
        </w:rPr>
      </w:pPr>
      <w:proofErr w:type="spellStart"/>
      <w:r w:rsidRPr="00E07133">
        <w:rPr>
          <w:sz w:val="18"/>
          <w:szCs w:val="18"/>
          <w:lang w:val="en-GB"/>
        </w:rPr>
        <w:t>AtomPair</w:t>
      </w:r>
      <w:proofErr w:type="spellEnd"/>
      <w:r w:rsidRPr="00E07133">
        <w:rPr>
          <w:sz w:val="18"/>
          <w:szCs w:val="18"/>
          <w:lang w:val="en-GB"/>
        </w:rPr>
        <w:t xml:space="preserve"> CB 67 CB 255 SCALARWEIGHTEDFUNC 1.0 SPLINE EPR_DISTANCE</w:t>
      </w:r>
      <w:r w:rsidRPr="00E07133">
        <w:rPr>
          <w:sz w:val="18"/>
          <w:szCs w:val="18"/>
          <w:lang w:val="en-GB"/>
        </w:rPr>
        <w:tab/>
        <w:t>28.9577 1.0 0.5</w:t>
      </w:r>
    </w:p>
    <w:p w14:paraId="38D5A2B7" w14:textId="77777777" w:rsidR="00AE7FB0" w:rsidRPr="00E07133" w:rsidRDefault="00AE7FB0" w:rsidP="00BE7595">
      <w:pPr>
        <w:pStyle w:val="command"/>
        <w:rPr>
          <w:sz w:val="18"/>
          <w:szCs w:val="18"/>
          <w:lang w:val="en-GB"/>
        </w:rPr>
      </w:pPr>
      <w:proofErr w:type="spellStart"/>
      <w:r w:rsidRPr="00E07133">
        <w:rPr>
          <w:sz w:val="18"/>
          <w:szCs w:val="18"/>
          <w:lang w:val="en-GB"/>
        </w:rPr>
        <w:t>AtomPair</w:t>
      </w:r>
      <w:proofErr w:type="spellEnd"/>
      <w:r w:rsidRPr="00E07133">
        <w:rPr>
          <w:sz w:val="18"/>
          <w:szCs w:val="18"/>
          <w:lang w:val="en-GB"/>
        </w:rPr>
        <w:t xml:space="preserve"> CB 67 CB 255 SCALARWEIGHTEDFUNC 1.0 BOUNDED 16.9577 40.9577 1.0 </w:t>
      </w:r>
      <w:proofErr w:type="gramStart"/>
      <w:r w:rsidRPr="00E07133">
        <w:rPr>
          <w:sz w:val="18"/>
          <w:szCs w:val="18"/>
          <w:lang w:val="en-GB"/>
        </w:rPr>
        <w:t>NOE ;</w:t>
      </w:r>
      <w:proofErr w:type="spellStart"/>
      <w:r w:rsidRPr="00E07133">
        <w:rPr>
          <w:sz w:val="18"/>
          <w:szCs w:val="18"/>
          <w:lang w:val="en-GB"/>
        </w:rPr>
        <w:t>dist</w:t>
      </w:r>
      <w:proofErr w:type="spellEnd"/>
      <w:proofErr w:type="gramEnd"/>
    </w:p>
    <w:p w14:paraId="290ACBA8" w14:textId="77777777" w:rsidR="00AE7FB0" w:rsidRPr="00E07133" w:rsidRDefault="00AE7FB0" w:rsidP="00BE7595">
      <w:pPr>
        <w:pStyle w:val="chaptersubheading"/>
        <w:spacing w:line="240" w:lineRule="auto"/>
        <w:rPr>
          <w:i w:val="0"/>
          <w:lang w:val="en-GB"/>
        </w:rPr>
      </w:pPr>
    </w:p>
    <w:p w14:paraId="572FC372" w14:textId="714A8C9B" w:rsidR="002B7BA1" w:rsidRPr="00E07133" w:rsidRDefault="002B7BA1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 xml:space="preserve">Building loops on BCL and </w:t>
      </w:r>
      <w:proofErr w:type="spellStart"/>
      <w:r w:rsidRPr="00E07133">
        <w:rPr>
          <w:lang w:val="en-GB"/>
        </w:rPr>
        <w:t>RosettaTMH</w:t>
      </w:r>
      <w:proofErr w:type="spellEnd"/>
      <w:r w:rsidRPr="00E07133">
        <w:rPr>
          <w:lang w:val="en-GB"/>
        </w:rPr>
        <w:t xml:space="preserve"> files </w:t>
      </w:r>
      <w:r w:rsidR="000177B9">
        <w:rPr>
          <w:lang w:val="en-GB"/>
        </w:rPr>
        <w:t>(for the purposes of measuring RMSD between BCL and Rosetta models)</w:t>
      </w:r>
    </w:p>
    <w:p w14:paraId="5CB71D11" w14:textId="2EC445B5" w:rsidR="0013359D" w:rsidRDefault="0013359D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13359D">
        <w:rPr>
          <w:rFonts w:ascii="Consolas" w:hAnsi="Consolas"/>
          <w:i w:val="0"/>
          <w:sz w:val="20"/>
          <w:szCs w:val="20"/>
          <w:lang w:val="en-GB"/>
        </w:rPr>
        <w:t xml:space="preserve"># Loops file format – residues defined in loops are all residues not covered by </w:t>
      </w:r>
      <w:proofErr w:type="spellStart"/>
      <w:r w:rsidRPr="0013359D">
        <w:rPr>
          <w:rFonts w:ascii="Consolas" w:hAnsi="Consolas"/>
          <w:i w:val="0"/>
          <w:sz w:val="20"/>
          <w:szCs w:val="20"/>
          <w:lang w:val="en-GB"/>
        </w:rPr>
        <w:t>spanfile</w:t>
      </w:r>
      <w:proofErr w:type="spellEnd"/>
    </w:p>
    <w:p w14:paraId="763F0638" w14:textId="7EE95862" w:rsidR="007E1945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r w:rsidR="00133525" w:rsidRPr="00E07133">
        <w:rPr>
          <w:rFonts w:ascii="Consolas" w:hAnsi="Consolas"/>
          <w:i w:val="0"/>
          <w:sz w:val="20"/>
          <w:szCs w:val="20"/>
          <w:lang w:val="en-GB"/>
        </w:rPr>
        <w:t xml:space="preserve">EXAMPLE:  </w:t>
      </w:r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1FX8A </w:t>
      </w:r>
    </w:p>
    <w:p w14:paraId="144D96D8" w14:textId="77777777" w:rsidR="007E1945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LOOP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6</w:t>
      </w:r>
    </w:p>
    <w:p w14:paraId="7FA0860D" w14:textId="77777777" w:rsidR="007E1945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LOOP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26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37</w:t>
      </w:r>
    </w:p>
    <w:p w14:paraId="4C4399A8" w14:textId="77777777" w:rsidR="007E1945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LOOP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57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82</w:t>
      </w:r>
    </w:p>
    <w:p w14:paraId="586AA276" w14:textId="77777777" w:rsidR="007E1945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LOOP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102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141</w:t>
      </w:r>
    </w:p>
    <w:p w14:paraId="0DE7804E" w14:textId="77777777" w:rsidR="007E1945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LOOP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161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172</w:t>
      </w:r>
    </w:p>
    <w:p w14:paraId="0531F859" w14:textId="77777777" w:rsidR="007E1945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LOOP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192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229</w:t>
      </w:r>
    </w:p>
    <w:p w14:paraId="3B9F4499" w14:textId="5232A0BA" w:rsidR="00B2634D" w:rsidRPr="00E07133" w:rsidRDefault="007E1945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LOOP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249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254</w:t>
      </w:r>
    </w:p>
    <w:p w14:paraId="7B4CDA28" w14:textId="77777777" w:rsidR="00AE7FB0" w:rsidRPr="00E07133" w:rsidRDefault="00AE7FB0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</w:p>
    <w:p w14:paraId="1C10FB70" w14:textId="7FDA1110" w:rsidR="002B7BA1" w:rsidRPr="00E07133" w:rsidRDefault="00B2634D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 w:rsidR="002B7BA1" w:rsidRPr="00E07133">
        <w:rPr>
          <w:rFonts w:ascii="Consolas" w:hAnsi="Consolas"/>
          <w:i w:val="0"/>
          <w:sz w:val="20"/>
          <w:szCs w:val="20"/>
          <w:lang w:val="en-GB"/>
        </w:rPr>
        <w:t>convert</w:t>
      </w:r>
      <w:proofErr w:type="gramEnd"/>
      <w:r w:rsidR="002B7BA1" w:rsidRPr="00E07133">
        <w:rPr>
          <w:rFonts w:ascii="Consolas" w:hAnsi="Consolas"/>
          <w:i w:val="0"/>
          <w:sz w:val="20"/>
          <w:szCs w:val="20"/>
          <w:lang w:val="en-GB"/>
        </w:rPr>
        <w:t xml:space="preserve"> BCL files to Rosetta files and make loops files for Rosetta loop building</w:t>
      </w:r>
    </w:p>
    <w:p w14:paraId="30DE8B6E" w14:textId="2CEBAF41" w:rsidR="0013359D" w:rsidRDefault="0013359D" w:rsidP="0013359D">
      <w:pPr>
        <w:pStyle w:val="command"/>
        <w:rPr>
          <w:lang w:val="en-GB"/>
        </w:rPr>
      </w:pPr>
      <w:r>
        <w:rPr>
          <w:lang w:val="en-GB"/>
        </w:rPr>
        <w:t xml:space="preserve"># </w:t>
      </w:r>
      <w:r w:rsidRPr="000F153D">
        <w:rPr>
          <w:lang w:val="en-GB"/>
        </w:rPr>
        <w:t>BCL v3.1.0, r4753, compiled on Mon Feb 10 03:23:31 2014</w:t>
      </w:r>
    </w:p>
    <w:p w14:paraId="6E491E39" w14:textId="06195065" w:rsidR="00A972E1" w:rsidRPr="00A972E1" w:rsidRDefault="00A972E1" w:rsidP="0013359D">
      <w:pPr>
        <w:pStyle w:val="command"/>
        <w:rPr>
          <w:lang w:val="en-GB"/>
        </w:rPr>
      </w:pPr>
      <w:r w:rsidRPr="00A972E1">
        <w:rPr>
          <w:lang w:val="en-GB"/>
        </w:rPr>
        <w:t xml:space="preserve"># </w:t>
      </w:r>
      <w:proofErr w:type="gramStart"/>
      <w:r w:rsidRPr="00A972E1">
        <w:rPr>
          <w:lang w:val="en-GB"/>
        </w:rPr>
        <w:t>from</w:t>
      </w:r>
      <w:proofErr w:type="gramEnd"/>
      <w:r w:rsidRPr="00A972E1">
        <w:rPr>
          <w:lang w:val="en-GB"/>
        </w:rPr>
        <w:t xml:space="preserve"> the </w:t>
      </w:r>
      <w:proofErr w:type="spellStart"/>
      <w:r w:rsidRPr="00A972E1">
        <w:rPr>
          <w:lang w:val="en-GB"/>
        </w:rPr>
        <w:t>protocol_capture</w:t>
      </w:r>
      <w:proofErr w:type="spellEnd"/>
      <w:r w:rsidRPr="00A972E1">
        <w:rPr>
          <w:lang w:val="en-GB"/>
        </w:rPr>
        <w:t>/demo/</w:t>
      </w:r>
      <w:proofErr w:type="spellStart"/>
      <w:r w:rsidRPr="00A972E1">
        <w:rPr>
          <w:lang w:val="en-GB"/>
        </w:rPr>
        <w:t>build_loops</w:t>
      </w:r>
      <w:proofErr w:type="spellEnd"/>
      <w:r w:rsidRPr="00A972E1">
        <w:rPr>
          <w:lang w:val="en-GB"/>
        </w:rPr>
        <w:t>/</w:t>
      </w:r>
      <w:proofErr w:type="spellStart"/>
      <w:r w:rsidRPr="00A972E1">
        <w:rPr>
          <w:lang w:val="en-GB"/>
        </w:rPr>
        <w:t>input_pdbs</w:t>
      </w:r>
      <w:proofErr w:type="spellEnd"/>
      <w:r w:rsidRPr="00A972E1">
        <w:rPr>
          <w:lang w:val="en-GB"/>
        </w:rPr>
        <w:t xml:space="preserve"> directory:</w:t>
      </w:r>
    </w:p>
    <w:p w14:paraId="7E403B45" w14:textId="3FA49423" w:rsidR="00006352" w:rsidRPr="00A972E1" w:rsidRDefault="0013359D" w:rsidP="00A972E1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given</w:t>
      </w:r>
      <w:proofErr w:type="gramEnd"/>
      <w:r>
        <w:rPr>
          <w:lang w:val="en-GB"/>
        </w:rPr>
        <w:t xml:space="preserve"> a list of PDB files formatted for use in the BCL</w:t>
      </w:r>
      <w:r w:rsidR="00A972E1">
        <w:rPr>
          <w:lang w:val="en-GB"/>
        </w:rPr>
        <w:t xml:space="preserve"> (without .</w:t>
      </w:r>
      <w:proofErr w:type="spellStart"/>
      <w:r w:rsidR="00A972E1">
        <w:rPr>
          <w:lang w:val="en-GB"/>
        </w:rPr>
        <w:t>pdb</w:t>
      </w:r>
      <w:proofErr w:type="spellEnd"/>
      <w:r w:rsidR="00A972E1">
        <w:rPr>
          <w:lang w:val="en-GB"/>
        </w:rPr>
        <w:t xml:space="preserve"> extension</w:t>
      </w:r>
      <w:r>
        <w:rPr>
          <w:lang w:val="en-GB"/>
        </w:rPr>
        <w:t>:</w:t>
      </w:r>
    </w:p>
    <w:p w14:paraId="012EC2D4" w14:textId="77777777" w:rsidR="00006352" w:rsidRPr="00E07133" w:rsidRDefault="00006352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proofErr w:type="spellStart"/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foreach</w:t>
      </w:r>
      <w:proofErr w:type="spellEnd"/>
      <w:proofErr w:type="gram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(`cat pdb.ls`)</w:t>
      </w:r>
    </w:p>
    <w:p w14:paraId="79F4DCC2" w14:textId="77777777" w:rsidR="00006352" w:rsidRPr="00E07133" w:rsidRDefault="00006352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       </w:t>
      </w:r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bcl.exe</w:t>
      </w:r>
      <w:proofErr w:type="gram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protein:PDBConvert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${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>}.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loop_file_rosetta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CCD -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write_zero_coordinates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bcl_pdb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Split -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output_prefix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 xml:space="preserve"> ../loops/${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>} &gt;&amp; ${</w:t>
      </w:r>
      <w:proofErr w:type="spellStart"/>
      <w:r w:rsidRPr="00E07133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E07133">
        <w:rPr>
          <w:rFonts w:ascii="Consolas" w:hAnsi="Consolas"/>
          <w:i w:val="0"/>
          <w:sz w:val="20"/>
          <w:szCs w:val="20"/>
          <w:lang w:val="en-GB"/>
        </w:rPr>
        <w:t>}_loops.log</w:t>
      </w:r>
    </w:p>
    <w:p w14:paraId="528ABF78" w14:textId="41C602F3" w:rsidR="002B7BA1" w:rsidRPr="00E07133" w:rsidRDefault="00006352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proofErr w:type="gramStart"/>
      <w:r w:rsidRPr="00E07133">
        <w:rPr>
          <w:rFonts w:ascii="Consolas" w:hAnsi="Consolas"/>
          <w:i w:val="0"/>
          <w:sz w:val="20"/>
          <w:szCs w:val="20"/>
          <w:lang w:val="en-GB"/>
        </w:rPr>
        <w:t>end</w:t>
      </w:r>
      <w:proofErr w:type="gramEnd"/>
    </w:p>
    <w:p w14:paraId="6678E09A" w14:textId="6B7C7C9D" w:rsidR="00AA438F" w:rsidRDefault="00AA438F" w:rsidP="00BE7595">
      <w:pPr>
        <w:pStyle w:val="chaptersubheading"/>
        <w:spacing w:line="240" w:lineRule="auto"/>
        <w:rPr>
          <w:rFonts w:ascii="Consolas Italic" w:hAnsi="Consolas Italic"/>
          <w:i w:val="0"/>
          <w:iCs/>
          <w:sz w:val="20"/>
          <w:szCs w:val="20"/>
          <w:lang w:val="en-GB"/>
        </w:rPr>
      </w:pPr>
    </w:p>
    <w:p w14:paraId="4D548A5D" w14:textId="5DFBD954" w:rsidR="00345C20" w:rsidRDefault="0001180A" w:rsidP="00345C20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01180A">
        <w:rPr>
          <w:rFonts w:ascii="Consolas" w:hAnsi="Consolas"/>
          <w:i w:val="0"/>
          <w:sz w:val="20"/>
          <w:szCs w:val="20"/>
          <w:lang w:val="en-GB"/>
        </w:rPr>
        <w:t># Build loops in Rosetta</w:t>
      </w:r>
      <w:r w:rsidR="00345C20">
        <w:rPr>
          <w:rFonts w:ascii="Consolas" w:hAnsi="Consolas"/>
          <w:i w:val="0"/>
          <w:sz w:val="20"/>
          <w:szCs w:val="20"/>
          <w:lang w:val="en-GB"/>
        </w:rPr>
        <w:t xml:space="preserve"> (</w:t>
      </w:r>
      <w:r w:rsidRPr="0001180A">
        <w:rPr>
          <w:rFonts w:ascii="Consolas" w:hAnsi="Consolas"/>
          <w:i w:val="0"/>
          <w:sz w:val="20"/>
          <w:szCs w:val="20"/>
          <w:lang w:val="en-GB"/>
        </w:rPr>
        <w:t xml:space="preserve">with options file (see </w:t>
      </w:r>
      <w:proofErr w:type="spellStart"/>
      <w:r w:rsidRPr="0001180A">
        <w:rPr>
          <w:rFonts w:ascii="Consolas" w:hAnsi="Consolas"/>
          <w:i w:val="0"/>
          <w:sz w:val="20"/>
          <w:szCs w:val="20"/>
          <w:lang w:val="en-GB"/>
        </w:rPr>
        <w:t>fill_gaps.options</w:t>
      </w:r>
      <w:proofErr w:type="spellEnd"/>
      <w:r w:rsidRPr="0001180A">
        <w:rPr>
          <w:rFonts w:ascii="Consolas" w:hAnsi="Consolas"/>
          <w:i w:val="0"/>
          <w:sz w:val="20"/>
          <w:szCs w:val="20"/>
          <w:lang w:val="en-GB"/>
        </w:rPr>
        <w:t>) – from a PDB file</w:t>
      </w:r>
    </w:p>
    <w:p w14:paraId="6343C9DF" w14:textId="3AA4540B" w:rsidR="00DE3FF5" w:rsidRDefault="00DE3FF5" w:rsidP="00345C20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used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to build loops on 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RosettaTMH</w:t>
      </w:r>
      <w:proofErr w:type="spellEnd"/>
      <w:r>
        <w:rPr>
          <w:rFonts w:ascii="Consolas" w:hAnsi="Consolas"/>
          <w:i w:val="0"/>
          <w:sz w:val="20"/>
          <w:szCs w:val="20"/>
          <w:lang w:val="en-GB"/>
        </w:rPr>
        <w:t xml:space="preserve"> models and BCL models</w:t>
      </w:r>
    </w:p>
    <w:p w14:paraId="45649D81" w14:textId="21CD53BE" w:rsidR="00345C20" w:rsidRDefault="00345C20" w:rsidP="00345C20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weekly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release </w:t>
      </w:r>
      <w:r w:rsidRPr="00345C20">
        <w:rPr>
          <w:rFonts w:ascii="Consolas" w:hAnsi="Consolas"/>
          <w:i w:val="0"/>
          <w:sz w:val="20"/>
          <w:szCs w:val="20"/>
        </w:rPr>
        <w:t>2014_28_57011</w:t>
      </w:r>
      <w:r>
        <w:rPr>
          <w:rFonts w:ascii="Consolas" w:hAnsi="Consolas"/>
          <w:i w:val="0"/>
          <w:sz w:val="20"/>
          <w:szCs w:val="20"/>
          <w:lang w:val="en-GB"/>
        </w:rPr>
        <w:t xml:space="preserve"> </w:t>
      </w:r>
    </w:p>
    <w:p w14:paraId="72E02C49" w14:textId="25CFFF48" w:rsidR="009B2952" w:rsidRDefault="009B2952" w:rsidP="00345C20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example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in 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protocol_capture</w:t>
      </w:r>
      <w:proofErr w:type="spellEnd"/>
      <w:r>
        <w:rPr>
          <w:rFonts w:ascii="Consolas" w:hAnsi="Consolas"/>
          <w:i w:val="0"/>
          <w:sz w:val="20"/>
          <w:szCs w:val="20"/>
          <w:lang w:val="en-GB"/>
        </w:rPr>
        <w:t>/demo/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build_loops</w:t>
      </w:r>
      <w:proofErr w:type="spellEnd"/>
    </w:p>
    <w:p w14:paraId="058B2A97" w14:textId="7209BEC9" w:rsidR="00397BCF" w:rsidRDefault="00345C20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345C20">
        <w:rPr>
          <w:rFonts w:ascii="Consolas" w:hAnsi="Consolas"/>
          <w:i w:val="0"/>
          <w:sz w:val="20"/>
          <w:szCs w:val="20"/>
          <w:lang w:val="en-GB"/>
        </w:rPr>
        <w:lastRenderedPageBreak/>
        <w:t>/Rosetta/main/source/bin/</w:t>
      </w:r>
      <w:proofErr w:type="spellStart"/>
      <w:r w:rsidRPr="00345C20">
        <w:rPr>
          <w:rFonts w:ascii="Consolas" w:hAnsi="Consolas"/>
          <w:i w:val="0"/>
          <w:sz w:val="20"/>
          <w:szCs w:val="20"/>
          <w:lang w:val="en-GB"/>
        </w:rPr>
        <w:t>loopmodel.default.linuxgccrelease</w:t>
      </w:r>
      <w:proofErr w:type="spellEnd"/>
      <w:r w:rsidRPr="00345C20">
        <w:rPr>
          <w:rFonts w:ascii="Consolas" w:hAnsi="Consolas"/>
          <w:i w:val="0"/>
          <w:sz w:val="20"/>
          <w:szCs w:val="20"/>
          <w:lang w:val="en-GB"/>
        </w:rPr>
        <w:t xml:space="preserve"> -database /Rosetta/main/database/ @</w:t>
      </w:r>
      <w:proofErr w:type="spellStart"/>
      <w:r w:rsidRPr="00345C20">
        <w:rPr>
          <w:rFonts w:ascii="Consolas" w:hAnsi="Consolas"/>
          <w:i w:val="0"/>
          <w:sz w:val="20"/>
          <w:szCs w:val="20"/>
          <w:lang w:val="en-GB"/>
        </w:rPr>
        <w:t>fill_gaps.options</w:t>
      </w:r>
      <w:proofErr w:type="spellEnd"/>
      <w:r w:rsidRPr="00345C20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345C20">
        <w:rPr>
          <w:rFonts w:ascii="Consolas" w:hAnsi="Consolas"/>
          <w:i w:val="0"/>
          <w:sz w:val="20"/>
          <w:szCs w:val="20"/>
          <w:lang w:val="en-GB"/>
        </w:rPr>
        <w:t>in</w:t>
      </w:r>
      <w:proofErr w:type="gramStart"/>
      <w:r w:rsidRPr="00345C20">
        <w:rPr>
          <w:rFonts w:ascii="Consolas" w:hAnsi="Consolas"/>
          <w:i w:val="0"/>
          <w:sz w:val="20"/>
          <w:szCs w:val="20"/>
          <w:lang w:val="en-GB"/>
        </w:rPr>
        <w:t>:file:l</w:t>
      </w:r>
      <w:proofErr w:type="spellEnd"/>
      <w:proofErr w:type="gramEnd"/>
      <w:r w:rsidRPr="00345C20">
        <w:rPr>
          <w:rFonts w:ascii="Consolas" w:hAnsi="Consolas"/>
          <w:i w:val="0"/>
          <w:sz w:val="20"/>
          <w:szCs w:val="20"/>
          <w:lang w:val="en-GB"/>
        </w:rPr>
        <w:t xml:space="preserve"> pdb.ls -</w:t>
      </w:r>
      <w:proofErr w:type="spellStart"/>
      <w:r w:rsidRPr="00345C20">
        <w:rPr>
          <w:rFonts w:ascii="Consolas" w:hAnsi="Consolas"/>
          <w:i w:val="0"/>
          <w:sz w:val="20"/>
          <w:szCs w:val="20"/>
          <w:lang w:val="en-GB"/>
        </w:rPr>
        <w:t>out:pdb_gz</w:t>
      </w:r>
      <w:proofErr w:type="spellEnd"/>
      <w:r w:rsidRPr="00345C20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345C20">
        <w:rPr>
          <w:rFonts w:ascii="Consolas" w:hAnsi="Consolas"/>
          <w:i w:val="0"/>
          <w:sz w:val="20"/>
          <w:szCs w:val="20"/>
          <w:lang w:val="en-GB"/>
        </w:rPr>
        <w:t>out:prefix</w:t>
      </w:r>
      <w:proofErr w:type="spellEnd"/>
      <w:r w:rsidRPr="00345C20">
        <w:rPr>
          <w:rFonts w:ascii="Consolas" w:hAnsi="Consolas"/>
          <w:i w:val="0"/>
          <w:sz w:val="20"/>
          <w:szCs w:val="20"/>
          <w:lang w:val="en-GB"/>
        </w:rPr>
        <w:t xml:space="preserve"> example_ -</w:t>
      </w:r>
      <w:proofErr w:type="spellStart"/>
      <w:r w:rsidRPr="00345C20">
        <w:rPr>
          <w:rFonts w:ascii="Consolas" w:hAnsi="Consolas"/>
          <w:i w:val="0"/>
          <w:sz w:val="20"/>
          <w:szCs w:val="20"/>
          <w:lang w:val="en-GB"/>
        </w:rPr>
        <w:t>out:no_nstruct_label</w:t>
      </w:r>
      <w:proofErr w:type="spellEnd"/>
      <w:r w:rsidRPr="00345C20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345C20">
        <w:rPr>
          <w:rFonts w:ascii="Consolas" w:hAnsi="Consolas"/>
          <w:i w:val="0"/>
          <w:sz w:val="20"/>
          <w:szCs w:val="20"/>
          <w:lang w:val="en-GB"/>
        </w:rPr>
        <w:t>out:file:scorefile</w:t>
      </w:r>
      <w:proofErr w:type="spellEnd"/>
      <w:r w:rsidRPr="00345C20">
        <w:rPr>
          <w:rFonts w:ascii="Consolas" w:hAnsi="Consolas"/>
          <w:i w:val="0"/>
          <w:sz w:val="20"/>
          <w:szCs w:val="20"/>
          <w:lang w:val="en-GB"/>
        </w:rPr>
        <w:t xml:space="preserve"> example_build_loops.sc </w:t>
      </w:r>
      <w:r w:rsidR="009B2952">
        <w:rPr>
          <w:rFonts w:ascii="Consolas" w:hAnsi="Consolas"/>
          <w:i w:val="0"/>
          <w:sz w:val="20"/>
          <w:szCs w:val="20"/>
          <w:lang w:val="en-GB"/>
        </w:rPr>
        <w:t>&gt;&amp; log &amp;</w:t>
      </w:r>
    </w:p>
    <w:p w14:paraId="0A15E478" w14:textId="77777777" w:rsidR="00345C20" w:rsidRPr="00E07133" w:rsidRDefault="00345C20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</w:p>
    <w:p w14:paraId="1B5BA814" w14:textId="1FDBD27E" w:rsidR="004F4AD2" w:rsidRPr="00E07133" w:rsidRDefault="004F4AD2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Restraint weights for folding in Rosetta</w:t>
      </w:r>
      <w:r w:rsidR="00E6277E">
        <w:rPr>
          <w:lang w:val="en-GB"/>
        </w:rPr>
        <w:t xml:space="preserve"> (CST_WEIGHT in options file)</w:t>
      </w:r>
    </w:p>
    <w:p w14:paraId="6C2CA41F" w14:textId="5B27738A" w:rsidR="004F4AD2" w:rsidRPr="00E07133" w:rsidRDefault="004D37DD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proofErr w:type="gramEnd"/>
      <w:r>
        <w:rPr>
          <w:rFonts w:ascii="Consolas" w:hAnsi="Consolas"/>
          <w:i w:val="0"/>
          <w:sz w:val="20"/>
          <w:szCs w:val="20"/>
          <w:lang w:val="en-GB"/>
        </w:rPr>
        <w:tab/>
        <w:t>weight</w:t>
      </w:r>
    </w:p>
    <w:p w14:paraId="07A126F6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1FX8A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10.5596</w:t>
      </w:r>
    </w:p>
    <w:p w14:paraId="4C605BD8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1IWGA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8.8708</w:t>
      </w:r>
    </w:p>
    <w:p w14:paraId="27B05B5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1J4NA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8.3960</w:t>
      </w:r>
    </w:p>
    <w:p w14:paraId="33ABF0D8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1KPLA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9.7660</w:t>
      </w:r>
    </w:p>
    <w:p w14:paraId="66434DB5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1OCCA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9.6317</w:t>
      </w:r>
    </w:p>
    <w:p w14:paraId="3F08FE48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1OKCA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13.1527</w:t>
      </w:r>
    </w:p>
    <w:p w14:paraId="570FEEB7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1PV6A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8.6969</w:t>
      </w:r>
    </w:p>
    <w:p w14:paraId="1945C52A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1PY6A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9.8134</w:t>
      </w:r>
    </w:p>
    <w:p w14:paraId="24A99834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1PY7A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8.0013</w:t>
      </w:r>
    </w:p>
    <w:p w14:paraId="1940C25C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1RHZA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10.4518</w:t>
      </w:r>
    </w:p>
    <w:p w14:paraId="646CF120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1U19A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10.9355</w:t>
      </w:r>
    </w:p>
    <w:p w14:paraId="426B512F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2BG9A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6.8484</w:t>
      </w:r>
    </w:p>
    <w:p w14:paraId="2A165BE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2BL2A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8.1081</w:t>
      </w:r>
    </w:p>
    <w:p w14:paraId="36CF9E7B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2BS2A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10.9428</w:t>
      </w:r>
    </w:p>
    <w:p w14:paraId="55FFA30F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2IC8A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10.7754</w:t>
      </w:r>
    </w:p>
    <w:p w14:paraId="4B1F5023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2K73A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11.0377</w:t>
      </w:r>
    </w:p>
    <w:p w14:paraId="0B5238D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2KSFA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9.1686</w:t>
      </w:r>
    </w:p>
    <w:p w14:paraId="6C5A653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2KSYA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9.4516</w:t>
      </w:r>
    </w:p>
    <w:p w14:paraId="62E8FCA3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2NR9A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11.0417</w:t>
      </w:r>
    </w:p>
    <w:p w14:paraId="1F30F287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2PNOA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7.9325</w:t>
      </w:r>
    </w:p>
    <w:p w14:paraId="33D4DB7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2XQ2A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13.5716</w:t>
      </w:r>
    </w:p>
    <w:p w14:paraId="07F352F3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2XUTA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12.7241</w:t>
      </w:r>
    </w:p>
    <w:p w14:paraId="1CC1E00A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2YVXA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10.2313</w:t>
      </w:r>
    </w:p>
    <w:p w14:paraId="54BC961B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2ZW3A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12.4219</w:t>
      </w:r>
    </w:p>
    <w:p w14:paraId="61D765AB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3B60A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10.5270</w:t>
      </w:r>
    </w:p>
    <w:p w14:paraId="1F64457D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3GIAA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12.2199</w:t>
      </w:r>
    </w:p>
    <w:p w14:paraId="64CA834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3HD6A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12.0958</w:t>
      </w:r>
    </w:p>
    <w:p w14:paraId="481A535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3HFXA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14.0806</w:t>
      </w:r>
    </w:p>
    <w:p w14:paraId="34FB2A2F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3KCUA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11.5959</w:t>
      </w:r>
    </w:p>
    <w:p w14:paraId="228E2C29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3KJ6A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14.9617</w:t>
      </w:r>
    </w:p>
    <w:p w14:paraId="4340E7A1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3O0RB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11.9658</w:t>
      </w:r>
    </w:p>
    <w:p w14:paraId="2C02D0F3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3P5NA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10.9224</w:t>
      </w:r>
    </w:p>
    <w:p w14:paraId="0316BC5E" w14:textId="77777777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3SYOA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10.9717</w:t>
      </w:r>
    </w:p>
    <w:p w14:paraId="41DAA19C" w14:textId="1A451D92" w:rsidR="004F4AD2" w:rsidRPr="00E07133" w:rsidRDefault="004F4AD2" w:rsidP="00BE7595">
      <w:pPr>
        <w:pStyle w:val="chaptersubheading"/>
        <w:spacing w:line="240" w:lineRule="auto"/>
        <w:jc w:val="left"/>
        <w:rPr>
          <w:rFonts w:ascii="Consolas" w:hAnsi="Consolas"/>
          <w:i w:val="0"/>
          <w:sz w:val="20"/>
          <w:szCs w:val="20"/>
          <w:lang w:val="en-GB"/>
        </w:rPr>
      </w:pPr>
      <w:r w:rsidRPr="00E07133">
        <w:rPr>
          <w:rFonts w:ascii="Consolas" w:hAnsi="Consolas"/>
          <w:i w:val="0"/>
          <w:sz w:val="20"/>
          <w:szCs w:val="20"/>
          <w:lang w:val="en-GB"/>
        </w:rPr>
        <w:t>4A2NB</w:t>
      </w:r>
      <w:r w:rsidRPr="00E07133">
        <w:rPr>
          <w:rFonts w:ascii="Consolas" w:hAnsi="Consolas"/>
          <w:i w:val="0"/>
          <w:sz w:val="20"/>
          <w:szCs w:val="20"/>
          <w:lang w:val="en-GB"/>
        </w:rPr>
        <w:tab/>
        <w:t>11.0417</w:t>
      </w:r>
    </w:p>
    <w:p w14:paraId="264BB7E5" w14:textId="77777777" w:rsidR="004F4AD2" w:rsidRPr="00E07133" w:rsidRDefault="004F4AD2" w:rsidP="00BE7595">
      <w:pPr>
        <w:pStyle w:val="chaptersubheading"/>
        <w:spacing w:line="240" w:lineRule="auto"/>
        <w:rPr>
          <w:i w:val="0"/>
          <w:lang w:val="en-GB"/>
        </w:rPr>
      </w:pPr>
    </w:p>
    <w:p w14:paraId="4C38CECB" w14:textId="47983DDB" w:rsidR="0054155E" w:rsidRPr="00E07133" w:rsidRDefault="004B43F0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Options</w:t>
      </w:r>
      <w:r w:rsidR="0054155E" w:rsidRPr="00E07133">
        <w:rPr>
          <w:lang w:val="en-GB"/>
        </w:rPr>
        <w:t xml:space="preserve"> files</w:t>
      </w:r>
      <w:r w:rsidRPr="00E07133">
        <w:rPr>
          <w:lang w:val="en-GB"/>
        </w:rPr>
        <w:t xml:space="preserve"> for </w:t>
      </w:r>
      <w:r w:rsidRPr="006665A7">
        <w:rPr>
          <w:i w:val="0"/>
          <w:lang w:val="en-GB"/>
        </w:rPr>
        <w:t>de novo</w:t>
      </w:r>
      <w:r w:rsidRPr="00E07133">
        <w:rPr>
          <w:lang w:val="en-GB"/>
        </w:rPr>
        <w:t xml:space="preserve"> folding</w:t>
      </w:r>
      <w:r w:rsidR="009F2FAC">
        <w:rPr>
          <w:lang w:val="en-GB"/>
        </w:rPr>
        <w:t xml:space="preserve"> in Rosetta</w:t>
      </w:r>
    </w:p>
    <w:p w14:paraId="54EBF090" w14:textId="7A7896E1" w:rsidR="00226EFD" w:rsidRDefault="00226EFD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assume</w:t>
      </w:r>
      <w:proofErr w:type="gramEnd"/>
      <w:r>
        <w:rPr>
          <w:lang w:val="en-GB"/>
        </w:rPr>
        <w:t xml:space="preserve"> the options file is in the </w:t>
      </w:r>
      <w:proofErr w:type="spellStart"/>
      <w:r>
        <w:rPr>
          <w:lang w:val="en-GB"/>
        </w:rPr>
        <w:t>protocol_capture</w:t>
      </w:r>
      <w:proofErr w:type="spellEnd"/>
      <w:r>
        <w:rPr>
          <w:lang w:val="en-GB"/>
        </w:rPr>
        <w:t>/demo directory</w:t>
      </w:r>
    </w:p>
    <w:p w14:paraId="3A6219CA" w14:textId="581AE663" w:rsidR="0054155E" w:rsidRDefault="00BC6C09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spellStart"/>
      <w:r w:rsidR="00AC5718" w:rsidRPr="00E07133">
        <w:rPr>
          <w:lang w:val="en-GB"/>
        </w:rPr>
        <w:t>MembraneA</w:t>
      </w:r>
      <w:r w:rsidR="0054155E" w:rsidRPr="00E07133">
        <w:rPr>
          <w:lang w:val="en-GB"/>
        </w:rPr>
        <w:t>binitio</w:t>
      </w:r>
      <w:proofErr w:type="spellEnd"/>
    </w:p>
    <w:p w14:paraId="626D3448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in</w:t>
      </w:r>
      <w:proofErr w:type="gramEnd"/>
    </w:p>
    <w:p w14:paraId="127B89A6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file</w:t>
      </w:r>
      <w:proofErr w:type="gramEnd"/>
    </w:p>
    <w:p w14:paraId="285C5077" w14:textId="73CF9490" w:rsidR="00D80AF7" w:rsidRPr="00E07133" w:rsidRDefault="00657136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native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D80AF7" w:rsidRPr="00E07133">
        <w:rPr>
          <w:lang w:val="en-GB"/>
        </w:rPr>
        <w:t>.pdb</w:t>
      </w:r>
    </w:p>
    <w:p w14:paraId="7887B0AE" w14:textId="7D83434F" w:rsidR="00D80AF7" w:rsidRPr="00E07133" w:rsidRDefault="00657136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fasta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D80AF7" w:rsidRPr="00E07133">
        <w:rPr>
          <w:lang w:val="en-GB"/>
        </w:rPr>
        <w:t>.fasta</w:t>
      </w:r>
    </w:p>
    <w:p w14:paraId="0892000C" w14:textId="66574CAA" w:rsidR="00D80AF7" w:rsidRPr="00E07133" w:rsidRDefault="00657136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frag3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/aa1U19A</w:t>
      </w:r>
      <w:r w:rsidR="00D80AF7" w:rsidRPr="00E07133">
        <w:rPr>
          <w:lang w:val="en-GB"/>
        </w:rPr>
        <w:t>03_05.200_v1_3</w:t>
      </w:r>
    </w:p>
    <w:p w14:paraId="64187126" w14:textId="621945E7" w:rsidR="00D80AF7" w:rsidRPr="00E07133" w:rsidRDefault="00657136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frag9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/aa1U19A</w:t>
      </w:r>
      <w:r w:rsidR="00D80AF7" w:rsidRPr="00E07133">
        <w:rPr>
          <w:lang w:val="en-GB"/>
        </w:rPr>
        <w:t>09_05.200_v1_3</w:t>
      </w:r>
    </w:p>
    <w:p w14:paraId="18B99FC4" w14:textId="2F8F8F83" w:rsidR="00D80AF7" w:rsidRPr="00E07133" w:rsidRDefault="00657136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spanfile</w:t>
      </w:r>
      <w:proofErr w:type="spellEnd"/>
      <w:proofErr w:type="gramEnd"/>
      <w:r>
        <w:rPr>
          <w:lang w:val="en-GB"/>
        </w:rPr>
        <w:t xml:space="preserve"> 1U19A</w:t>
      </w:r>
      <w:r w:rsidR="00D80AF7" w:rsidRPr="00E07133">
        <w:rPr>
          <w:lang w:val="en-GB"/>
        </w:rPr>
        <w:t>.span</w:t>
      </w:r>
    </w:p>
    <w:p w14:paraId="2432D754" w14:textId="4C34521E" w:rsidR="00D80AF7" w:rsidRPr="00E07133" w:rsidRDefault="00657136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lipofile</w:t>
      </w:r>
      <w:proofErr w:type="spellEnd"/>
      <w:proofErr w:type="gramEnd"/>
      <w:r>
        <w:rPr>
          <w:lang w:val="en-GB"/>
        </w:rPr>
        <w:t xml:space="preserve"> 1U19A</w:t>
      </w:r>
      <w:r w:rsidR="00D80AF7" w:rsidRPr="00E07133">
        <w:rPr>
          <w:lang w:val="en-GB"/>
        </w:rPr>
        <w:t>.lips4</w:t>
      </w:r>
    </w:p>
    <w:p w14:paraId="4D7B830A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residues</w:t>
      </w:r>
      <w:proofErr w:type="gramEnd"/>
    </w:p>
    <w:p w14:paraId="165EE217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patch</w:t>
      </w:r>
      <w:proofErr w:type="gramEnd"/>
      <w:r w:rsidRPr="00E07133">
        <w:rPr>
          <w:lang w:val="en-GB"/>
        </w:rPr>
        <w:t>_selectors</w:t>
      </w:r>
      <w:proofErr w:type="spellEnd"/>
      <w:r w:rsidRPr="00E07133">
        <w:rPr>
          <w:lang w:val="en-GB"/>
        </w:rPr>
        <w:t xml:space="preserve"> CENTROID_HA</w:t>
      </w:r>
    </w:p>
    <w:p w14:paraId="51143C75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lastRenderedPageBreak/>
        <w:t>-</w:t>
      </w:r>
      <w:proofErr w:type="gramStart"/>
      <w:r w:rsidRPr="00E07133">
        <w:rPr>
          <w:lang w:val="en-GB"/>
        </w:rPr>
        <w:t>score</w:t>
      </w:r>
      <w:proofErr w:type="gramEnd"/>
    </w:p>
    <w:p w14:paraId="106045E0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find</w:t>
      </w:r>
      <w:proofErr w:type="gramEnd"/>
      <w:r w:rsidRPr="00E07133">
        <w:rPr>
          <w:lang w:val="en-GB"/>
        </w:rPr>
        <w:t>_neighbors_3dgrid</w:t>
      </w:r>
    </w:p>
    <w:p w14:paraId="58654F08" w14:textId="0CA261FF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#</w:t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use</w:t>
      </w:r>
      <w:proofErr w:type="gramEnd"/>
      <w:r w:rsidRPr="00E07133">
        <w:rPr>
          <w:lang w:val="en-GB"/>
        </w:rPr>
        <w:t>_membrane_rg</w:t>
      </w:r>
      <w:proofErr w:type="spellEnd"/>
      <w:r w:rsidRPr="00E07133">
        <w:rPr>
          <w:lang w:val="en-GB"/>
        </w:rPr>
        <w:t xml:space="preserve">  #### use this flag if using MP-specific RG score</w:t>
      </w:r>
    </w:p>
    <w:p w14:paraId="4195C9A3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membrane</w:t>
      </w:r>
      <w:proofErr w:type="gramEnd"/>
    </w:p>
    <w:p w14:paraId="2A6542FD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no</w:t>
      </w:r>
      <w:proofErr w:type="gramEnd"/>
      <w:r w:rsidRPr="00E07133">
        <w:rPr>
          <w:lang w:val="en-GB"/>
        </w:rPr>
        <w:t>_interpolate_Mpair</w:t>
      </w:r>
      <w:proofErr w:type="spellEnd"/>
    </w:p>
    <w:p w14:paraId="09C7B669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r w:rsidRPr="00E07133">
        <w:rPr>
          <w:lang w:val="en-GB"/>
        </w:rPr>
        <w:t>Menv_penalties</w:t>
      </w:r>
      <w:proofErr w:type="spellEnd"/>
    </w:p>
    <w:p w14:paraId="4DAD8D18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spellStart"/>
      <w:proofErr w:type="gramStart"/>
      <w:r w:rsidRPr="00E07133">
        <w:rPr>
          <w:lang w:val="en-GB"/>
        </w:rPr>
        <w:t>abinitio</w:t>
      </w:r>
      <w:proofErr w:type="spellEnd"/>
      <w:proofErr w:type="gramEnd"/>
    </w:p>
    <w:p w14:paraId="160ABF57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membrane</w:t>
      </w:r>
      <w:proofErr w:type="gramEnd"/>
    </w:p>
    <w:p w14:paraId="778F0399" w14:textId="448A0DB3" w:rsidR="0006255C" w:rsidRPr="00E07133" w:rsidRDefault="0006255C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explicit</w:t>
      </w:r>
      <w:proofErr w:type="gramEnd"/>
      <w:r w:rsidRPr="00E07133">
        <w:rPr>
          <w:lang w:val="en-GB"/>
        </w:rPr>
        <w:t>_pdb_debug</w:t>
      </w:r>
      <w:proofErr w:type="spellEnd"/>
      <w:r w:rsidRPr="00E07133">
        <w:rPr>
          <w:lang w:val="en-GB"/>
        </w:rPr>
        <w:t xml:space="preserve"> # if want to output at stages 0-4</w:t>
      </w:r>
    </w:p>
    <w:p w14:paraId="355B3C7B" w14:textId="27413D0A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rg</w:t>
      </w:r>
      <w:proofErr w:type="gramEnd"/>
      <w:r w:rsidRPr="00E07133">
        <w:rPr>
          <w:lang w:val="en-GB"/>
        </w:rPr>
        <w:t>_reweight</w:t>
      </w:r>
      <w:proofErr w:type="spellEnd"/>
      <w:r w:rsidRPr="00E07133">
        <w:rPr>
          <w:lang w:val="en-GB"/>
        </w:rPr>
        <w:t xml:space="preserve"> </w:t>
      </w:r>
      <w:r w:rsidR="00657136">
        <w:rPr>
          <w:lang w:val="en-GB"/>
        </w:rPr>
        <w:t>4.25</w:t>
      </w:r>
    </w:p>
    <w:p w14:paraId="082C064A" w14:textId="0CCF7F2E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stage2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657136">
        <w:rPr>
          <w:lang w:val="en-GB"/>
        </w:rPr>
        <w:t>input_files</w:t>
      </w:r>
      <w:proofErr w:type="spellEnd"/>
      <w:r w:rsidR="00657136">
        <w:rPr>
          <w:lang w:val="en-GB"/>
        </w:rPr>
        <w:t>/</w:t>
      </w:r>
      <w:r w:rsidRPr="00E07133">
        <w:rPr>
          <w:lang w:val="en-GB"/>
        </w:rPr>
        <w:t>score_membrane_s2.wts_patch</w:t>
      </w:r>
    </w:p>
    <w:p w14:paraId="1BFA02ED" w14:textId="0F4EB353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stage3a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657136">
        <w:rPr>
          <w:lang w:val="en-GB"/>
        </w:rPr>
        <w:t>input_files</w:t>
      </w:r>
      <w:proofErr w:type="spellEnd"/>
      <w:r w:rsidR="00657136">
        <w:rPr>
          <w:lang w:val="en-GB"/>
        </w:rPr>
        <w:t>/</w:t>
      </w:r>
      <w:r w:rsidRPr="00E07133">
        <w:rPr>
          <w:lang w:val="en-GB"/>
        </w:rPr>
        <w:t>score_membrane_s3a.wts_patch</w:t>
      </w:r>
    </w:p>
    <w:p w14:paraId="614F00DB" w14:textId="59421FB0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stage3b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657136">
        <w:rPr>
          <w:lang w:val="en-GB"/>
        </w:rPr>
        <w:t>input_files</w:t>
      </w:r>
      <w:proofErr w:type="spellEnd"/>
      <w:r w:rsidR="00657136">
        <w:rPr>
          <w:lang w:val="en-GB"/>
        </w:rPr>
        <w:t>/</w:t>
      </w:r>
      <w:r w:rsidRPr="00E07133">
        <w:rPr>
          <w:lang w:val="en-GB"/>
        </w:rPr>
        <w:t>score_membrane_s3b.wts_patch</w:t>
      </w:r>
    </w:p>
    <w:p w14:paraId="2EE0CBB1" w14:textId="58C6870A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stage4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657136">
        <w:rPr>
          <w:lang w:val="en-GB"/>
        </w:rPr>
        <w:t>input_files</w:t>
      </w:r>
      <w:proofErr w:type="spellEnd"/>
      <w:r w:rsidR="00657136">
        <w:rPr>
          <w:lang w:val="en-GB"/>
        </w:rPr>
        <w:t>/</w:t>
      </w:r>
      <w:r w:rsidRPr="00E07133">
        <w:rPr>
          <w:lang w:val="en-GB"/>
        </w:rPr>
        <w:t>score_membrane_s4.wts_patch</w:t>
      </w:r>
    </w:p>
    <w:p w14:paraId="00F321FE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evaluation</w:t>
      </w:r>
      <w:proofErr w:type="gramEnd"/>
    </w:p>
    <w:p w14:paraId="0A6BB4D7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gdtmm</w:t>
      </w:r>
      <w:proofErr w:type="spellEnd"/>
      <w:proofErr w:type="gramEnd"/>
    </w:p>
    <w:p w14:paraId="2340EA83" w14:textId="37633EC1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rmsd</w:t>
      </w:r>
      <w:proofErr w:type="spellEnd"/>
      <w:proofErr w:type="gramEnd"/>
      <w:r w:rsidRPr="00E07133">
        <w:rPr>
          <w:lang w:val="en-GB"/>
        </w:rPr>
        <w:t xml:space="preserve"> NATIVE </w:t>
      </w:r>
      <w:r w:rsidR="00F03480" w:rsidRPr="00E07133">
        <w:rPr>
          <w:lang w:val="en-GB"/>
        </w:rPr>
        <w:t>_</w:t>
      </w:r>
      <w:proofErr w:type="spellStart"/>
      <w:r w:rsidR="00657136">
        <w:rPr>
          <w:iCs/>
          <w:lang w:val="en-GB"/>
        </w:rPr>
        <w:t>tm_sse</w:t>
      </w:r>
      <w:proofErr w:type="spellEnd"/>
      <w:r w:rsidR="00657136">
        <w:rPr>
          <w:iCs/>
          <w:lang w:val="en-GB"/>
        </w:rPr>
        <w:t xml:space="preserve"> </w:t>
      </w:r>
      <w:proofErr w:type="spellStart"/>
      <w:r w:rsidR="00470E21">
        <w:rPr>
          <w:iCs/>
          <w:lang w:val="en-GB"/>
        </w:rPr>
        <w:t>input_files</w:t>
      </w:r>
      <w:proofErr w:type="spellEnd"/>
      <w:r w:rsidR="00470E21">
        <w:rPr>
          <w:iCs/>
          <w:lang w:val="en-GB"/>
        </w:rPr>
        <w:t>/</w:t>
      </w:r>
      <w:r w:rsidR="00657136">
        <w:rPr>
          <w:iCs/>
          <w:lang w:val="en-GB"/>
        </w:rPr>
        <w:t>1U19A</w:t>
      </w:r>
      <w:r w:rsidR="00F03480" w:rsidRPr="00E07133">
        <w:rPr>
          <w:iCs/>
          <w:lang w:val="en-GB"/>
        </w:rPr>
        <w:t>_tm_sse_052814.txt</w:t>
      </w:r>
    </w:p>
    <w:p w14:paraId="0C716B3A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out</w:t>
      </w:r>
      <w:proofErr w:type="gramEnd"/>
    </w:p>
    <w:p w14:paraId="762B360E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output</w:t>
      </w:r>
      <w:proofErr w:type="gramEnd"/>
    </w:p>
    <w:p w14:paraId="72C5BACF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file</w:t>
      </w:r>
      <w:proofErr w:type="gramEnd"/>
    </w:p>
    <w:p w14:paraId="269C7DA1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output</w:t>
      </w:r>
      <w:proofErr w:type="gramEnd"/>
      <w:r w:rsidRPr="00E07133">
        <w:rPr>
          <w:lang w:val="en-GB"/>
        </w:rPr>
        <w:t>_virtual</w:t>
      </w:r>
      <w:proofErr w:type="spellEnd"/>
    </w:p>
    <w:p w14:paraId="5C8C48A7" w14:textId="77777777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ab/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silent</w:t>
      </w:r>
      <w:proofErr w:type="gramEnd"/>
      <w:r w:rsidRPr="00E07133">
        <w:rPr>
          <w:lang w:val="en-GB"/>
        </w:rPr>
        <w:t>_struct_type</w:t>
      </w:r>
      <w:proofErr w:type="spellEnd"/>
      <w:r w:rsidRPr="00E07133">
        <w:rPr>
          <w:lang w:val="en-GB"/>
        </w:rPr>
        <w:t xml:space="preserve"> binary</w:t>
      </w:r>
    </w:p>
    <w:p w14:paraId="5A858B24" w14:textId="0CCC0D3B" w:rsidR="00D80AF7" w:rsidRPr="00E07133" w:rsidRDefault="00D80AF7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overwrite</w:t>
      </w:r>
      <w:proofErr w:type="gramEnd"/>
    </w:p>
    <w:p w14:paraId="1B055196" w14:textId="77777777" w:rsidR="00BC6C09" w:rsidRPr="00E07133" w:rsidRDefault="00BC6C09" w:rsidP="00BE7595">
      <w:pPr>
        <w:pStyle w:val="command"/>
        <w:rPr>
          <w:lang w:val="en-GB"/>
        </w:rPr>
      </w:pPr>
    </w:p>
    <w:p w14:paraId="60841E44" w14:textId="42F7433C" w:rsidR="0054155E" w:rsidRDefault="00BC6C09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="00AC5718" w:rsidRPr="00E07133">
        <w:rPr>
          <w:lang w:val="en-GB"/>
        </w:rPr>
        <w:t>e</w:t>
      </w:r>
      <w:r w:rsidR="0054155E" w:rsidRPr="00E07133">
        <w:rPr>
          <w:lang w:val="en-GB"/>
        </w:rPr>
        <w:t>xtended</w:t>
      </w:r>
      <w:proofErr w:type="gramEnd"/>
      <w:r w:rsidR="0054155E" w:rsidRPr="00E07133">
        <w:rPr>
          <w:lang w:val="en-GB"/>
        </w:rPr>
        <w:t xml:space="preserve"> chain</w:t>
      </w:r>
      <w:r w:rsidR="000D5760" w:rsidRPr="00E07133">
        <w:rPr>
          <w:lang w:val="en-GB"/>
        </w:rPr>
        <w:t xml:space="preserve"> (and extended chain + EPR when CST_WEIGHT ≠ 0.0)</w:t>
      </w:r>
    </w:p>
    <w:p w14:paraId="645446A3" w14:textId="3B806348" w:rsidR="00226EFD" w:rsidRDefault="00226EFD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assume</w:t>
      </w:r>
      <w:proofErr w:type="gramEnd"/>
      <w:r>
        <w:rPr>
          <w:lang w:val="en-GB"/>
        </w:rPr>
        <w:t xml:space="preserve"> the options file is in the </w:t>
      </w:r>
      <w:proofErr w:type="spellStart"/>
      <w:r>
        <w:rPr>
          <w:lang w:val="en-GB"/>
        </w:rPr>
        <w:t>protocol_capture</w:t>
      </w:r>
      <w:proofErr w:type="spellEnd"/>
      <w:r>
        <w:rPr>
          <w:lang w:val="en-GB"/>
        </w:rPr>
        <w:t>/demo directory</w:t>
      </w:r>
    </w:p>
    <w:p w14:paraId="49DCE5F7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in</w:t>
      </w:r>
      <w:proofErr w:type="gramEnd"/>
    </w:p>
    <w:p w14:paraId="3A6F05CE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file</w:t>
      </w:r>
      <w:proofErr w:type="gramEnd"/>
    </w:p>
    <w:p w14:paraId="503E77D7" w14:textId="001FFF4E" w:rsidR="000D5760" w:rsidRPr="00E07133" w:rsidRDefault="00BA6213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native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0D5760" w:rsidRPr="00E07133">
        <w:rPr>
          <w:lang w:val="en-GB"/>
        </w:rPr>
        <w:t>.pdb</w:t>
      </w:r>
    </w:p>
    <w:p w14:paraId="0788624E" w14:textId="3F7061B8" w:rsidR="000D5760" w:rsidRPr="00E07133" w:rsidRDefault="00BA6213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fasta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0D5760" w:rsidRPr="00E07133">
        <w:rPr>
          <w:lang w:val="en-GB"/>
        </w:rPr>
        <w:t>.fasta</w:t>
      </w:r>
    </w:p>
    <w:p w14:paraId="162FECBB" w14:textId="10DCDF8E" w:rsidR="000D5760" w:rsidRPr="00E07133" w:rsidRDefault="00BA6213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frag3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/aa1U19A</w:t>
      </w:r>
      <w:r w:rsidR="000D5760" w:rsidRPr="00E07133">
        <w:rPr>
          <w:lang w:val="en-GB"/>
        </w:rPr>
        <w:t>03_05.200_v1_3</w:t>
      </w:r>
    </w:p>
    <w:p w14:paraId="479983B8" w14:textId="0478FBF8" w:rsidR="000D5760" w:rsidRPr="00E07133" w:rsidRDefault="00BA6213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frag9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/aa1U19A</w:t>
      </w:r>
      <w:r w:rsidR="000D5760" w:rsidRPr="00E07133">
        <w:rPr>
          <w:lang w:val="en-GB"/>
        </w:rPr>
        <w:t>09_05.200_v1_3</w:t>
      </w:r>
    </w:p>
    <w:p w14:paraId="675F161D" w14:textId="7C3ED0CA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</w:r>
      <w:r w:rsidRPr="00E07133">
        <w:rPr>
          <w:lang w:val="en-GB"/>
        </w:rPr>
        <w:tab/>
        <w:t>-</w:t>
      </w:r>
      <w:proofErr w:type="spellStart"/>
      <w:proofErr w:type="gramStart"/>
      <w:r w:rsidR="00BA6213">
        <w:rPr>
          <w:lang w:val="en-GB"/>
        </w:rPr>
        <w:t>spanfile</w:t>
      </w:r>
      <w:proofErr w:type="spellEnd"/>
      <w:proofErr w:type="gramEnd"/>
      <w:r w:rsidR="00BA6213">
        <w:rPr>
          <w:lang w:val="en-GB"/>
        </w:rPr>
        <w:t xml:space="preserve"> </w:t>
      </w:r>
      <w:proofErr w:type="spellStart"/>
      <w:r w:rsidR="00BA6213">
        <w:rPr>
          <w:lang w:val="en-GB"/>
        </w:rPr>
        <w:t>input_files</w:t>
      </w:r>
      <w:proofErr w:type="spellEnd"/>
      <w:r w:rsidR="00BA6213">
        <w:rPr>
          <w:lang w:val="en-GB"/>
        </w:rPr>
        <w:t>/1U19A</w:t>
      </w:r>
      <w:r w:rsidRPr="00E07133">
        <w:rPr>
          <w:lang w:val="en-GB"/>
        </w:rPr>
        <w:t>.span</w:t>
      </w:r>
    </w:p>
    <w:p w14:paraId="45E0426F" w14:textId="3DDDEC3C" w:rsidR="000D5760" w:rsidRPr="00E07133" w:rsidRDefault="00BA6213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lipofile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0D5760" w:rsidRPr="00E07133">
        <w:rPr>
          <w:lang w:val="en-GB"/>
        </w:rPr>
        <w:t>.lips4</w:t>
      </w:r>
    </w:p>
    <w:p w14:paraId="47616561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residues</w:t>
      </w:r>
      <w:proofErr w:type="gramEnd"/>
    </w:p>
    <w:p w14:paraId="7E7B17E5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patch</w:t>
      </w:r>
      <w:proofErr w:type="gramEnd"/>
      <w:r w:rsidRPr="00E07133">
        <w:rPr>
          <w:lang w:val="en-GB"/>
        </w:rPr>
        <w:t>_selectors</w:t>
      </w:r>
      <w:proofErr w:type="spellEnd"/>
      <w:r w:rsidRPr="00E07133">
        <w:rPr>
          <w:lang w:val="en-GB"/>
        </w:rPr>
        <w:t xml:space="preserve"> CENTROID_HA</w:t>
      </w:r>
    </w:p>
    <w:p w14:paraId="5350AE57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broker</w:t>
      </w:r>
      <w:proofErr w:type="gramEnd"/>
    </w:p>
    <w:p w14:paraId="593D2D13" w14:textId="5787AB1B" w:rsidR="000D5760" w:rsidRDefault="00BA6213" w:rsidP="00BE7595">
      <w:pPr>
        <w:pStyle w:val="command"/>
        <w:rPr>
          <w:lang w:val="en-GB"/>
        </w:rPr>
      </w:pPr>
      <w:r>
        <w:rPr>
          <w:lang w:val="en-GB"/>
        </w:rPr>
        <w:tab/>
        <w:t>-</w:t>
      </w:r>
      <w:proofErr w:type="gramStart"/>
      <w:r>
        <w:rPr>
          <w:lang w:val="en-GB"/>
        </w:rPr>
        <w:t>setup</w:t>
      </w:r>
      <w:proofErr w:type="gramEnd"/>
      <w:r>
        <w:rPr>
          <w:lang w:val="en-GB"/>
        </w:rPr>
        <w:t xml:space="preserve"> </w:t>
      </w:r>
      <w:proofErr w:type="spellStart"/>
      <w:r w:rsidRPr="00BA6213">
        <w:rPr>
          <w:lang w:val="en-GB"/>
        </w:rPr>
        <w:t>broker_setup</w:t>
      </w:r>
      <w:proofErr w:type="spellEnd"/>
      <w:r w:rsidRPr="00BA6213">
        <w:rPr>
          <w:lang w:val="en-GB"/>
        </w:rPr>
        <w:t>/</w:t>
      </w:r>
      <w:proofErr w:type="spellStart"/>
      <w:r w:rsidRPr="00BA6213">
        <w:rPr>
          <w:lang w:val="en-GB"/>
        </w:rPr>
        <w:t>extended_epr</w:t>
      </w:r>
      <w:proofErr w:type="spellEnd"/>
      <w:r>
        <w:rPr>
          <w:lang w:val="en-GB"/>
        </w:rPr>
        <w:t>/1U19A_s00_b000_0000.cst.</w:t>
      </w:r>
      <w:r w:rsidR="000D5760" w:rsidRPr="00E07133">
        <w:rPr>
          <w:lang w:val="en-GB"/>
        </w:rPr>
        <w:t>tpb</w:t>
      </w:r>
      <w:r w:rsidR="00CE3A36" w:rsidRPr="00E07133">
        <w:rPr>
          <w:lang w:val="en-GB"/>
        </w:rPr>
        <w:t xml:space="preserve"> #### will follow format of broker setup file above</w:t>
      </w:r>
    </w:p>
    <w:p w14:paraId="3EDCF592" w14:textId="4E3224DC" w:rsidR="00BA6213" w:rsidRPr="00BA6213" w:rsidRDefault="00BA6213" w:rsidP="00BE7595">
      <w:pPr>
        <w:pStyle w:val="command"/>
        <w:rPr>
          <w:lang w:val="en-GB"/>
        </w:rPr>
      </w:pPr>
      <w:r w:rsidRPr="00BA6213">
        <w:rPr>
          <w:lang w:val="en-GB"/>
        </w:rPr>
        <w:t xml:space="preserve"># </w:t>
      </w:r>
      <w:proofErr w:type="spellStart"/>
      <w:proofErr w:type="gramStart"/>
      <w:r w:rsidRPr="00BA6213">
        <w:rPr>
          <w:lang w:val="en-GB"/>
        </w:rPr>
        <w:t>broker</w:t>
      </w:r>
      <w:proofErr w:type="gramEnd"/>
      <w:r w:rsidRPr="00BA6213">
        <w:rPr>
          <w:lang w:val="en-GB"/>
        </w:rPr>
        <w:t>_setup</w:t>
      </w:r>
      <w:proofErr w:type="spellEnd"/>
      <w:r w:rsidRPr="00BA6213">
        <w:rPr>
          <w:lang w:val="en-GB"/>
        </w:rPr>
        <w:t>/</w:t>
      </w:r>
      <w:proofErr w:type="spellStart"/>
      <w:r w:rsidRPr="00BA6213">
        <w:rPr>
          <w:lang w:val="en-GB"/>
        </w:rPr>
        <w:t>extended_epr</w:t>
      </w:r>
      <w:proofErr w:type="spellEnd"/>
      <w:r w:rsidRPr="00BA6213">
        <w:rPr>
          <w:lang w:val="en-GB"/>
        </w:rPr>
        <w:t>/</w:t>
      </w:r>
      <w:r>
        <w:rPr>
          <w:lang w:val="en-GB"/>
        </w:rPr>
        <w:t>1U19A_s01_b001</w:t>
      </w:r>
      <w:r w:rsidRPr="00BA6213">
        <w:rPr>
          <w:lang w:val="en-GB"/>
        </w:rPr>
        <w:t>_0000.cst.tpb</w:t>
      </w:r>
      <w:r>
        <w:rPr>
          <w:lang w:val="en-GB"/>
        </w:rPr>
        <w:t xml:space="preserve"> if using EPR restraints</w:t>
      </w:r>
    </w:p>
    <w:p w14:paraId="1AF71A35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run</w:t>
      </w:r>
      <w:proofErr w:type="gramEnd"/>
    </w:p>
    <w:p w14:paraId="14B510BD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protocol</w:t>
      </w:r>
      <w:proofErr w:type="gramEnd"/>
      <w:r w:rsidRPr="00E07133">
        <w:rPr>
          <w:lang w:val="en-GB"/>
        </w:rPr>
        <w:t xml:space="preserve"> broker</w:t>
      </w:r>
    </w:p>
    <w:p w14:paraId="014FDFF5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score</w:t>
      </w:r>
      <w:proofErr w:type="gramEnd"/>
    </w:p>
    <w:p w14:paraId="704F5D71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find</w:t>
      </w:r>
      <w:proofErr w:type="gramEnd"/>
      <w:r w:rsidRPr="00E07133">
        <w:rPr>
          <w:lang w:val="en-GB"/>
        </w:rPr>
        <w:t>_neighbors_3dgrid</w:t>
      </w:r>
    </w:p>
    <w:p w14:paraId="0EEDD863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membrane</w:t>
      </w:r>
      <w:proofErr w:type="gramEnd"/>
    </w:p>
    <w:p w14:paraId="559317B1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no</w:t>
      </w:r>
      <w:proofErr w:type="gramEnd"/>
      <w:r w:rsidRPr="00E07133">
        <w:rPr>
          <w:lang w:val="en-GB"/>
        </w:rPr>
        <w:t>_interpolate_Mpair</w:t>
      </w:r>
      <w:proofErr w:type="spellEnd"/>
    </w:p>
    <w:p w14:paraId="0700D751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r w:rsidRPr="00E07133">
        <w:rPr>
          <w:lang w:val="en-GB"/>
        </w:rPr>
        <w:t>Menv_penalties</w:t>
      </w:r>
      <w:proofErr w:type="spellEnd"/>
    </w:p>
    <w:p w14:paraId="4650F520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spellStart"/>
      <w:proofErr w:type="gramStart"/>
      <w:r w:rsidRPr="00E07133">
        <w:rPr>
          <w:lang w:val="en-GB"/>
        </w:rPr>
        <w:t>abinitio</w:t>
      </w:r>
      <w:proofErr w:type="spellEnd"/>
      <w:proofErr w:type="gramEnd"/>
    </w:p>
    <w:p w14:paraId="2AD89708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membrane</w:t>
      </w:r>
      <w:proofErr w:type="gramEnd"/>
    </w:p>
    <w:p w14:paraId="434D7796" w14:textId="079B9B7A" w:rsidR="0006255C" w:rsidRPr="00E07133" w:rsidRDefault="0006255C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explicit</w:t>
      </w:r>
      <w:proofErr w:type="gramEnd"/>
      <w:r w:rsidRPr="00E07133">
        <w:rPr>
          <w:lang w:val="en-GB"/>
        </w:rPr>
        <w:t>_pdb_debug</w:t>
      </w:r>
      <w:proofErr w:type="spellEnd"/>
      <w:r w:rsidRPr="00E07133">
        <w:rPr>
          <w:lang w:val="en-GB"/>
        </w:rPr>
        <w:t xml:space="preserve"> # if want to output at stages 0-4</w:t>
      </w:r>
    </w:p>
    <w:p w14:paraId="5226CF8B" w14:textId="111FD4FA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rg</w:t>
      </w:r>
      <w:proofErr w:type="gramEnd"/>
      <w:r w:rsidRPr="00E07133">
        <w:rPr>
          <w:lang w:val="en-GB"/>
        </w:rPr>
        <w:t>_reweight</w:t>
      </w:r>
      <w:proofErr w:type="spellEnd"/>
      <w:r w:rsidRPr="00E07133">
        <w:rPr>
          <w:lang w:val="en-GB"/>
        </w:rPr>
        <w:t xml:space="preserve"> </w:t>
      </w:r>
      <w:r w:rsidR="00BA6213">
        <w:rPr>
          <w:lang w:val="en-GB"/>
        </w:rPr>
        <w:t>4.25</w:t>
      </w:r>
    </w:p>
    <w:p w14:paraId="35F4E5D5" w14:textId="08180BDD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stage2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BA6213">
        <w:rPr>
          <w:lang w:val="en-GB"/>
        </w:rPr>
        <w:t>input_files</w:t>
      </w:r>
      <w:proofErr w:type="spellEnd"/>
      <w:r w:rsidR="00BA6213">
        <w:rPr>
          <w:lang w:val="en-GB"/>
        </w:rPr>
        <w:t>/</w:t>
      </w:r>
      <w:r w:rsidRPr="00E07133">
        <w:rPr>
          <w:lang w:val="en-GB"/>
        </w:rPr>
        <w:t>score_membrane_s2.wts_patch</w:t>
      </w:r>
    </w:p>
    <w:p w14:paraId="0F21EA28" w14:textId="1D8BC0A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stage3a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BA6213">
        <w:rPr>
          <w:lang w:val="en-GB"/>
        </w:rPr>
        <w:t>input_files</w:t>
      </w:r>
      <w:proofErr w:type="spellEnd"/>
      <w:r w:rsidR="00BA6213">
        <w:rPr>
          <w:lang w:val="en-GB"/>
        </w:rPr>
        <w:t>/</w:t>
      </w:r>
      <w:r w:rsidRPr="00E07133">
        <w:rPr>
          <w:lang w:val="en-GB"/>
        </w:rPr>
        <w:t>score_membrane_s3a.wts_patch</w:t>
      </w:r>
    </w:p>
    <w:p w14:paraId="2320C8D7" w14:textId="156A9652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stage3b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BA6213">
        <w:rPr>
          <w:lang w:val="en-GB"/>
        </w:rPr>
        <w:t>input_files</w:t>
      </w:r>
      <w:proofErr w:type="spellEnd"/>
      <w:r w:rsidR="00BA6213">
        <w:rPr>
          <w:lang w:val="en-GB"/>
        </w:rPr>
        <w:t>/</w:t>
      </w:r>
      <w:r w:rsidRPr="00E07133">
        <w:rPr>
          <w:lang w:val="en-GB"/>
        </w:rPr>
        <w:t>score_membrane_s3b.wts_patch</w:t>
      </w:r>
    </w:p>
    <w:p w14:paraId="3BC59E72" w14:textId="35157E7D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stage4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BA6213">
        <w:rPr>
          <w:lang w:val="en-GB"/>
        </w:rPr>
        <w:t>input_files</w:t>
      </w:r>
      <w:proofErr w:type="spellEnd"/>
      <w:r w:rsidR="00BA6213">
        <w:rPr>
          <w:lang w:val="en-GB"/>
        </w:rPr>
        <w:t>/</w:t>
      </w:r>
      <w:r w:rsidRPr="00E07133">
        <w:rPr>
          <w:lang w:val="en-GB"/>
        </w:rPr>
        <w:t>score_membrane_s4.wts_patch</w:t>
      </w:r>
    </w:p>
    <w:p w14:paraId="275C5A0D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lastRenderedPageBreak/>
        <w:t>-</w:t>
      </w:r>
      <w:proofErr w:type="gramStart"/>
      <w:r w:rsidRPr="00E07133">
        <w:rPr>
          <w:lang w:val="en-GB"/>
        </w:rPr>
        <w:t>constraints</w:t>
      </w:r>
      <w:proofErr w:type="gramEnd"/>
    </w:p>
    <w:p w14:paraId="1CF76803" w14:textId="4EDB22F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cst</w:t>
      </w:r>
      <w:proofErr w:type="gramEnd"/>
      <w:r w:rsidRPr="00E07133">
        <w:rPr>
          <w:lang w:val="en-GB"/>
        </w:rPr>
        <w:t>_file</w:t>
      </w:r>
      <w:proofErr w:type="spellEnd"/>
      <w:r w:rsidRPr="00E07133">
        <w:rPr>
          <w:lang w:val="en-GB"/>
        </w:rPr>
        <w:t xml:space="preserve"> </w:t>
      </w:r>
      <w:proofErr w:type="spellStart"/>
      <w:r w:rsidR="00C222FA">
        <w:rPr>
          <w:lang w:val="en-GB"/>
        </w:rPr>
        <w:t>input_files</w:t>
      </w:r>
      <w:proofErr w:type="spellEnd"/>
      <w:r w:rsidR="00C222FA">
        <w:rPr>
          <w:lang w:val="en-GB"/>
        </w:rPr>
        <w:t>/</w:t>
      </w:r>
      <w:r w:rsidR="00C222FA" w:rsidRPr="00C222FA">
        <w:rPr>
          <w:lang w:val="en-GB"/>
        </w:rPr>
        <w:t>1U19A_s00_b000_0000.cst</w:t>
      </w:r>
      <w:r w:rsidR="00C222FA">
        <w:rPr>
          <w:lang w:val="en-GB"/>
        </w:rPr>
        <w:t xml:space="preserve"> # or 1U19A_s01_b001</w:t>
      </w:r>
      <w:r w:rsidR="00C222FA" w:rsidRPr="00C222FA">
        <w:rPr>
          <w:lang w:val="en-GB"/>
        </w:rPr>
        <w:t>_0000.cst</w:t>
      </w:r>
    </w:p>
    <w:p w14:paraId="5A5DF2E9" w14:textId="3E235750" w:rsidR="000D5760" w:rsidRPr="00E07133" w:rsidRDefault="00C222FA" w:rsidP="00BE7595">
      <w:pPr>
        <w:pStyle w:val="command"/>
        <w:rPr>
          <w:lang w:val="en-GB"/>
        </w:rPr>
      </w:pP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cst</w:t>
      </w:r>
      <w:proofErr w:type="gramEnd"/>
      <w:r>
        <w:rPr>
          <w:lang w:val="en-GB"/>
        </w:rPr>
        <w:t>_weight</w:t>
      </w:r>
      <w:proofErr w:type="spellEnd"/>
      <w:r>
        <w:rPr>
          <w:lang w:val="en-GB"/>
        </w:rPr>
        <w:t xml:space="preserve"> 0.0 # or</w:t>
      </w:r>
      <w:r w:rsidRPr="00C222FA">
        <w:rPr>
          <w:lang w:val="en-GB"/>
        </w:rPr>
        <w:t xml:space="preserve"> 10.9355</w:t>
      </w:r>
    </w:p>
    <w:p w14:paraId="613CBAD8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epr</w:t>
      </w:r>
      <w:proofErr w:type="gramEnd"/>
      <w:r w:rsidRPr="00E07133">
        <w:rPr>
          <w:lang w:val="en-GB"/>
        </w:rPr>
        <w:t>_distance</w:t>
      </w:r>
      <w:proofErr w:type="spellEnd"/>
    </w:p>
    <w:p w14:paraId="71D8E761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spellStart"/>
      <w:proofErr w:type="gramStart"/>
      <w:r w:rsidRPr="00E07133">
        <w:rPr>
          <w:lang w:val="en-GB"/>
        </w:rPr>
        <w:t>fold</w:t>
      </w:r>
      <w:proofErr w:type="gramEnd"/>
      <w:r w:rsidRPr="00E07133">
        <w:rPr>
          <w:lang w:val="en-GB"/>
        </w:rPr>
        <w:t>_cst</w:t>
      </w:r>
      <w:proofErr w:type="spellEnd"/>
    </w:p>
    <w:p w14:paraId="29315832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force</w:t>
      </w:r>
      <w:proofErr w:type="gramEnd"/>
      <w:r w:rsidRPr="00E07133">
        <w:rPr>
          <w:lang w:val="en-GB"/>
        </w:rPr>
        <w:t>_minimize</w:t>
      </w:r>
      <w:proofErr w:type="spellEnd"/>
    </w:p>
    <w:p w14:paraId="651135A0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seq</w:t>
      </w:r>
      <w:proofErr w:type="gramEnd"/>
      <w:r w:rsidRPr="00E07133">
        <w:rPr>
          <w:lang w:val="en-GB"/>
        </w:rPr>
        <w:t>_sep_stages</w:t>
      </w:r>
      <w:proofErr w:type="spellEnd"/>
      <w:r w:rsidRPr="00E07133">
        <w:rPr>
          <w:lang w:val="en-GB"/>
        </w:rPr>
        <w:t xml:space="preserve"> 1.0 </w:t>
      </w:r>
      <w:proofErr w:type="spellStart"/>
      <w:r w:rsidRPr="00E07133">
        <w:rPr>
          <w:lang w:val="en-GB"/>
        </w:rPr>
        <w:t>1.0</w:t>
      </w:r>
      <w:proofErr w:type="spellEnd"/>
      <w:r w:rsidRPr="00E07133">
        <w:rPr>
          <w:lang w:val="en-GB"/>
        </w:rPr>
        <w:t xml:space="preserve"> 1.2</w:t>
      </w:r>
    </w:p>
    <w:p w14:paraId="6043358E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evaluation</w:t>
      </w:r>
      <w:proofErr w:type="gramEnd"/>
    </w:p>
    <w:p w14:paraId="0D6A8126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gdtmm</w:t>
      </w:r>
      <w:proofErr w:type="spellEnd"/>
      <w:proofErr w:type="gramEnd"/>
    </w:p>
    <w:p w14:paraId="1A9C1C50" w14:textId="2DC11EAC" w:rsidR="00F03480" w:rsidRPr="00E07133" w:rsidRDefault="00F03480" w:rsidP="00BE7595">
      <w:pPr>
        <w:pStyle w:val="command"/>
        <w:ind w:firstLine="720"/>
        <w:rPr>
          <w:lang w:val="en-GB"/>
        </w:rPr>
      </w:pPr>
      <w:r w:rsidRPr="00E07133">
        <w:rPr>
          <w:lang w:val="en-GB"/>
        </w:rPr>
        <w:t>-</w:t>
      </w:r>
      <w:proofErr w:type="spellStart"/>
      <w:proofErr w:type="gramStart"/>
      <w:r w:rsidRPr="00E07133">
        <w:rPr>
          <w:lang w:val="en-GB"/>
        </w:rPr>
        <w:t>rmsd</w:t>
      </w:r>
      <w:proofErr w:type="spellEnd"/>
      <w:proofErr w:type="gramEnd"/>
      <w:r w:rsidRPr="00E07133">
        <w:rPr>
          <w:lang w:val="en-GB"/>
        </w:rPr>
        <w:t xml:space="preserve"> NATIVE _</w:t>
      </w:r>
      <w:proofErr w:type="spellStart"/>
      <w:r w:rsidRPr="00E07133">
        <w:rPr>
          <w:iCs/>
          <w:lang w:val="en-GB"/>
        </w:rPr>
        <w:t>tm_</w:t>
      </w:r>
      <w:r w:rsidR="00470E21">
        <w:rPr>
          <w:lang w:val="en-GB"/>
        </w:rPr>
        <w:t>sse</w:t>
      </w:r>
      <w:proofErr w:type="spellEnd"/>
      <w:r w:rsidR="00470E21">
        <w:rPr>
          <w:lang w:val="en-GB"/>
        </w:rPr>
        <w:t xml:space="preserve"> </w:t>
      </w:r>
      <w:proofErr w:type="spellStart"/>
      <w:r w:rsidR="00470E21">
        <w:rPr>
          <w:lang w:val="en-GB"/>
        </w:rPr>
        <w:t>input_files</w:t>
      </w:r>
      <w:proofErr w:type="spellEnd"/>
      <w:r w:rsidR="00470E21">
        <w:rPr>
          <w:lang w:val="en-GB"/>
        </w:rPr>
        <w:t>/1U19A</w:t>
      </w:r>
      <w:r w:rsidRPr="00E07133">
        <w:rPr>
          <w:lang w:val="en-GB"/>
        </w:rPr>
        <w:t>_tm_sse_052814.txt</w:t>
      </w:r>
    </w:p>
    <w:p w14:paraId="3A35C2DD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out</w:t>
      </w:r>
      <w:proofErr w:type="gramEnd"/>
    </w:p>
    <w:p w14:paraId="3B8171FA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output</w:t>
      </w:r>
      <w:proofErr w:type="gramEnd"/>
    </w:p>
    <w:p w14:paraId="6FFE478E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file</w:t>
      </w:r>
      <w:proofErr w:type="gramEnd"/>
    </w:p>
    <w:p w14:paraId="090BF439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output</w:t>
      </w:r>
      <w:proofErr w:type="gramEnd"/>
      <w:r w:rsidRPr="00E07133">
        <w:rPr>
          <w:lang w:val="en-GB"/>
        </w:rPr>
        <w:t>_virtual</w:t>
      </w:r>
      <w:proofErr w:type="spellEnd"/>
    </w:p>
    <w:p w14:paraId="2AA4D5E5" w14:textId="77777777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ab/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silent</w:t>
      </w:r>
      <w:proofErr w:type="gramEnd"/>
      <w:r w:rsidRPr="00E07133">
        <w:rPr>
          <w:lang w:val="en-GB"/>
        </w:rPr>
        <w:t>_struct_type</w:t>
      </w:r>
      <w:proofErr w:type="spellEnd"/>
      <w:r w:rsidRPr="00E07133">
        <w:rPr>
          <w:lang w:val="en-GB"/>
        </w:rPr>
        <w:t xml:space="preserve"> binary</w:t>
      </w:r>
    </w:p>
    <w:p w14:paraId="4DA80C93" w14:textId="10AE8BF5" w:rsidR="000D5760" w:rsidRPr="00E07133" w:rsidRDefault="000D5760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overwrite</w:t>
      </w:r>
      <w:proofErr w:type="gramEnd"/>
    </w:p>
    <w:p w14:paraId="1217BF4C" w14:textId="77777777" w:rsidR="00BC6C09" w:rsidRPr="00E07133" w:rsidRDefault="00BC6C09" w:rsidP="00BE7595">
      <w:pPr>
        <w:pStyle w:val="command"/>
        <w:rPr>
          <w:lang w:val="en-GB"/>
        </w:rPr>
      </w:pPr>
    </w:p>
    <w:p w14:paraId="151F70AB" w14:textId="480F85E8" w:rsidR="0054155E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spellStart"/>
      <w:r w:rsidR="0054155E" w:rsidRPr="00E07133">
        <w:rPr>
          <w:lang w:val="en-GB"/>
        </w:rPr>
        <w:t>RosettaTMH</w:t>
      </w:r>
      <w:proofErr w:type="spellEnd"/>
      <w:r w:rsidR="00F03480" w:rsidRPr="00E07133">
        <w:rPr>
          <w:lang w:val="en-GB"/>
        </w:rPr>
        <w:t xml:space="preserve"> (and </w:t>
      </w:r>
      <w:proofErr w:type="spellStart"/>
      <w:r w:rsidR="00F03480" w:rsidRPr="00E07133">
        <w:rPr>
          <w:lang w:val="en-GB"/>
        </w:rPr>
        <w:t>RosettaTMH</w:t>
      </w:r>
      <w:proofErr w:type="spellEnd"/>
      <w:r w:rsidR="00F03480" w:rsidRPr="00E07133">
        <w:rPr>
          <w:lang w:val="en-GB"/>
        </w:rPr>
        <w:t xml:space="preserve"> + EPR when </w:t>
      </w:r>
      <w:proofErr w:type="spellStart"/>
      <w:r w:rsidR="00F03480" w:rsidRPr="00E07133">
        <w:rPr>
          <w:lang w:val="en-GB"/>
        </w:rPr>
        <w:t>cst_</w:t>
      </w:r>
      <w:proofErr w:type="gramStart"/>
      <w:r w:rsidR="00F03480" w:rsidRPr="00E07133">
        <w:rPr>
          <w:lang w:val="en-GB"/>
        </w:rPr>
        <w:t>weight</w:t>
      </w:r>
      <w:proofErr w:type="spellEnd"/>
      <w:r w:rsidR="00F03480" w:rsidRPr="00E07133">
        <w:rPr>
          <w:lang w:val="en-GB"/>
        </w:rPr>
        <w:t xml:space="preserve"> !=</w:t>
      </w:r>
      <w:proofErr w:type="gramEnd"/>
      <w:r w:rsidR="00F03480" w:rsidRPr="00E07133">
        <w:rPr>
          <w:lang w:val="en-GB"/>
        </w:rPr>
        <w:t xml:space="preserve"> 0.0)</w:t>
      </w:r>
    </w:p>
    <w:p w14:paraId="476D82A5" w14:textId="762E139F" w:rsidR="00226EFD" w:rsidRPr="00E07133" w:rsidRDefault="00226EFD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assume</w:t>
      </w:r>
      <w:proofErr w:type="gramEnd"/>
      <w:r>
        <w:rPr>
          <w:lang w:val="en-GB"/>
        </w:rPr>
        <w:t xml:space="preserve"> the options file is in the </w:t>
      </w:r>
      <w:proofErr w:type="spellStart"/>
      <w:r>
        <w:rPr>
          <w:lang w:val="en-GB"/>
        </w:rPr>
        <w:t>protocol_capture</w:t>
      </w:r>
      <w:proofErr w:type="spellEnd"/>
      <w:r>
        <w:rPr>
          <w:lang w:val="en-GB"/>
        </w:rPr>
        <w:t>/demo directory</w:t>
      </w:r>
    </w:p>
    <w:p w14:paraId="02939A5A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in</w:t>
      </w:r>
      <w:proofErr w:type="gramEnd"/>
    </w:p>
    <w:p w14:paraId="73952C35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file</w:t>
      </w:r>
      <w:proofErr w:type="gramEnd"/>
    </w:p>
    <w:p w14:paraId="3CCDF254" w14:textId="6C0F1C26" w:rsidR="00092844" w:rsidRPr="00E07133" w:rsidRDefault="000945AA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native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092844" w:rsidRPr="00E07133">
        <w:rPr>
          <w:lang w:val="en-GB"/>
        </w:rPr>
        <w:t>.pdb</w:t>
      </w:r>
    </w:p>
    <w:p w14:paraId="43D661D9" w14:textId="6473DC53" w:rsidR="00092844" w:rsidRPr="00E07133" w:rsidRDefault="000945AA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fasta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092844" w:rsidRPr="00E07133">
        <w:rPr>
          <w:lang w:val="en-GB"/>
        </w:rPr>
        <w:t>.fasta</w:t>
      </w:r>
    </w:p>
    <w:p w14:paraId="127499CD" w14:textId="6A1D4FB6" w:rsidR="00092844" w:rsidRPr="00E07133" w:rsidRDefault="000945AA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frag3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/aa1U19A</w:t>
      </w:r>
      <w:r w:rsidR="00092844" w:rsidRPr="00E07133">
        <w:rPr>
          <w:lang w:val="en-GB"/>
        </w:rPr>
        <w:t>03_05.200_v1_3</w:t>
      </w:r>
    </w:p>
    <w:p w14:paraId="1E3D0A64" w14:textId="07282D3E" w:rsidR="00092844" w:rsidRPr="00E07133" w:rsidRDefault="000945AA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gramStart"/>
      <w:r>
        <w:rPr>
          <w:lang w:val="en-GB"/>
        </w:rPr>
        <w:t>frag9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/aa1U19A</w:t>
      </w:r>
      <w:r w:rsidR="00092844" w:rsidRPr="00E07133">
        <w:rPr>
          <w:lang w:val="en-GB"/>
        </w:rPr>
        <w:t>09_05.200_v1_3</w:t>
      </w:r>
    </w:p>
    <w:p w14:paraId="26C46BA8" w14:textId="146D7903" w:rsidR="00092844" w:rsidRPr="00E07133" w:rsidRDefault="000945AA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spanfile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092844" w:rsidRPr="00E07133">
        <w:rPr>
          <w:lang w:val="en-GB"/>
        </w:rPr>
        <w:t>.span</w:t>
      </w:r>
    </w:p>
    <w:p w14:paraId="5862D0E4" w14:textId="75D4C360" w:rsidR="00092844" w:rsidRPr="00E07133" w:rsidRDefault="000945AA" w:rsidP="00BE7595">
      <w:pPr>
        <w:pStyle w:val="command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lipofile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/1U19A</w:t>
      </w:r>
      <w:r w:rsidR="00092844" w:rsidRPr="00E07133">
        <w:rPr>
          <w:lang w:val="en-GB"/>
        </w:rPr>
        <w:t>.lips4</w:t>
      </w:r>
    </w:p>
    <w:p w14:paraId="61F491E5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residues</w:t>
      </w:r>
      <w:proofErr w:type="gramEnd"/>
    </w:p>
    <w:p w14:paraId="7E8DDA93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patch</w:t>
      </w:r>
      <w:proofErr w:type="gramEnd"/>
      <w:r w:rsidRPr="00E07133">
        <w:rPr>
          <w:lang w:val="en-GB"/>
        </w:rPr>
        <w:t>_selectors</w:t>
      </w:r>
      <w:proofErr w:type="spellEnd"/>
      <w:r w:rsidRPr="00E07133">
        <w:rPr>
          <w:lang w:val="en-GB"/>
        </w:rPr>
        <w:t xml:space="preserve"> CENTROID_HA</w:t>
      </w:r>
    </w:p>
    <w:p w14:paraId="2307382F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broker</w:t>
      </w:r>
      <w:proofErr w:type="gramEnd"/>
    </w:p>
    <w:p w14:paraId="1387B183" w14:textId="05194B19" w:rsidR="000945AA" w:rsidRDefault="000945AA" w:rsidP="000945AA">
      <w:pPr>
        <w:pStyle w:val="command"/>
        <w:ind w:firstLine="720"/>
        <w:rPr>
          <w:lang w:val="en-GB"/>
        </w:rPr>
      </w:pPr>
      <w:r>
        <w:rPr>
          <w:lang w:val="en-GB"/>
        </w:rPr>
        <w:t>-</w:t>
      </w:r>
      <w:proofErr w:type="gramStart"/>
      <w:r>
        <w:rPr>
          <w:lang w:val="en-GB"/>
        </w:rPr>
        <w:t>setup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broker_setup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tmh</w:t>
      </w:r>
      <w:r w:rsidRPr="00BA6213">
        <w:rPr>
          <w:lang w:val="en-GB"/>
        </w:rPr>
        <w:t>_epr</w:t>
      </w:r>
      <w:proofErr w:type="spellEnd"/>
      <w:r>
        <w:rPr>
          <w:lang w:val="en-GB"/>
        </w:rPr>
        <w:t>/1U19A_s00_b000_0000.cst.</w:t>
      </w:r>
      <w:r w:rsidRPr="00E07133">
        <w:rPr>
          <w:lang w:val="en-GB"/>
        </w:rPr>
        <w:t>tpb #### will follow format of broker setup file above</w:t>
      </w:r>
    </w:p>
    <w:p w14:paraId="649A6E55" w14:textId="138C29BF" w:rsidR="000945AA" w:rsidRPr="00E07133" w:rsidRDefault="000945AA" w:rsidP="00BE7595">
      <w:pPr>
        <w:pStyle w:val="command"/>
        <w:rPr>
          <w:lang w:val="en-GB"/>
        </w:rPr>
      </w:pPr>
      <w:r w:rsidRPr="00BA6213">
        <w:rPr>
          <w:lang w:val="en-GB"/>
        </w:rPr>
        <w:t xml:space="preserve"># </w:t>
      </w:r>
      <w:proofErr w:type="spellStart"/>
      <w:proofErr w:type="gramStart"/>
      <w:r>
        <w:rPr>
          <w:lang w:val="en-GB"/>
        </w:rPr>
        <w:t>broker</w:t>
      </w:r>
      <w:proofErr w:type="gramEnd"/>
      <w:r>
        <w:rPr>
          <w:lang w:val="en-GB"/>
        </w:rPr>
        <w:t>_setup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tmh</w:t>
      </w:r>
      <w:r w:rsidRPr="00BA6213">
        <w:rPr>
          <w:lang w:val="en-GB"/>
        </w:rPr>
        <w:t>_epr</w:t>
      </w:r>
      <w:proofErr w:type="spellEnd"/>
      <w:r w:rsidRPr="00BA6213">
        <w:rPr>
          <w:lang w:val="en-GB"/>
        </w:rPr>
        <w:t>/</w:t>
      </w:r>
      <w:r>
        <w:rPr>
          <w:lang w:val="en-GB"/>
        </w:rPr>
        <w:t>1U19A_s01_b001</w:t>
      </w:r>
      <w:r w:rsidRPr="00BA6213">
        <w:rPr>
          <w:lang w:val="en-GB"/>
        </w:rPr>
        <w:t>_0000.cst.tpb</w:t>
      </w:r>
      <w:r>
        <w:rPr>
          <w:lang w:val="en-GB"/>
        </w:rPr>
        <w:t xml:space="preserve"> if using EPR restraints</w:t>
      </w:r>
    </w:p>
    <w:p w14:paraId="7E735AA6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large</w:t>
      </w:r>
      <w:proofErr w:type="gramEnd"/>
      <w:r w:rsidRPr="00E07133">
        <w:rPr>
          <w:lang w:val="en-GB"/>
        </w:rPr>
        <w:t>_frag_mover_stage1_weight 0.0</w:t>
      </w:r>
    </w:p>
    <w:p w14:paraId="2A697FC7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small</w:t>
      </w:r>
      <w:proofErr w:type="gramEnd"/>
      <w:r w:rsidRPr="00E07133">
        <w:rPr>
          <w:lang w:val="en-GB"/>
        </w:rPr>
        <w:t>_frag_mover_stage1_weight 0.0</w:t>
      </w:r>
    </w:p>
    <w:p w14:paraId="2C57B74E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rb</w:t>
      </w:r>
      <w:proofErr w:type="gramEnd"/>
      <w:r w:rsidRPr="00E07133">
        <w:rPr>
          <w:lang w:val="en-GB"/>
        </w:rPr>
        <w:t>_mover_stage1_weight 5.0</w:t>
      </w:r>
    </w:p>
    <w:p w14:paraId="3C200626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run</w:t>
      </w:r>
      <w:proofErr w:type="gramEnd"/>
    </w:p>
    <w:p w14:paraId="3398BF57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protocol</w:t>
      </w:r>
      <w:proofErr w:type="gramEnd"/>
      <w:r w:rsidRPr="00E07133">
        <w:rPr>
          <w:lang w:val="en-GB"/>
        </w:rPr>
        <w:t xml:space="preserve"> broker</w:t>
      </w:r>
    </w:p>
    <w:p w14:paraId="05F136CA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score</w:t>
      </w:r>
      <w:proofErr w:type="gramEnd"/>
    </w:p>
    <w:p w14:paraId="11CF901E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find</w:t>
      </w:r>
      <w:proofErr w:type="gramEnd"/>
      <w:r w:rsidRPr="00E07133">
        <w:rPr>
          <w:lang w:val="en-GB"/>
        </w:rPr>
        <w:t>_neighbors_3dgrid</w:t>
      </w:r>
    </w:p>
    <w:p w14:paraId="62D8933B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#</w:t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use</w:t>
      </w:r>
      <w:proofErr w:type="gramEnd"/>
      <w:r w:rsidRPr="00E07133">
        <w:rPr>
          <w:lang w:val="en-GB"/>
        </w:rPr>
        <w:t>_membrane_rg</w:t>
      </w:r>
      <w:proofErr w:type="spellEnd"/>
      <w:r w:rsidRPr="00E07133">
        <w:rPr>
          <w:lang w:val="en-GB"/>
        </w:rPr>
        <w:t xml:space="preserve"> #### use this flag if using MP-specific RG score</w:t>
      </w:r>
    </w:p>
    <w:p w14:paraId="29953173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membrane</w:t>
      </w:r>
      <w:proofErr w:type="gramEnd"/>
    </w:p>
    <w:p w14:paraId="5B96DBA6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fixed</w:t>
      </w:r>
      <w:proofErr w:type="gramEnd"/>
      <w:r w:rsidRPr="00E07133">
        <w:rPr>
          <w:lang w:val="en-GB"/>
        </w:rPr>
        <w:t>_membrane</w:t>
      </w:r>
      <w:proofErr w:type="spellEnd"/>
    </w:p>
    <w:p w14:paraId="45754519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no</w:t>
      </w:r>
      <w:proofErr w:type="gramEnd"/>
      <w:r w:rsidRPr="00E07133">
        <w:rPr>
          <w:lang w:val="en-GB"/>
        </w:rPr>
        <w:t>_interpolate_Mpair</w:t>
      </w:r>
      <w:proofErr w:type="spellEnd"/>
    </w:p>
    <w:p w14:paraId="3EE8A919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r w:rsidRPr="00E07133">
        <w:rPr>
          <w:lang w:val="en-GB"/>
        </w:rPr>
        <w:t>Menv_penalties</w:t>
      </w:r>
      <w:proofErr w:type="spellEnd"/>
    </w:p>
    <w:p w14:paraId="7EABF5D3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spellStart"/>
      <w:proofErr w:type="gramStart"/>
      <w:r w:rsidRPr="00E07133">
        <w:rPr>
          <w:lang w:val="en-GB"/>
        </w:rPr>
        <w:t>abinitio</w:t>
      </w:r>
      <w:proofErr w:type="spellEnd"/>
      <w:proofErr w:type="gramEnd"/>
    </w:p>
    <w:p w14:paraId="2602A660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membrane</w:t>
      </w:r>
      <w:proofErr w:type="gramEnd"/>
    </w:p>
    <w:p w14:paraId="77A84878" w14:textId="77DD1082" w:rsidR="0006255C" w:rsidRPr="00E07133" w:rsidRDefault="0006255C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explicit</w:t>
      </w:r>
      <w:proofErr w:type="gramEnd"/>
      <w:r w:rsidRPr="00E07133">
        <w:rPr>
          <w:lang w:val="en-GB"/>
        </w:rPr>
        <w:t>_pdb_debug</w:t>
      </w:r>
      <w:proofErr w:type="spellEnd"/>
      <w:r w:rsidRPr="00E07133">
        <w:rPr>
          <w:lang w:val="en-GB"/>
        </w:rPr>
        <w:t xml:space="preserve"> # if want to output at stages 0-4</w:t>
      </w:r>
    </w:p>
    <w:p w14:paraId="4EB57B21" w14:textId="042BBC23" w:rsidR="00092844" w:rsidRPr="00E07133" w:rsidRDefault="000945AA" w:rsidP="00BE7595">
      <w:pPr>
        <w:pStyle w:val="command"/>
        <w:rPr>
          <w:lang w:val="en-GB"/>
        </w:rPr>
      </w:pPr>
      <w:r>
        <w:rPr>
          <w:lang w:val="en-GB"/>
        </w:rPr>
        <w:tab/>
        <w:t>-</w:t>
      </w:r>
      <w:proofErr w:type="spellStart"/>
      <w:proofErr w:type="gramStart"/>
      <w:r>
        <w:rPr>
          <w:lang w:val="en-GB"/>
        </w:rPr>
        <w:t>rg</w:t>
      </w:r>
      <w:proofErr w:type="gramEnd"/>
      <w:r>
        <w:rPr>
          <w:lang w:val="en-GB"/>
        </w:rPr>
        <w:t>_reweight</w:t>
      </w:r>
      <w:proofErr w:type="spellEnd"/>
      <w:r>
        <w:rPr>
          <w:lang w:val="en-GB"/>
        </w:rPr>
        <w:t xml:space="preserve"> 4.25</w:t>
      </w:r>
    </w:p>
    <w:p w14:paraId="23417B0E" w14:textId="737374CE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stage2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0945AA">
        <w:rPr>
          <w:lang w:val="en-GB"/>
        </w:rPr>
        <w:t>input_files</w:t>
      </w:r>
      <w:proofErr w:type="spellEnd"/>
      <w:r w:rsidR="000945AA">
        <w:rPr>
          <w:lang w:val="en-GB"/>
        </w:rPr>
        <w:t>/</w:t>
      </w:r>
      <w:r w:rsidRPr="00E07133">
        <w:rPr>
          <w:lang w:val="en-GB"/>
        </w:rPr>
        <w:t>score_membrane_s2.wts_patch</w:t>
      </w:r>
    </w:p>
    <w:p w14:paraId="221A884D" w14:textId="2F54E990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stage3a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0945AA">
        <w:rPr>
          <w:lang w:val="en-GB"/>
        </w:rPr>
        <w:t>input_files</w:t>
      </w:r>
      <w:proofErr w:type="spellEnd"/>
      <w:r w:rsidR="000945AA">
        <w:rPr>
          <w:lang w:val="en-GB"/>
        </w:rPr>
        <w:t>/</w:t>
      </w:r>
      <w:r w:rsidRPr="00E07133">
        <w:rPr>
          <w:lang w:val="en-GB"/>
        </w:rPr>
        <w:t>score_membrane_s3a.wts_patch</w:t>
      </w:r>
    </w:p>
    <w:p w14:paraId="6EEBBEFF" w14:textId="67911459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stage3b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0945AA">
        <w:rPr>
          <w:lang w:val="en-GB"/>
        </w:rPr>
        <w:t>input_files</w:t>
      </w:r>
      <w:proofErr w:type="spellEnd"/>
      <w:r w:rsidR="000945AA">
        <w:rPr>
          <w:lang w:val="en-GB"/>
        </w:rPr>
        <w:t>/</w:t>
      </w:r>
      <w:r w:rsidRPr="00E07133">
        <w:rPr>
          <w:lang w:val="en-GB"/>
        </w:rPr>
        <w:t>score_membrane_s3b.wts_patch</w:t>
      </w:r>
    </w:p>
    <w:p w14:paraId="650B3259" w14:textId="43C68EC5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stage4</w:t>
      </w:r>
      <w:proofErr w:type="gramEnd"/>
      <w:r w:rsidRPr="00E07133">
        <w:rPr>
          <w:lang w:val="en-GB"/>
        </w:rPr>
        <w:t xml:space="preserve">_patch </w:t>
      </w:r>
      <w:proofErr w:type="spellStart"/>
      <w:r w:rsidR="000945AA">
        <w:rPr>
          <w:lang w:val="en-GB"/>
        </w:rPr>
        <w:t>input_files</w:t>
      </w:r>
      <w:proofErr w:type="spellEnd"/>
      <w:r w:rsidR="000945AA">
        <w:rPr>
          <w:lang w:val="en-GB"/>
        </w:rPr>
        <w:t>/</w:t>
      </w:r>
      <w:r w:rsidRPr="00E07133">
        <w:rPr>
          <w:lang w:val="en-GB"/>
        </w:rPr>
        <w:t>score_membrane_s4.wts_patch</w:t>
      </w:r>
    </w:p>
    <w:p w14:paraId="213A9760" w14:textId="77777777" w:rsidR="000945AA" w:rsidRPr="00E07133" w:rsidRDefault="000945AA" w:rsidP="000945AA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constraints</w:t>
      </w:r>
      <w:proofErr w:type="gramEnd"/>
    </w:p>
    <w:p w14:paraId="5FCE14B7" w14:textId="77777777" w:rsidR="000945AA" w:rsidRPr="00E07133" w:rsidRDefault="000945AA" w:rsidP="000945AA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cst</w:t>
      </w:r>
      <w:proofErr w:type="gramEnd"/>
      <w:r w:rsidRPr="00E07133">
        <w:rPr>
          <w:lang w:val="en-GB"/>
        </w:rPr>
        <w:t>_file</w:t>
      </w:r>
      <w:proofErr w:type="spellEnd"/>
      <w:r w:rsidRPr="00E07133">
        <w:rPr>
          <w:lang w:val="en-GB"/>
        </w:rPr>
        <w:t xml:space="preserve"> </w:t>
      </w:r>
      <w:proofErr w:type="spellStart"/>
      <w:r>
        <w:rPr>
          <w:lang w:val="en-GB"/>
        </w:rPr>
        <w:t>input_files</w:t>
      </w:r>
      <w:proofErr w:type="spellEnd"/>
      <w:r>
        <w:rPr>
          <w:lang w:val="en-GB"/>
        </w:rPr>
        <w:t>/</w:t>
      </w:r>
      <w:r w:rsidRPr="00C222FA">
        <w:rPr>
          <w:lang w:val="en-GB"/>
        </w:rPr>
        <w:t>1U19A_s00_b000_0000.cst</w:t>
      </w:r>
      <w:r>
        <w:rPr>
          <w:lang w:val="en-GB"/>
        </w:rPr>
        <w:t xml:space="preserve"> # or 1U19A_s01_b001</w:t>
      </w:r>
      <w:r w:rsidRPr="00C222FA">
        <w:rPr>
          <w:lang w:val="en-GB"/>
        </w:rPr>
        <w:t>_0000.cst</w:t>
      </w:r>
    </w:p>
    <w:p w14:paraId="7FFD9E52" w14:textId="77777777" w:rsidR="000945AA" w:rsidRPr="00E07133" w:rsidRDefault="000945AA" w:rsidP="000945AA">
      <w:pPr>
        <w:pStyle w:val="command"/>
        <w:rPr>
          <w:lang w:val="en-GB"/>
        </w:rPr>
      </w:pPr>
      <w:r>
        <w:rPr>
          <w:lang w:val="en-GB"/>
        </w:rPr>
        <w:lastRenderedPageBreak/>
        <w:tab/>
        <w:t>-</w:t>
      </w:r>
      <w:proofErr w:type="spellStart"/>
      <w:proofErr w:type="gramStart"/>
      <w:r>
        <w:rPr>
          <w:lang w:val="en-GB"/>
        </w:rPr>
        <w:t>cst</w:t>
      </w:r>
      <w:proofErr w:type="gramEnd"/>
      <w:r>
        <w:rPr>
          <w:lang w:val="en-GB"/>
        </w:rPr>
        <w:t>_weight</w:t>
      </w:r>
      <w:proofErr w:type="spellEnd"/>
      <w:r>
        <w:rPr>
          <w:lang w:val="en-GB"/>
        </w:rPr>
        <w:t xml:space="preserve"> 0.0 # or</w:t>
      </w:r>
      <w:r w:rsidRPr="00C222FA">
        <w:rPr>
          <w:lang w:val="en-GB"/>
        </w:rPr>
        <w:t xml:space="preserve"> 10.9355</w:t>
      </w:r>
    </w:p>
    <w:p w14:paraId="35B7C383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epr</w:t>
      </w:r>
      <w:proofErr w:type="gramEnd"/>
      <w:r w:rsidRPr="00E07133">
        <w:rPr>
          <w:lang w:val="en-GB"/>
        </w:rPr>
        <w:t>_distance</w:t>
      </w:r>
      <w:proofErr w:type="spellEnd"/>
    </w:p>
    <w:p w14:paraId="65D44072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spellStart"/>
      <w:proofErr w:type="gramStart"/>
      <w:r w:rsidRPr="00E07133">
        <w:rPr>
          <w:lang w:val="en-GB"/>
        </w:rPr>
        <w:t>fold</w:t>
      </w:r>
      <w:proofErr w:type="gramEnd"/>
      <w:r w:rsidRPr="00E07133">
        <w:rPr>
          <w:lang w:val="en-GB"/>
        </w:rPr>
        <w:t>_cst</w:t>
      </w:r>
      <w:proofErr w:type="spellEnd"/>
    </w:p>
    <w:p w14:paraId="1AB936AC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force</w:t>
      </w:r>
      <w:proofErr w:type="gramEnd"/>
      <w:r w:rsidRPr="00E07133">
        <w:rPr>
          <w:lang w:val="en-GB"/>
        </w:rPr>
        <w:t>_minimize</w:t>
      </w:r>
      <w:proofErr w:type="spellEnd"/>
    </w:p>
    <w:p w14:paraId="4E73357B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seq</w:t>
      </w:r>
      <w:proofErr w:type="gramEnd"/>
      <w:r w:rsidRPr="00E07133">
        <w:rPr>
          <w:lang w:val="en-GB"/>
        </w:rPr>
        <w:t>_sep_stages</w:t>
      </w:r>
      <w:proofErr w:type="spellEnd"/>
      <w:r w:rsidRPr="00E07133">
        <w:rPr>
          <w:lang w:val="en-GB"/>
        </w:rPr>
        <w:t xml:space="preserve"> 1.0 </w:t>
      </w:r>
      <w:proofErr w:type="spellStart"/>
      <w:r w:rsidRPr="00E07133">
        <w:rPr>
          <w:lang w:val="en-GB"/>
        </w:rPr>
        <w:t>1.0</w:t>
      </w:r>
      <w:proofErr w:type="spellEnd"/>
      <w:r w:rsidRPr="00E07133">
        <w:rPr>
          <w:lang w:val="en-GB"/>
        </w:rPr>
        <w:t xml:space="preserve"> 1.2</w:t>
      </w:r>
    </w:p>
    <w:p w14:paraId="34D79716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rigid</w:t>
      </w:r>
      <w:proofErr w:type="gramEnd"/>
    </w:p>
    <w:p w14:paraId="4DCBF3F1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rotation</w:t>
      </w:r>
      <w:proofErr w:type="gramEnd"/>
      <w:r w:rsidRPr="00E07133">
        <w:rPr>
          <w:lang w:val="en-GB"/>
        </w:rPr>
        <w:t xml:space="preserve"> 0.1</w:t>
      </w:r>
    </w:p>
    <w:p w14:paraId="245A534C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translation</w:t>
      </w:r>
      <w:proofErr w:type="gramEnd"/>
      <w:r w:rsidRPr="00E07133">
        <w:rPr>
          <w:lang w:val="en-GB"/>
        </w:rPr>
        <w:t xml:space="preserve"> 0.5</w:t>
      </w:r>
    </w:p>
    <w:p w14:paraId="383A4FEB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evaluation</w:t>
      </w:r>
      <w:proofErr w:type="gramEnd"/>
    </w:p>
    <w:p w14:paraId="3018C4E3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gdtmm</w:t>
      </w:r>
      <w:proofErr w:type="spellEnd"/>
      <w:proofErr w:type="gramEnd"/>
    </w:p>
    <w:p w14:paraId="7FB1077A" w14:textId="12101936" w:rsidR="00F03480" w:rsidRPr="00E07133" w:rsidRDefault="00F03480" w:rsidP="00BE7595">
      <w:pPr>
        <w:pStyle w:val="command"/>
        <w:ind w:firstLine="720"/>
        <w:rPr>
          <w:lang w:val="en-GB"/>
        </w:rPr>
      </w:pPr>
      <w:r w:rsidRPr="00E07133">
        <w:rPr>
          <w:lang w:val="en-GB"/>
        </w:rPr>
        <w:t>-</w:t>
      </w:r>
      <w:proofErr w:type="spellStart"/>
      <w:proofErr w:type="gramStart"/>
      <w:r w:rsidRPr="00E07133">
        <w:rPr>
          <w:lang w:val="en-GB"/>
        </w:rPr>
        <w:t>rmsd</w:t>
      </w:r>
      <w:proofErr w:type="spellEnd"/>
      <w:proofErr w:type="gramEnd"/>
      <w:r w:rsidRPr="00E07133">
        <w:rPr>
          <w:lang w:val="en-GB"/>
        </w:rPr>
        <w:t xml:space="preserve"> NATIVE _</w:t>
      </w:r>
      <w:proofErr w:type="spellStart"/>
      <w:r w:rsidRPr="00E07133">
        <w:rPr>
          <w:iCs/>
          <w:lang w:val="en-GB"/>
        </w:rPr>
        <w:t>tm_</w:t>
      </w:r>
      <w:r w:rsidR="00470E21">
        <w:rPr>
          <w:lang w:val="en-GB"/>
        </w:rPr>
        <w:t>sse</w:t>
      </w:r>
      <w:proofErr w:type="spellEnd"/>
      <w:r w:rsidR="00470E21">
        <w:rPr>
          <w:lang w:val="en-GB"/>
        </w:rPr>
        <w:t xml:space="preserve"> </w:t>
      </w:r>
      <w:proofErr w:type="spellStart"/>
      <w:r w:rsidR="00470E21">
        <w:rPr>
          <w:lang w:val="en-GB"/>
        </w:rPr>
        <w:t>input_files</w:t>
      </w:r>
      <w:proofErr w:type="spellEnd"/>
      <w:r w:rsidR="00470E21">
        <w:rPr>
          <w:lang w:val="en-GB"/>
        </w:rPr>
        <w:t>/1U19A</w:t>
      </w:r>
      <w:r w:rsidRPr="00E07133">
        <w:rPr>
          <w:lang w:val="en-GB"/>
        </w:rPr>
        <w:t>_tm_sse_052814.txt</w:t>
      </w:r>
    </w:p>
    <w:p w14:paraId="32AD9D28" w14:textId="0A706A31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out</w:t>
      </w:r>
      <w:proofErr w:type="gramEnd"/>
    </w:p>
    <w:p w14:paraId="4972D2E9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output</w:t>
      </w:r>
      <w:proofErr w:type="gramEnd"/>
    </w:p>
    <w:p w14:paraId="55120424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  <w:t>-</w:t>
      </w:r>
      <w:proofErr w:type="gramStart"/>
      <w:r w:rsidRPr="00E07133">
        <w:rPr>
          <w:lang w:val="en-GB"/>
        </w:rPr>
        <w:t>file</w:t>
      </w:r>
      <w:proofErr w:type="gramEnd"/>
    </w:p>
    <w:p w14:paraId="2F35CE91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output</w:t>
      </w:r>
      <w:proofErr w:type="gramEnd"/>
      <w:r w:rsidRPr="00E07133">
        <w:rPr>
          <w:lang w:val="en-GB"/>
        </w:rPr>
        <w:t>_virtual</w:t>
      </w:r>
      <w:proofErr w:type="spellEnd"/>
    </w:p>
    <w:p w14:paraId="3E426352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ab/>
      </w:r>
      <w:r w:rsidRPr="00E07133">
        <w:rPr>
          <w:lang w:val="en-GB"/>
        </w:rPr>
        <w:tab/>
        <w:t>-</w:t>
      </w:r>
      <w:proofErr w:type="spellStart"/>
      <w:proofErr w:type="gramStart"/>
      <w:r w:rsidRPr="00E07133">
        <w:rPr>
          <w:lang w:val="en-GB"/>
        </w:rPr>
        <w:t>silent</w:t>
      </w:r>
      <w:proofErr w:type="gramEnd"/>
      <w:r w:rsidRPr="00E07133">
        <w:rPr>
          <w:lang w:val="en-GB"/>
        </w:rPr>
        <w:t>_struct_type</w:t>
      </w:r>
      <w:proofErr w:type="spellEnd"/>
      <w:r w:rsidRPr="00E07133">
        <w:rPr>
          <w:lang w:val="en-GB"/>
        </w:rPr>
        <w:t xml:space="preserve"> binary</w:t>
      </w:r>
    </w:p>
    <w:p w14:paraId="13E9280B" w14:textId="77777777" w:rsidR="00092844" w:rsidRPr="00E07133" w:rsidRDefault="00092844" w:rsidP="00BE7595">
      <w:pPr>
        <w:pStyle w:val="command"/>
        <w:rPr>
          <w:lang w:val="en-GB"/>
        </w:rPr>
      </w:pPr>
      <w:r w:rsidRPr="00E07133">
        <w:rPr>
          <w:lang w:val="en-GB"/>
        </w:rPr>
        <w:t>-</w:t>
      </w:r>
      <w:proofErr w:type="gramStart"/>
      <w:r w:rsidRPr="00E07133">
        <w:rPr>
          <w:lang w:val="en-GB"/>
        </w:rPr>
        <w:t>overwrite</w:t>
      </w:r>
      <w:proofErr w:type="gramEnd"/>
    </w:p>
    <w:p w14:paraId="5E2FE59A" w14:textId="77777777" w:rsidR="00E256EA" w:rsidRDefault="00E256EA" w:rsidP="00BE7595">
      <w:pPr>
        <w:pStyle w:val="chaptersubheading"/>
        <w:spacing w:line="240" w:lineRule="auto"/>
        <w:rPr>
          <w:i w:val="0"/>
          <w:lang w:val="en-GB"/>
        </w:rPr>
      </w:pPr>
    </w:p>
    <w:p w14:paraId="6A8CACD3" w14:textId="77777777" w:rsid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# 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loop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building onto BCL and </w:t>
      </w:r>
      <w:proofErr w:type="spellStart"/>
      <w:r w:rsidRPr="006665A7">
        <w:rPr>
          <w:rFonts w:ascii="Consolas" w:hAnsi="Consolas"/>
          <w:i w:val="0"/>
          <w:sz w:val="20"/>
          <w:szCs w:val="20"/>
          <w:lang w:val="en-GB"/>
        </w:rPr>
        <w:t>RosettaTMH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models</w:t>
      </w:r>
    </w:p>
    <w:p w14:paraId="0EA3EE08" w14:textId="60B3A8AE" w:rsidR="00470E21" w:rsidRDefault="00470E21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># (</w:t>
      </w:r>
      <w:proofErr w:type="gramStart"/>
      <w:r>
        <w:rPr>
          <w:rFonts w:ascii="Consolas" w:hAnsi="Consolas"/>
          <w:i w:val="0"/>
          <w:sz w:val="20"/>
          <w:szCs w:val="20"/>
          <w:lang w:val="en-GB"/>
        </w:rPr>
        <w:t>from</w:t>
      </w:r>
      <w:proofErr w:type="gramEnd"/>
      <w:r>
        <w:rPr>
          <w:rFonts w:ascii="Consolas" w:hAnsi="Consolas"/>
          <w:i w:val="0"/>
          <w:sz w:val="20"/>
          <w:szCs w:val="20"/>
          <w:lang w:val="en-GB"/>
        </w:rPr>
        <w:t xml:space="preserve"> the </w:t>
      </w:r>
      <w:proofErr w:type="spellStart"/>
      <w:r w:rsidR="00226EFD">
        <w:rPr>
          <w:rFonts w:ascii="Consolas" w:hAnsi="Consolas"/>
          <w:i w:val="0"/>
          <w:sz w:val="20"/>
          <w:szCs w:val="20"/>
          <w:lang w:val="en-GB"/>
        </w:rPr>
        <w:t>protocol_capture</w:t>
      </w:r>
      <w:proofErr w:type="spellEnd"/>
      <w:r w:rsidR="00226EFD">
        <w:rPr>
          <w:rFonts w:ascii="Consolas" w:hAnsi="Consolas"/>
          <w:i w:val="0"/>
          <w:sz w:val="20"/>
          <w:szCs w:val="20"/>
          <w:lang w:val="en-GB"/>
        </w:rPr>
        <w:t>/demo/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build_loops</w:t>
      </w:r>
      <w:proofErr w:type="spellEnd"/>
      <w:r>
        <w:rPr>
          <w:rFonts w:ascii="Consolas" w:hAnsi="Consolas"/>
          <w:i w:val="0"/>
          <w:sz w:val="20"/>
          <w:szCs w:val="20"/>
          <w:lang w:val="en-GB"/>
        </w:rPr>
        <w:t xml:space="preserve"> directory)</w:t>
      </w:r>
    </w:p>
    <w:p w14:paraId="31CF0594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in</w:t>
      </w:r>
      <w:proofErr w:type="gramEnd"/>
    </w:p>
    <w:p w14:paraId="6E15B9F5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file</w:t>
      </w:r>
      <w:proofErr w:type="gramEnd"/>
    </w:p>
    <w:p w14:paraId="528BD8E0" w14:textId="0C8CA6DC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</w: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native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r w:rsidR="005845D6">
        <w:rPr>
          <w:rFonts w:ascii="Consolas" w:hAnsi="Consolas"/>
          <w:i w:val="0"/>
          <w:sz w:val="20"/>
          <w:szCs w:val="20"/>
          <w:lang w:val="en-GB"/>
        </w:rPr>
        <w:t>1U19A/1U19A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.pdb</w:t>
      </w:r>
    </w:p>
    <w:p w14:paraId="5A0BE05E" w14:textId="69663655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</w: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spanfile</w:t>
      </w:r>
      <w:proofErr w:type="spellEnd"/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r w:rsidR="005845D6">
        <w:rPr>
          <w:rFonts w:ascii="Consolas" w:hAnsi="Consolas"/>
          <w:i w:val="0"/>
          <w:sz w:val="20"/>
          <w:szCs w:val="20"/>
          <w:lang w:val="en-GB"/>
        </w:rPr>
        <w:t>1U19A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/</w:t>
      </w:r>
      <w:r w:rsidR="005845D6">
        <w:rPr>
          <w:rFonts w:ascii="Consolas" w:hAnsi="Consolas"/>
          <w:i w:val="0"/>
          <w:sz w:val="20"/>
          <w:szCs w:val="20"/>
          <w:lang w:val="en-GB"/>
        </w:rPr>
        <w:t>1U19A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.span</w:t>
      </w:r>
    </w:p>
    <w:p w14:paraId="14AB4B92" w14:textId="440F4366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</w: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lipofile</w:t>
      </w:r>
      <w:proofErr w:type="spellEnd"/>
      <w:proofErr w:type="gramEnd"/>
      <w:r w:rsidR="005845D6">
        <w:rPr>
          <w:rFonts w:ascii="Consolas" w:hAnsi="Consolas"/>
          <w:i w:val="0"/>
          <w:sz w:val="20"/>
          <w:szCs w:val="20"/>
          <w:lang w:val="en-GB"/>
        </w:rPr>
        <w:t xml:space="preserve"> 1U19A/1U19A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.lips4</w:t>
      </w:r>
    </w:p>
    <w:p w14:paraId="0A7ED637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</w: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residue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_type_set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centroid</w:t>
      </w:r>
    </w:p>
    <w:p w14:paraId="3EECBBF8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chemical</w:t>
      </w:r>
      <w:proofErr w:type="gramEnd"/>
    </w:p>
    <w:p w14:paraId="1AF3F795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patch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_selectors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CENTROID_HA</w:t>
      </w:r>
    </w:p>
    <w:p w14:paraId="1C6DC47B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score</w:t>
      </w:r>
      <w:proofErr w:type="gramEnd"/>
    </w:p>
    <w:p w14:paraId="3A1762BF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find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_neighbors_3dgrid</w:t>
      </w:r>
    </w:p>
    <w:p w14:paraId="2E341ED7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evaluation</w:t>
      </w:r>
      <w:proofErr w:type="gramEnd"/>
    </w:p>
    <w:p w14:paraId="208FF5B3" w14:textId="35B01A8B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rm</w:t>
      </w:r>
      <w:r w:rsidR="005845D6">
        <w:rPr>
          <w:rFonts w:ascii="Consolas" w:hAnsi="Consolas"/>
          <w:i w:val="0"/>
          <w:sz w:val="20"/>
          <w:szCs w:val="20"/>
          <w:lang w:val="en-GB"/>
        </w:rPr>
        <w:t>sd</w:t>
      </w:r>
      <w:proofErr w:type="spellEnd"/>
      <w:proofErr w:type="gramEnd"/>
      <w:r w:rsidR="005845D6">
        <w:rPr>
          <w:rFonts w:ascii="Consolas" w:hAnsi="Consolas"/>
          <w:i w:val="0"/>
          <w:sz w:val="20"/>
          <w:szCs w:val="20"/>
          <w:lang w:val="en-GB"/>
        </w:rPr>
        <w:t xml:space="preserve"> NATIVE _</w:t>
      </w:r>
      <w:proofErr w:type="spellStart"/>
      <w:r w:rsidR="005845D6">
        <w:rPr>
          <w:rFonts w:ascii="Consolas" w:hAnsi="Consolas"/>
          <w:i w:val="0"/>
          <w:sz w:val="20"/>
          <w:szCs w:val="20"/>
          <w:lang w:val="en-GB"/>
        </w:rPr>
        <w:t>tm_sse</w:t>
      </w:r>
      <w:proofErr w:type="spellEnd"/>
      <w:r w:rsidR="005845D6">
        <w:rPr>
          <w:rFonts w:ascii="Consolas" w:hAnsi="Consolas"/>
          <w:i w:val="0"/>
          <w:sz w:val="20"/>
          <w:szCs w:val="20"/>
          <w:lang w:val="en-GB"/>
        </w:rPr>
        <w:t xml:space="preserve"> 1U19A/1U19A_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tm_sse_052814.txt</w:t>
      </w:r>
    </w:p>
    <w:p w14:paraId="4DD19477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membrane</w:t>
      </w:r>
      <w:proofErr w:type="gramEnd"/>
    </w:p>
    <w:p w14:paraId="7C397B29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no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_interpolate_Mpair</w:t>
      </w:r>
      <w:proofErr w:type="spellEnd"/>
    </w:p>
    <w:p w14:paraId="4436BD3E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r w:rsidRPr="006665A7">
        <w:rPr>
          <w:rFonts w:ascii="Consolas" w:hAnsi="Consolas"/>
          <w:i w:val="0"/>
          <w:sz w:val="20"/>
          <w:szCs w:val="20"/>
          <w:lang w:val="en-GB"/>
        </w:rPr>
        <w:t>Menv_penalties</w:t>
      </w:r>
      <w:proofErr w:type="spellEnd"/>
    </w:p>
    <w:p w14:paraId="0306DC5A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loops</w:t>
      </w:r>
      <w:proofErr w:type="gramEnd"/>
    </w:p>
    <w:p w14:paraId="39402098" w14:textId="0763CC20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loop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_file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r w:rsidR="005845D6">
        <w:rPr>
          <w:rFonts w:ascii="Consolas" w:hAnsi="Consolas"/>
          <w:i w:val="0"/>
          <w:sz w:val="20"/>
          <w:szCs w:val="20"/>
          <w:lang w:val="en-GB"/>
        </w:rPr>
        <w:t>1U19A/1U19A.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loops</w:t>
      </w:r>
    </w:p>
    <w:p w14:paraId="6C2F2E07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frag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_sizes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9 3 1</w:t>
      </w:r>
    </w:p>
    <w:p w14:paraId="6905A5F8" w14:textId="0B28EEE9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frag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_files</w:t>
      </w:r>
      <w:proofErr w:type="spellEnd"/>
      <w:r w:rsidR="005845D6">
        <w:rPr>
          <w:rFonts w:ascii="Consolas" w:hAnsi="Consolas"/>
          <w:i w:val="0"/>
          <w:sz w:val="20"/>
          <w:szCs w:val="20"/>
          <w:lang w:val="en-GB"/>
        </w:rPr>
        <w:tab/>
        <w:t>1U19A/aa1U19A</w:t>
      </w:r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09_05.200_v1_3 </w:t>
      </w:r>
      <w:r w:rsidR="005845D6">
        <w:rPr>
          <w:rFonts w:ascii="Consolas" w:hAnsi="Consolas"/>
          <w:i w:val="0"/>
          <w:sz w:val="20"/>
          <w:szCs w:val="20"/>
          <w:lang w:val="en-GB"/>
        </w:rPr>
        <w:t>1U19A/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aa</w:t>
      </w:r>
      <w:r w:rsidR="005845D6">
        <w:rPr>
          <w:rFonts w:ascii="Consolas" w:hAnsi="Consolas"/>
          <w:i w:val="0"/>
          <w:sz w:val="20"/>
          <w:szCs w:val="20"/>
          <w:lang w:val="en-GB"/>
        </w:rPr>
        <w:t>1U19A</w:t>
      </w:r>
      <w:r w:rsidRPr="006665A7">
        <w:rPr>
          <w:rFonts w:ascii="Consolas" w:hAnsi="Consolas"/>
          <w:i w:val="0"/>
          <w:sz w:val="20"/>
          <w:szCs w:val="20"/>
          <w:lang w:val="en-GB"/>
        </w:rPr>
        <w:t>03_05.200_v1_3 none</w:t>
      </w:r>
    </w:p>
    <w:p w14:paraId="18BD1CCC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remodel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 w:rsidRPr="006665A7">
        <w:rPr>
          <w:rFonts w:ascii="Consolas" w:hAnsi="Consolas"/>
          <w:i w:val="0"/>
          <w:sz w:val="20"/>
          <w:szCs w:val="20"/>
          <w:lang w:val="en-GB"/>
        </w:rPr>
        <w:t>quick_ccd</w:t>
      </w:r>
      <w:proofErr w:type="spellEnd"/>
    </w:p>
    <w:p w14:paraId="2A0681B2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cen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_weights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</w:t>
      </w:r>
      <w:proofErr w:type="spellStart"/>
      <w:r w:rsidRPr="006665A7">
        <w:rPr>
          <w:rFonts w:ascii="Consolas" w:hAnsi="Consolas"/>
          <w:i w:val="0"/>
          <w:sz w:val="20"/>
          <w:szCs w:val="20"/>
          <w:lang w:val="en-GB"/>
        </w:rPr>
        <w:t>score_membrane</w:t>
      </w:r>
      <w:proofErr w:type="spellEnd"/>
    </w:p>
    <w:p w14:paraId="56AA5D5C" w14:textId="1C9BD90D" w:rsidR="006665A7" w:rsidRPr="006665A7" w:rsidRDefault="005845D6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r>
        <w:rPr>
          <w:rFonts w:ascii="Consolas" w:hAnsi="Consolas"/>
          <w:i w:val="0"/>
          <w:sz w:val="20"/>
          <w:szCs w:val="20"/>
          <w:lang w:val="en-GB"/>
        </w:rPr>
        <w:t>cen_patch</w:t>
      </w:r>
      <w:proofErr w:type="spellEnd"/>
      <w:r>
        <w:rPr>
          <w:rFonts w:ascii="Consolas" w:hAnsi="Consolas"/>
          <w:i w:val="0"/>
          <w:sz w:val="20"/>
          <w:szCs w:val="20"/>
          <w:lang w:val="en-GB"/>
        </w:rPr>
        <w:t xml:space="preserve"> 1U19A/</w:t>
      </w:r>
      <w:r w:rsidR="006665A7" w:rsidRPr="006665A7">
        <w:rPr>
          <w:rFonts w:ascii="Consolas" w:hAnsi="Consolas"/>
          <w:i w:val="0"/>
          <w:sz w:val="20"/>
          <w:szCs w:val="20"/>
          <w:lang w:val="en-GB"/>
        </w:rPr>
        <w:t>score_membrane_s4.wts_patch</w:t>
      </w:r>
    </w:p>
    <w:p w14:paraId="60CC6823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out</w:t>
      </w:r>
      <w:proofErr w:type="gramEnd"/>
    </w:p>
    <w:p w14:paraId="1CC3FF21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output</w:t>
      </w:r>
      <w:proofErr w:type="gramEnd"/>
    </w:p>
    <w:p w14:paraId="261F447F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no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_nstruct_label</w:t>
      </w:r>
      <w:proofErr w:type="spellEnd"/>
    </w:p>
    <w:p w14:paraId="189375C2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nstruct</w:t>
      </w:r>
      <w:proofErr w:type="spellEnd"/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1</w:t>
      </w:r>
    </w:p>
    <w:p w14:paraId="6C19611A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file</w:t>
      </w:r>
      <w:proofErr w:type="gramEnd"/>
    </w:p>
    <w:p w14:paraId="24AF032E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</w: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silent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_struct_type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binary # only if outputting silent files, not </w:t>
      </w:r>
      <w:proofErr w:type="spellStart"/>
      <w:r w:rsidRPr="006665A7">
        <w:rPr>
          <w:rFonts w:ascii="Consolas" w:hAnsi="Consolas"/>
          <w:i w:val="0"/>
          <w:sz w:val="20"/>
          <w:szCs w:val="20"/>
          <w:lang w:val="en-GB"/>
        </w:rPr>
        <w:t>pdb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or </w:t>
      </w:r>
      <w:proofErr w:type="spellStart"/>
      <w:r w:rsidRPr="006665A7">
        <w:rPr>
          <w:rFonts w:ascii="Consolas" w:hAnsi="Consolas"/>
          <w:i w:val="0"/>
          <w:sz w:val="20"/>
          <w:szCs w:val="20"/>
          <w:lang w:val="en-GB"/>
        </w:rPr>
        <w:t>pdb_gz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files</w:t>
      </w:r>
    </w:p>
    <w:p w14:paraId="6919C25E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ab/>
      </w:r>
      <w:r w:rsidRPr="006665A7">
        <w:rPr>
          <w:rFonts w:ascii="Consolas" w:hAnsi="Consolas"/>
          <w:i w:val="0"/>
          <w:sz w:val="20"/>
          <w:szCs w:val="20"/>
          <w:lang w:val="en-GB"/>
        </w:rPr>
        <w:tab/>
        <w:t>-</w:t>
      </w:r>
      <w:proofErr w:type="spellStart"/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residue</w:t>
      </w:r>
      <w:proofErr w:type="gramEnd"/>
      <w:r w:rsidRPr="006665A7">
        <w:rPr>
          <w:rFonts w:ascii="Consolas" w:hAnsi="Consolas"/>
          <w:i w:val="0"/>
          <w:sz w:val="20"/>
          <w:szCs w:val="20"/>
          <w:lang w:val="en-GB"/>
        </w:rPr>
        <w:t>_type_set</w:t>
      </w:r>
      <w:proofErr w:type="spellEnd"/>
      <w:r w:rsidRPr="006665A7">
        <w:rPr>
          <w:rFonts w:ascii="Consolas" w:hAnsi="Consolas"/>
          <w:i w:val="0"/>
          <w:sz w:val="20"/>
          <w:szCs w:val="20"/>
          <w:lang w:val="en-GB"/>
        </w:rPr>
        <w:t xml:space="preserve"> centroid</w:t>
      </w:r>
    </w:p>
    <w:p w14:paraId="1C427501" w14:textId="77777777" w:rsidR="006665A7" w:rsidRPr="006665A7" w:rsidRDefault="006665A7" w:rsidP="006665A7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6665A7">
        <w:rPr>
          <w:rFonts w:ascii="Consolas" w:hAnsi="Consolas"/>
          <w:i w:val="0"/>
          <w:sz w:val="20"/>
          <w:szCs w:val="20"/>
          <w:lang w:val="en-GB"/>
        </w:rPr>
        <w:t>-</w:t>
      </w:r>
      <w:proofErr w:type="gramStart"/>
      <w:r w:rsidRPr="006665A7">
        <w:rPr>
          <w:rFonts w:ascii="Consolas" w:hAnsi="Consolas"/>
          <w:i w:val="0"/>
          <w:sz w:val="20"/>
          <w:szCs w:val="20"/>
          <w:lang w:val="en-GB"/>
        </w:rPr>
        <w:t>overwrite</w:t>
      </w:r>
      <w:proofErr w:type="gramEnd"/>
    </w:p>
    <w:p w14:paraId="2DAC3599" w14:textId="77777777" w:rsidR="00974F0F" w:rsidRPr="00E07133" w:rsidRDefault="00974F0F" w:rsidP="00BE7595">
      <w:pPr>
        <w:pStyle w:val="chaptersubheading"/>
        <w:spacing w:line="240" w:lineRule="auto"/>
        <w:rPr>
          <w:i w:val="0"/>
          <w:lang w:val="en-GB"/>
        </w:rPr>
      </w:pPr>
    </w:p>
    <w:p w14:paraId="1AAC5BE5" w14:textId="614E0FB2" w:rsidR="00E256EA" w:rsidRPr="00E07133" w:rsidRDefault="00E256EA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Score patches</w:t>
      </w:r>
    </w:p>
    <w:p w14:paraId="73F14D11" w14:textId="485A8F84" w:rsidR="00E256EA" w:rsidRPr="00E07133" w:rsidRDefault="00E256EA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score</w:t>
      </w:r>
      <w:proofErr w:type="gramEnd"/>
      <w:r w:rsidRPr="00E07133">
        <w:rPr>
          <w:lang w:val="en-GB"/>
        </w:rPr>
        <w:t>_membrane_s2.wts_patch</w:t>
      </w:r>
    </w:p>
    <w:p w14:paraId="0B26848F" w14:textId="77777777" w:rsidR="00E256EA" w:rsidRPr="00E07133" w:rsidRDefault="00E256EA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lastRenderedPageBreak/>
        <w:t>pair</w:t>
      </w:r>
      <w:proofErr w:type="gramEnd"/>
      <w:r w:rsidRPr="00E07133">
        <w:rPr>
          <w:lang w:val="en-GB"/>
        </w:rPr>
        <w:t xml:space="preserve"> = 0.0</w:t>
      </w:r>
    </w:p>
    <w:p w14:paraId="5FB80D55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Mpair</w:t>
      </w:r>
      <w:proofErr w:type="spellEnd"/>
      <w:r w:rsidRPr="00E07133">
        <w:rPr>
          <w:lang w:val="en-GB"/>
        </w:rPr>
        <w:t xml:space="preserve"> = 1.0</w:t>
      </w:r>
    </w:p>
    <w:p w14:paraId="32E4563D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env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7CCD2C43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</w:t>
      </w:r>
      <w:proofErr w:type="spellEnd"/>
      <w:r w:rsidRPr="00E07133">
        <w:rPr>
          <w:lang w:val="en-GB"/>
        </w:rPr>
        <w:t xml:space="preserve"> = 2.019</w:t>
      </w:r>
    </w:p>
    <w:p w14:paraId="6627F8D4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cbeta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2681CBD6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Mcbeta</w:t>
      </w:r>
      <w:proofErr w:type="spellEnd"/>
      <w:r w:rsidRPr="00E07133">
        <w:rPr>
          <w:lang w:val="en-GB"/>
        </w:rPr>
        <w:t xml:space="preserve"> = 0.0</w:t>
      </w:r>
    </w:p>
    <w:p w14:paraId="5C759D05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Menv_non_helix</w:t>
      </w:r>
      <w:proofErr w:type="spellEnd"/>
      <w:r w:rsidRPr="00E07133">
        <w:rPr>
          <w:lang w:val="en-GB"/>
        </w:rPr>
        <w:t xml:space="preserve"> = 2.019</w:t>
      </w:r>
    </w:p>
    <w:p w14:paraId="27159F36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Menv_termini</w:t>
      </w:r>
      <w:proofErr w:type="spellEnd"/>
      <w:r w:rsidRPr="00E07133">
        <w:rPr>
          <w:lang w:val="en-GB"/>
        </w:rPr>
        <w:t xml:space="preserve"> = 2.019</w:t>
      </w:r>
    </w:p>
    <w:p w14:paraId="03899EA8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Menv_tm_proj</w:t>
      </w:r>
      <w:proofErr w:type="spellEnd"/>
      <w:r w:rsidRPr="00E07133">
        <w:rPr>
          <w:lang w:val="en-GB"/>
        </w:rPr>
        <w:t xml:space="preserve"> = 2.019</w:t>
      </w:r>
    </w:p>
    <w:p w14:paraId="519843CF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Mlipo</w:t>
      </w:r>
      <w:proofErr w:type="spellEnd"/>
      <w:r w:rsidRPr="00E07133">
        <w:rPr>
          <w:lang w:val="en-GB"/>
        </w:rPr>
        <w:t xml:space="preserve"> = 1.0</w:t>
      </w:r>
    </w:p>
    <w:p w14:paraId="2C5381FE" w14:textId="77777777" w:rsidR="00E256EA" w:rsidRPr="00E07133" w:rsidRDefault="00E256EA" w:rsidP="00BE7595">
      <w:pPr>
        <w:pStyle w:val="command"/>
        <w:rPr>
          <w:lang w:val="en-GB"/>
        </w:rPr>
      </w:pPr>
    </w:p>
    <w:p w14:paraId="596E3F8E" w14:textId="5540A700" w:rsidR="00E256EA" w:rsidRPr="00E07133" w:rsidRDefault="00E256EA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score</w:t>
      </w:r>
      <w:proofErr w:type="gramEnd"/>
      <w:r w:rsidRPr="00E07133">
        <w:rPr>
          <w:lang w:val="en-GB"/>
        </w:rPr>
        <w:t>_membrane_s3a.wts_patch</w:t>
      </w:r>
    </w:p>
    <w:p w14:paraId="7588FEE1" w14:textId="77777777" w:rsidR="00E256EA" w:rsidRPr="00E07133" w:rsidRDefault="00E256EA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pair</w:t>
      </w:r>
      <w:proofErr w:type="gramEnd"/>
      <w:r w:rsidRPr="00E07133">
        <w:rPr>
          <w:lang w:val="en-GB"/>
        </w:rPr>
        <w:t xml:space="preserve"> = 0.0</w:t>
      </w:r>
    </w:p>
    <w:p w14:paraId="23A6E4D7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Mpair</w:t>
      </w:r>
      <w:proofErr w:type="spellEnd"/>
      <w:r w:rsidRPr="00E07133">
        <w:rPr>
          <w:lang w:val="en-GB"/>
        </w:rPr>
        <w:t xml:space="preserve"> = 1.0</w:t>
      </w:r>
    </w:p>
    <w:p w14:paraId="54A5E38C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env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7B174AB9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</w:t>
      </w:r>
      <w:proofErr w:type="spellEnd"/>
      <w:r w:rsidRPr="00E07133">
        <w:rPr>
          <w:lang w:val="en-GB"/>
        </w:rPr>
        <w:t xml:space="preserve"> = 2.019</w:t>
      </w:r>
    </w:p>
    <w:p w14:paraId="479A8561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cbeta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0DFBC2EB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Mcbeta</w:t>
      </w:r>
      <w:proofErr w:type="spellEnd"/>
      <w:r w:rsidRPr="00E07133">
        <w:rPr>
          <w:lang w:val="en-GB"/>
        </w:rPr>
        <w:t xml:space="preserve"> = 0.5</w:t>
      </w:r>
    </w:p>
    <w:p w14:paraId="0E715B56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Menv_non_helix</w:t>
      </w:r>
      <w:proofErr w:type="spellEnd"/>
      <w:r w:rsidRPr="00E07133">
        <w:rPr>
          <w:lang w:val="en-GB"/>
        </w:rPr>
        <w:t xml:space="preserve"> = 2.019</w:t>
      </w:r>
    </w:p>
    <w:p w14:paraId="2DC99AEE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Menv_termini</w:t>
      </w:r>
      <w:proofErr w:type="spellEnd"/>
      <w:r w:rsidRPr="00E07133">
        <w:rPr>
          <w:lang w:val="en-GB"/>
        </w:rPr>
        <w:t xml:space="preserve"> = 2.019</w:t>
      </w:r>
    </w:p>
    <w:p w14:paraId="2A496824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Menv_tm_proj</w:t>
      </w:r>
      <w:proofErr w:type="spellEnd"/>
      <w:r w:rsidRPr="00E07133">
        <w:rPr>
          <w:lang w:val="en-GB"/>
        </w:rPr>
        <w:t xml:space="preserve"> = 2.019</w:t>
      </w:r>
    </w:p>
    <w:p w14:paraId="5D2CF216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Mlipo</w:t>
      </w:r>
      <w:proofErr w:type="spellEnd"/>
      <w:r w:rsidRPr="00E07133">
        <w:rPr>
          <w:lang w:val="en-GB"/>
        </w:rPr>
        <w:t xml:space="preserve"> = 1.0</w:t>
      </w:r>
    </w:p>
    <w:p w14:paraId="1AAEC2B2" w14:textId="77777777" w:rsidR="00E256EA" w:rsidRPr="00E07133" w:rsidRDefault="00E256EA" w:rsidP="00BE7595">
      <w:pPr>
        <w:pStyle w:val="command"/>
        <w:rPr>
          <w:lang w:val="en-GB"/>
        </w:rPr>
      </w:pPr>
    </w:p>
    <w:p w14:paraId="20501AFF" w14:textId="3D6FDCD6" w:rsidR="00E256EA" w:rsidRPr="00E07133" w:rsidRDefault="00E256EA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score</w:t>
      </w:r>
      <w:proofErr w:type="gramEnd"/>
      <w:r w:rsidRPr="00E07133">
        <w:rPr>
          <w:lang w:val="en-GB"/>
        </w:rPr>
        <w:t>_membrane_s3b.wts_patch</w:t>
      </w:r>
    </w:p>
    <w:p w14:paraId="3C287CC8" w14:textId="77777777" w:rsidR="00E256EA" w:rsidRPr="00E07133" w:rsidRDefault="00E256EA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pair</w:t>
      </w:r>
      <w:proofErr w:type="gramEnd"/>
      <w:r w:rsidRPr="00E07133">
        <w:rPr>
          <w:lang w:val="en-GB"/>
        </w:rPr>
        <w:t xml:space="preserve"> = 0.0</w:t>
      </w:r>
    </w:p>
    <w:p w14:paraId="7847DDD1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Mpair</w:t>
      </w:r>
      <w:proofErr w:type="spellEnd"/>
      <w:r w:rsidRPr="00E07133">
        <w:rPr>
          <w:lang w:val="en-GB"/>
        </w:rPr>
        <w:t xml:space="preserve"> = 1.0</w:t>
      </w:r>
    </w:p>
    <w:p w14:paraId="7815A0F8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env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70CD48A5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</w:t>
      </w:r>
      <w:proofErr w:type="spellEnd"/>
      <w:r w:rsidRPr="00E07133">
        <w:rPr>
          <w:lang w:val="en-GB"/>
        </w:rPr>
        <w:t xml:space="preserve"> = 2.019</w:t>
      </w:r>
    </w:p>
    <w:p w14:paraId="0E68DA34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cbeta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6787C4E5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Mcbeta</w:t>
      </w:r>
      <w:proofErr w:type="spellEnd"/>
      <w:r w:rsidRPr="00E07133">
        <w:rPr>
          <w:lang w:val="en-GB"/>
        </w:rPr>
        <w:t xml:space="preserve"> = 0.5</w:t>
      </w:r>
    </w:p>
    <w:p w14:paraId="5E997462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Menv_non_helix</w:t>
      </w:r>
      <w:proofErr w:type="spellEnd"/>
      <w:r w:rsidRPr="00E07133">
        <w:rPr>
          <w:lang w:val="en-GB"/>
        </w:rPr>
        <w:t xml:space="preserve"> = 2.019</w:t>
      </w:r>
    </w:p>
    <w:p w14:paraId="4012C2B8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Menv_termini</w:t>
      </w:r>
      <w:proofErr w:type="spellEnd"/>
      <w:r w:rsidRPr="00E07133">
        <w:rPr>
          <w:lang w:val="en-GB"/>
        </w:rPr>
        <w:t xml:space="preserve"> = 2.019</w:t>
      </w:r>
    </w:p>
    <w:p w14:paraId="2AC4F4FF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Menv_tm_proj</w:t>
      </w:r>
      <w:proofErr w:type="spellEnd"/>
      <w:r w:rsidRPr="00E07133">
        <w:rPr>
          <w:lang w:val="en-GB"/>
        </w:rPr>
        <w:t xml:space="preserve"> = 2.019</w:t>
      </w:r>
    </w:p>
    <w:p w14:paraId="60F7A08B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Mlipo</w:t>
      </w:r>
      <w:proofErr w:type="spellEnd"/>
      <w:r w:rsidRPr="00E07133">
        <w:rPr>
          <w:lang w:val="en-GB"/>
        </w:rPr>
        <w:t xml:space="preserve"> = 1.0</w:t>
      </w:r>
    </w:p>
    <w:p w14:paraId="1D764B35" w14:textId="77777777" w:rsidR="00E256EA" w:rsidRPr="00E07133" w:rsidRDefault="00E256EA" w:rsidP="00BE7595">
      <w:pPr>
        <w:pStyle w:val="command"/>
        <w:rPr>
          <w:lang w:val="en-GB"/>
        </w:rPr>
      </w:pPr>
    </w:p>
    <w:p w14:paraId="16D6E065" w14:textId="0777E419" w:rsidR="00E256EA" w:rsidRPr="00E07133" w:rsidRDefault="00E256EA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score</w:t>
      </w:r>
      <w:proofErr w:type="gramEnd"/>
      <w:r w:rsidRPr="00E07133">
        <w:rPr>
          <w:lang w:val="en-GB"/>
        </w:rPr>
        <w:t>_membrane_s4.wts_patch</w:t>
      </w:r>
    </w:p>
    <w:p w14:paraId="4C6B4BBF" w14:textId="77777777" w:rsidR="00E256EA" w:rsidRPr="00E07133" w:rsidRDefault="00E256EA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pair</w:t>
      </w:r>
      <w:proofErr w:type="gramEnd"/>
      <w:r w:rsidRPr="00E07133">
        <w:rPr>
          <w:lang w:val="en-GB"/>
        </w:rPr>
        <w:t xml:space="preserve"> = 0.0</w:t>
      </w:r>
    </w:p>
    <w:p w14:paraId="4B45BC0C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Mpair</w:t>
      </w:r>
      <w:proofErr w:type="spellEnd"/>
      <w:r w:rsidRPr="00E07133">
        <w:rPr>
          <w:lang w:val="en-GB"/>
        </w:rPr>
        <w:t xml:space="preserve"> = 1.0</w:t>
      </w:r>
    </w:p>
    <w:p w14:paraId="4D4BF425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env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75E21CD5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</w:t>
      </w:r>
      <w:proofErr w:type="spellEnd"/>
      <w:r w:rsidRPr="00E07133">
        <w:rPr>
          <w:lang w:val="en-GB"/>
        </w:rPr>
        <w:t xml:space="preserve"> = 2.019</w:t>
      </w:r>
    </w:p>
    <w:p w14:paraId="7E791F12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proofErr w:type="gramStart"/>
      <w:r w:rsidRPr="00E07133">
        <w:rPr>
          <w:lang w:val="en-GB"/>
        </w:rPr>
        <w:t>cbeta</w:t>
      </w:r>
      <w:proofErr w:type="spellEnd"/>
      <w:proofErr w:type="gramEnd"/>
      <w:r w:rsidRPr="00E07133">
        <w:rPr>
          <w:lang w:val="en-GB"/>
        </w:rPr>
        <w:t xml:space="preserve"> = 0.0</w:t>
      </w:r>
    </w:p>
    <w:p w14:paraId="07A9F3F2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Mcbeta</w:t>
      </w:r>
      <w:proofErr w:type="spellEnd"/>
      <w:r w:rsidRPr="00E07133">
        <w:rPr>
          <w:lang w:val="en-GB"/>
        </w:rPr>
        <w:t xml:space="preserve"> = 2.5</w:t>
      </w:r>
    </w:p>
    <w:p w14:paraId="1E004EE0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Menv_non_helix</w:t>
      </w:r>
      <w:proofErr w:type="spellEnd"/>
      <w:r w:rsidRPr="00E07133">
        <w:rPr>
          <w:lang w:val="en-GB"/>
        </w:rPr>
        <w:t xml:space="preserve"> = 2.019</w:t>
      </w:r>
    </w:p>
    <w:p w14:paraId="0CDEB78D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Menv_termini</w:t>
      </w:r>
      <w:proofErr w:type="spellEnd"/>
      <w:r w:rsidRPr="00E07133">
        <w:rPr>
          <w:lang w:val="en-GB"/>
        </w:rPr>
        <w:t xml:space="preserve"> = 2.019</w:t>
      </w:r>
    </w:p>
    <w:p w14:paraId="57345D56" w14:textId="77777777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Menv_tm_proj</w:t>
      </w:r>
      <w:proofErr w:type="spellEnd"/>
      <w:r w:rsidRPr="00E07133">
        <w:rPr>
          <w:lang w:val="en-GB"/>
        </w:rPr>
        <w:t xml:space="preserve"> = 2.019</w:t>
      </w:r>
    </w:p>
    <w:p w14:paraId="0C8663B9" w14:textId="0EED802A" w:rsidR="00E256EA" w:rsidRPr="00E07133" w:rsidRDefault="00E256EA" w:rsidP="00BE7595">
      <w:pPr>
        <w:pStyle w:val="command"/>
        <w:rPr>
          <w:lang w:val="en-GB"/>
        </w:rPr>
      </w:pPr>
      <w:proofErr w:type="spellStart"/>
      <w:r w:rsidRPr="00E07133">
        <w:rPr>
          <w:lang w:val="en-GB"/>
        </w:rPr>
        <w:t>Mlipo</w:t>
      </w:r>
      <w:proofErr w:type="spellEnd"/>
      <w:r w:rsidRPr="00E07133">
        <w:rPr>
          <w:lang w:val="en-GB"/>
        </w:rPr>
        <w:t xml:space="preserve"> = 1.0</w:t>
      </w:r>
    </w:p>
    <w:p w14:paraId="065CDDBA" w14:textId="77777777" w:rsidR="000E1168" w:rsidRPr="00E07133" w:rsidRDefault="000E1168" w:rsidP="009F2FAC">
      <w:pPr>
        <w:pStyle w:val="chapterheading"/>
        <w:spacing w:line="240" w:lineRule="auto"/>
        <w:jc w:val="both"/>
        <w:rPr>
          <w:lang w:val="en-GB"/>
        </w:rPr>
      </w:pPr>
    </w:p>
    <w:p w14:paraId="33B2CAAA" w14:textId="77777777" w:rsidR="000E1168" w:rsidRPr="00E07133" w:rsidRDefault="000E1168" w:rsidP="00BE7595">
      <w:pPr>
        <w:pStyle w:val="chapterheading"/>
        <w:spacing w:line="240" w:lineRule="auto"/>
        <w:rPr>
          <w:lang w:val="en-GB"/>
        </w:rPr>
      </w:pPr>
    </w:p>
    <w:p w14:paraId="68CD9656" w14:textId="614FB718" w:rsidR="0054155E" w:rsidRPr="00E07133" w:rsidRDefault="004B43F0" w:rsidP="00BE7595">
      <w:pPr>
        <w:pStyle w:val="chapterheading"/>
        <w:spacing w:line="240" w:lineRule="auto"/>
        <w:rPr>
          <w:lang w:val="en-GB"/>
        </w:rPr>
      </w:pPr>
      <w:r w:rsidRPr="00E07133">
        <w:rPr>
          <w:lang w:val="en-GB"/>
        </w:rPr>
        <w:t>C</w:t>
      </w:r>
      <w:r w:rsidR="0054155E" w:rsidRPr="00E07133">
        <w:rPr>
          <w:lang w:val="en-GB"/>
        </w:rPr>
        <w:t>ommand lines for</w:t>
      </w:r>
      <w:r w:rsidR="009F2FAC">
        <w:rPr>
          <w:lang w:val="en-GB"/>
        </w:rPr>
        <w:t xml:space="preserve"> </w:t>
      </w:r>
      <w:r w:rsidR="009F2FAC">
        <w:rPr>
          <w:i/>
          <w:lang w:val="en-GB"/>
        </w:rPr>
        <w:t>de novo</w:t>
      </w:r>
      <w:r w:rsidR="0054155E" w:rsidRPr="00E07133">
        <w:rPr>
          <w:lang w:val="en-GB"/>
        </w:rPr>
        <w:t xml:space="preserve"> folding</w:t>
      </w:r>
    </w:p>
    <w:p w14:paraId="320D444D" w14:textId="77777777" w:rsidR="0054155E" w:rsidRPr="00E07133" w:rsidRDefault="0054155E" w:rsidP="00BE7595">
      <w:pPr>
        <w:pStyle w:val="chaptersubheading"/>
        <w:spacing w:line="240" w:lineRule="auto"/>
        <w:rPr>
          <w:lang w:val="en-GB"/>
        </w:rPr>
      </w:pPr>
      <w:proofErr w:type="spellStart"/>
      <w:r w:rsidRPr="00E07133">
        <w:rPr>
          <w:lang w:val="en-GB"/>
        </w:rPr>
        <w:t>MembraneAbinitio</w:t>
      </w:r>
      <w:proofErr w:type="spellEnd"/>
    </w:p>
    <w:p w14:paraId="3169CE1C" w14:textId="6C05E9E9" w:rsidR="002005D5" w:rsidRDefault="002005D5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r w:rsidRPr="002005D5">
        <w:rPr>
          <w:lang w:val="en-GB"/>
        </w:rPr>
        <w:t>Rosetta revision numbers d592380 and d7b5a70</w:t>
      </w:r>
      <w:r>
        <w:rPr>
          <w:lang w:val="en-GB"/>
        </w:rPr>
        <w:t xml:space="preserve">. </w:t>
      </w:r>
    </w:p>
    <w:p w14:paraId="169B4C5E" w14:textId="71C13634" w:rsidR="007473F0" w:rsidRDefault="00405CC5" w:rsidP="00BE7595">
      <w:pPr>
        <w:pStyle w:val="command"/>
        <w:rPr>
          <w:lang w:val="en-GB"/>
        </w:rPr>
      </w:pPr>
      <w:r>
        <w:rPr>
          <w:lang w:val="en-GB"/>
        </w:rPr>
        <w:t># For 1U19A, takes approximately 15</w:t>
      </w:r>
      <w:r w:rsidR="007473F0">
        <w:rPr>
          <w:lang w:val="en-GB"/>
        </w:rPr>
        <w:t xml:space="preserve"> minutes</w:t>
      </w:r>
    </w:p>
    <w:p w14:paraId="0CB03F0F" w14:textId="528A3088" w:rsidR="00132D86" w:rsidRPr="00E07133" w:rsidRDefault="00D56C7B" w:rsidP="00BE7595">
      <w:pPr>
        <w:pStyle w:val="command"/>
        <w:rPr>
          <w:lang w:val="en-GB"/>
        </w:rPr>
      </w:pPr>
      <w:r>
        <w:rPr>
          <w:lang w:val="en-GB"/>
        </w:rPr>
        <w:lastRenderedPageBreak/>
        <w:t>/</w:t>
      </w:r>
      <w:r w:rsidR="00244640">
        <w:rPr>
          <w:lang w:val="en-GB"/>
        </w:rPr>
        <w:t>Rosetta/main/</w:t>
      </w:r>
      <w:r w:rsidR="0032032B" w:rsidRPr="00E07133">
        <w:rPr>
          <w:lang w:val="en-GB"/>
        </w:rPr>
        <w:t>sour</w:t>
      </w:r>
      <w:r w:rsidR="00244640">
        <w:rPr>
          <w:lang w:val="en-GB"/>
        </w:rPr>
        <w:t>ce/bin/membrane_abinitio2.default</w:t>
      </w:r>
      <w:r w:rsidR="0032032B" w:rsidRPr="00E07133">
        <w:rPr>
          <w:lang w:val="en-GB"/>
        </w:rPr>
        <w:t>.linuxgccrelease -database /Rosetta/</w:t>
      </w:r>
      <w:r w:rsidR="00244640">
        <w:rPr>
          <w:lang w:val="en-GB"/>
        </w:rPr>
        <w:t>main/database/ @</w:t>
      </w:r>
      <w:proofErr w:type="spellStart"/>
      <w:r w:rsidR="00244640" w:rsidRPr="00244640">
        <w:rPr>
          <w:lang w:val="en-GB"/>
        </w:rPr>
        <w:t>memabrlx_no_cst.options</w:t>
      </w:r>
      <w:proofErr w:type="spellEnd"/>
      <w:r w:rsidR="0032032B" w:rsidRPr="00E07133">
        <w:rPr>
          <w:lang w:val="en-GB"/>
        </w:rPr>
        <w:t xml:space="preserve"> -out</w:t>
      </w:r>
      <w:proofErr w:type="gramStart"/>
      <w:r w:rsidR="0032032B" w:rsidRPr="00E07133">
        <w:rPr>
          <w:lang w:val="en-GB"/>
        </w:rPr>
        <w:t>::</w:t>
      </w:r>
      <w:proofErr w:type="spellStart"/>
      <w:proofErr w:type="gramEnd"/>
      <w:r w:rsidR="0032032B" w:rsidRPr="00E07133">
        <w:rPr>
          <w:lang w:val="en-GB"/>
        </w:rPr>
        <w:t>nstruc</w:t>
      </w:r>
      <w:r w:rsidR="00244640">
        <w:rPr>
          <w:lang w:val="en-GB"/>
        </w:rPr>
        <w:t>t</w:t>
      </w:r>
      <w:proofErr w:type="spellEnd"/>
      <w:r w:rsidR="00244640">
        <w:rPr>
          <w:lang w:val="en-GB"/>
        </w:rPr>
        <w:t xml:space="preserve"> 1 -</w:t>
      </w:r>
      <w:proofErr w:type="spellStart"/>
      <w:r w:rsidR="00244640">
        <w:rPr>
          <w:lang w:val="en-GB"/>
        </w:rPr>
        <w:t>out:file:silent</w:t>
      </w:r>
      <w:proofErr w:type="spellEnd"/>
      <w:r w:rsidR="00244640">
        <w:rPr>
          <w:lang w:val="en-GB"/>
        </w:rPr>
        <w:t xml:space="preserve"> </w:t>
      </w:r>
      <w:proofErr w:type="spellStart"/>
      <w:r w:rsidR="00244640">
        <w:rPr>
          <w:lang w:val="en-GB"/>
        </w:rPr>
        <w:t>output_files</w:t>
      </w:r>
      <w:proofErr w:type="spellEnd"/>
      <w:r w:rsidR="00244640">
        <w:rPr>
          <w:lang w:val="en-GB"/>
        </w:rPr>
        <w:t>/1U19A_memabrlx_no_cst.out -</w:t>
      </w:r>
      <w:proofErr w:type="spellStart"/>
      <w:r w:rsidR="00244640">
        <w:rPr>
          <w:lang w:val="en-GB"/>
        </w:rPr>
        <w:t>out:sf</w:t>
      </w:r>
      <w:proofErr w:type="spellEnd"/>
      <w:r w:rsidR="00244640">
        <w:rPr>
          <w:lang w:val="en-GB"/>
        </w:rPr>
        <w:t xml:space="preserve"> output_files/1U19A_memabrlx_no_cst</w:t>
      </w:r>
      <w:r w:rsidR="0032032B" w:rsidRPr="00E07133">
        <w:rPr>
          <w:lang w:val="en-GB"/>
        </w:rPr>
        <w:t>.sc</w:t>
      </w:r>
    </w:p>
    <w:p w14:paraId="6570E850" w14:textId="77777777" w:rsidR="00397BCF" w:rsidRPr="00E07133" w:rsidRDefault="00397BCF" w:rsidP="00BE7595">
      <w:pPr>
        <w:pStyle w:val="chaptersubheading"/>
        <w:spacing w:line="240" w:lineRule="auto"/>
        <w:rPr>
          <w:i w:val="0"/>
          <w:lang w:val="en-GB"/>
        </w:rPr>
      </w:pPr>
    </w:p>
    <w:p w14:paraId="42020D66" w14:textId="7C104C0E" w:rsidR="0054155E" w:rsidRPr="00E07133" w:rsidRDefault="0054155E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Extended chain</w:t>
      </w:r>
      <w:r w:rsidR="00A15ED4" w:rsidRPr="00E07133">
        <w:rPr>
          <w:lang w:val="en-GB"/>
        </w:rPr>
        <w:t xml:space="preserve"> </w:t>
      </w:r>
      <w:r w:rsidR="0053471F" w:rsidRPr="00E07133">
        <w:rPr>
          <w:lang w:val="en-GB"/>
        </w:rPr>
        <w:t>(</w:t>
      </w:r>
      <w:r w:rsidR="00A15ED4" w:rsidRPr="00E07133">
        <w:rPr>
          <w:lang w:val="en-GB"/>
        </w:rPr>
        <w:t xml:space="preserve">and Extended chain + EPR if CST_WEIGHT </w:t>
      </w:r>
      <w:r w:rsidR="0053471F" w:rsidRPr="00E07133">
        <w:rPr>
          <w:lang w:val="en-GB"/>
        </w:rPr>
        <w:softHyphen/>
        <w:t>≠</w:t>
      </w:r>
      <w:r w:rsidR="00A15ED4" w:rsidRPr="00E07133">
        <w:rPr>
          <w:lang w:val="en-GB"/>
        </w:rPr>
        <w:t xml:space="preserve"> 0.0</w:t>
      </w:r>
      <w:r w:rsidR="0053471F" w:rsidRPr="00E07133">
        <w:rPr>
          <w:lang w:val="en-GB"/>
        </w:rPr>
        <w:t>)</w:t>
      </w:r>
    </w:p>
    <w:p w14:paraId="4F4D48D7" w14:textId="30E0BC2B" w:rsidR="00D56C7B" w:rsidRDefault="00D56C7B" w:rsidP="00244640">
      <w:pPr>
        <w:pStyle w:val="command"/>
        <w:rPr>
          <w:lang w:val="en-GB"/>
        </w:rPr>
      </w:pPr>
      <w:r>
        <w:rPr>
          <w:lang w:val="en-GB"/>
        </w:rPr>
        <w:t xml:space="preserve"># </w:t>
      </w:r>
      <w:r w:rsidRPr="002005D5">
        <w:rPr>
          <w:lang w:val="en-GB"/>
        </w:rPr>
        <w:t>Rosetta revision numbers d592380 and d7b5a70</w:t>
      </w:r>
      <w:r w:rsidR="00244640">
        <w:rPr>
          <w:lang w:val="en-GB"/>
        </w:rPr>
        <w:t>.</w:t>
      </w:r>
    </w:p>
    <w:p w14:paraId="0B6A095A" w14:textId="7DF5759E" w:rsidR="004C2E4A" w:rsidRDefault="004C2E4A" w:rsidP="00BE7595">
      <w:pPr>
        <w:pStyle w:val="command"/>
        <w:rPr>
          <w:lang w:val="en-GB"/>
        </w:rPr>
      </w:pPr>
      <w:r>
        <w:rPr>
          <w:lang w:val="en-GB"/>
        </w:rPr>
        <w:t xml:space="preserve"># Note that for </w:t>
      </w:r>
      <w:proofErr w:type="spellStart"/>
      <w:r>
        <w:rPr>
          <w:lang w:val="en-GB"/>
        </w:rPr>
        <w:t>rmsd</w:t>
      </w:r>
      <w:proofErr w:type="spellEnd"/>
      <w:r>
        <w:rPr>
          <w:lang w:val="en-GB"/>
        </w:rPr>
        <w:t xml:space="preserve"> values, look in the silent file, not the score file</w:t>
      </w:r>
    </w:p>
    <w:p w14:paraId="2909FC90" w14:textId="36687922" w:rsidR="00096450" w:rsidRDefault="00405CC5" w:rsidP="00BE7595">
      <w:pPr>
        <w:pStyle w:val="command"/>
        <w:rPr>
          <w:lang w:val="en-GB"/>
        </w:rPr>
      </w:pPr>
      <w:r>
        <w:rPr>
          <w:lang w:val="en-GB"/>
        </w:rPr>
        <w:t># For 1U19A with no restraints, takes approximately 3</w:t>
      </w:r>
      <w:r w:rsidR="00903B22">
        <w:rPr>
          <w:lang w:val="en-GB"/>
        </w:rPr>
        <w:t xml:space="preserve"> minutes</w:t>
      </w:r>
    </w:p>
    <w:p w14:paraId="60FBE29E" w14:textId="5B60CD48" w:rsidR="00405CC5" w:rsidRDefault="00405CC5" w:rsidP="00BE7595">
      <w:pPr>
        <w:pStyle w:val="command"/>
        <w:rPr>
          <w:lang w:val="en-GB"/>
        </w:rPr>
      </w:pPr>
      <w:r>
        <w:rPr>
          <w:lang w:val="en-GB"/>
        </w:rPr>
        <w:t># For 1U19A with r</w:t>
      </w:r>
      <w:r w:rsidR="009231F1">
        <w:rPr>
          <w:lang w:val="en-GB"/>
        </w:rPr>
        <w:t>estraints, takes approximately 9.5</w:t>
      </w:r>
      <w:r>
        <w:rPr>
          <w:lang w:val="en-GB"/>
        </w:rPr>
        <w:t xml:space="preserve"> minutes</w:t>
      </w:r>
    </w:p>
    <w:p w14:paraId="10BA72D8" w14:textId="3AAFE0A8" w:rsidR="00A76D94" w:rsidRPr="00E07133" w:rsidRDefault="0053471F" w:rsidP="00BE7595">
      <w:pPr>
        <w:pStyle w:val="command"/>
        <w:rPr>
          <w:lang w:val="en-GB"/>
        </w:rPr>
      </w:pPr>
      <w:r w:rsidRPr="00E07133">
        <w:rPr>
          <w:lang w:val="en-GB"/>
        </w:rPr>
        <w:t>/</w:t>
      </w:r>
      <w:r w:rsidR="005D4B3A">
        <w:rPr>
          <w:lang w:val="en-GB"/>
        </w:rPr>
        <w:t>Rosetta/main/source/bin/</w:t>
      </w:r>
      <w:proofErr w:type="spellStart"/>
      <w:r w:rsidR="005D4B3A">
        <w:rPr>
          <w:lang w:val="en-GB"/>
        </w:rPr>
        <w:t>minirosetta.default</w:t>
      </w:r>
      <w:r w:rsidR="00A15ED4" w:rsidRPr="00E07133">
        <w:rPr>
          <w:lang w:val="en-GB"/>
        </w:rPr>
        <w:t>.linuxgccrelease</w:t>
      </w:r>
      <w:proofErr w:type="spellEnd"/>
      <w:r w:rsidR="00A15ED4" w:rsidRPr="00E07133">
        <w:rPr>
          <w:lang w:val="en-GB"/>
        </w:rPr>
        <w:t xml:space="preserve"> -database /Rosetta</w:t>
      </w:r>
      <w:r w:rsidR="005D4B3A">
        <w:rPr>
          <w:lang w:val="en-GB"/>
        </w:rPr>
        <w:t>/main/</w:t>
      </w:r>
      <w:r w:rsidR="00B730EE" w:rsidRPr="00E07133">
        <w:rPr>
          <w:lang w:val="en-GB"/>
        </w:rPr>
        <w:t>database/ @</w:t>
      </w:r>
      <w:proofErr w:type="spellStart"/>
      <w:r w:rsidR="005D4B3A" w:rsidRPr="005D4B3A">
        <w:rPr>
          <w:lang w:val="en-GB"/>
        </w:rPr>
        <w:t>mp_extended.options</w:t>
      </w:r>
      <w:proofErr w:type="spellEnd"/>
      <w:r w:rsidR="005D4B3A">
        <w:rPr>
          <w:lang w:val="en-GB"/>
        </w:rPr>
        <w:t xml:space="preserve"> -out</w:t>
      </w:r>
      <w:proofErr w:type="gramStart"/>
      <w:r w:rsidR="005D4B3A">
        <w:rPr>
          <w:lang w:val="en-GB"/>
        </w:rPr>
        <w:t>::</w:t>
      </w:r>
      <w:proofErr w:type="spellStart"/>
      <w:proofErr w:type="gramEnd"/>
      <w:r w:rsidR="005D4B3A">
        <w:rPr>
          <w:lang w:val="en-GB"/>
        </w:rPr>
        <w:t>nstruct</w:t>
      </w:r>
      <w:proofErr w:type="spellEnd"/>
      <w:r w:rsidR="005D4B3A">
        <w:rPr>
          <w:lang w:val="en-GB"/>
        </w:rPr>
        <w:t xml:space="preserve"> 1</w:t>
      </w:r>
      <w:r w:rsidR="00A15ED4" w:rsidRPr="00E07133">
        <w:rPr>
          <w:lang w:val="en-GB"/>
        </w:rPr>
        <w:t xml:space="preserve"> -</w:t>
      </w:r>
      <w:proofErr w:type="spellStart"/>
      <w:r w:rsidR="00A15ED4" w:rsidRPr="00E07133">
        <w:rPr>
          <w:lang w:val="en-GB"/>
        </w:rPr>
        <w:t>out:file:silent</w:t>
      </w:r>
      <w:proofErr w:type="spellEnd"/>
      <w:r w:rsidR="005D4B3A">
        <w:rPr>
          <w:lang w:val="en-GB"/>
        </w:rPr>
        <w:t xml:space="preserve"> </w:t>
      </w:r>
      <w:proofErr w:type="spellStart"/>
      <w:r w:rsidR="005D4B3A">
        <w:rPr>
          <w:lang w:val="en-GB"/>
        </w:rPr>
        <w:t>output_files</w:t>
      </w:r>
      <w:proofErr w:type="spellEnd"/>
      <w:r w:rsidR="005D4B3A">
        <w:rPr>
          <w:lang w:val="en-GB"/>
        </w:rPr>
        <w:t>/1U19A_extended_no_cst.out -</w:t>
      </w:r>
      <w:proofErr w:type="spellStart"/>
      <w:r w:rsidR="005D4B3A">
        <w:rPr>
          <w:lang w:val="en-GB"/>
        </w:rPr>
        <w:t>out:file:scorefile</w:t>
      </w:r>
      <w:proofErr w:type="spellEnd"/>
      <w:r w:rsidR="005D4B3A">
        <w:rPr>
          <w:lang w:val="en-GB"/>
        </w:rPr>
        <w:t xml:space="preserve"> output_files/1U19A_extended_no_cst</w:t>
      </w:r>
      <w:r w:rsidR="00B730EE" w:rsidRPr="00E07133">
        <w:rPr>
          <w:lang w:val="en-GB"/>
        </w:rPr>
        <w:t>.sc</w:t>
      </w:r>
      <w:r w:rsidR="005D4B3A">
        <w:rPr>
          <w:lang w:val="en-GB"/>
        </w:rPr>
        <w:t xml:space="preserve"> &gt;&amp; </w:t>
      </w:r>
      <w:proofErr w:type="spellStart"/>
      <w:r w:rsidR="005D4B3A">
        <w:rPr>
          <w:lang w:val="en-GB"/>
        </w:rPr>
        <w:t>output_files</w:t>
      </w:r>
      <w:proofErr w:type="spellEnd"/>
      <w:r w:rsidR="005D4B3A">
        <w:rPr>
          <w:lang w:val="en-GB"/>
        </w:rPr>
        <w:t>/extended_no_cst</w:t>
      </w:r>
      <w:r w:rsidR="00AB3352">
        <w:rPr>
          <w:lang w:val="en-GB"/>
        </w:rPr>
        <w:t>.log &amp;</w:t>
      </w:r>
    </w:p>
    <w:p w14:paraId="3D62C485" w14:textId="77777777" w:rsidR="00397BCF" w:rsidRPr="00E07133" w:rsidRDefault="00397BCF" w:rsidP="00BE7595">
      <w:pPr>
        <w:pStyle w:val="chaptersubheading"/>
        <w:spacing w:line="240" w:lineRule="auto"/>
        <w:rPr>
          <w:i w:val="0"/>
          <w:lang w:val="en-GB"/>
        </w:rPr>
      </w:pPr>
    </w:p>
    <w:p w14:paraId="29025063" w14:textId="31F7EED0" w:rsidR="0054155E" w:rsidRPr="00E07133" w:rsidRDefault="0054155E" w:rsidP="00BE7595">
      <w:pPr>
        <w:pStyle w:val="chaptersubheading"/>
        <w:spacing w:line="240" w:lineRule="auto"/>
        <w:rPr>
          <w:lang w:val="en-GB"/>
        </w:rPr>
      </w:pPr>
      <w:proofErr w:type="spellStart"/>
      <w:r w:rsidRPr="00E07133">
        <w:rPr>
          <w:lang w:val="en-GB"/>
        </w:rPr>
        <w:t>RosettaTMH</w:t>
      </w:r>
      <w:proofErr w:type="spellEnd"/>
      <w:r w:rsidR="00D00F93" w:rsidRPr="00E07133">
        <w:rPr>
          <w:lang w:val="en-GB"/>
        </w:rPr>
        <w:t xml:space="preserve"> (and </w:t>
      </w:r>
      <w:proofErr w:type="spellStart"/>
      <w:r w:rsidR="00D00F93" w:rsidRPr="00E07133">
        <w:rPr>
          <w:lang w:val="en-GB"/>
        </w:rPr>
        <w:t>RosettaTMH</w:t>
      </w:r>
      <w:proofErr w:type="spellEnd"/>
      <w:r w:rsidR="00D00F93" w:rsidRPr="00E07133">
        <w:rPr>
          <w:lang w:val="en-GB"/>
        </w:rPr>
        <w:t xml:space="preserve"> + EPR if CST_</w:t>
      </w:r>
      <w:proofErr w:type="gramStart"/>
      <w:r w:rsidR="00D00F93" w:rsidRPr="00E07133">
        <w:rPr>
          <w:lang w:val="en-GB"/>
        </w:rPr>
        <w:t>WEIGHT !=</w:t>
      </w:r>
      <w:proofErr w:type="gramEnd"/>
      <w:r w:rsidR="00D00F93" w:rsidRPr="00E07133">
        <w:rPr>
          <w:lang w:val="en-GB"/>
        </w:rPr>
        <w:t xml:space="preserve"> 0.0)</w:t>
      </w:r>
    </w:p>
    <w:p w14:paraId="59840DD2" w14:textId="52996B8E" w:rsidR="00D56C7B" w:rsidRDefault="00D56C7B" w:rsidP="00D56C7B">
      <w:pPr>
        <w:pStyle w:val="command"/>
        <w:rPr>
          <w:lang w:val="en-GB"/>
        </w:rPr>
      </w:pPr>
      <w:r>
        <w:rPr>
          <w:lang w:val="en-GB"/>
        </w:rPr>
        <w:t xml:space="preserve"># </w:t>
      </w:r>
      <w:r w:rsidRPr="002005D5">
        <w:rPr>
          <w:lang w:val="en-GB"/>
        </w:rPr>
        <w:t>Rosetta revision numbers d592380 and d7b5a70</w:t>
      </w:r>
      <w:r>
        <w:rPr>
          <w:lang w:val="en-GB"/>
        </w:rPr>
        <w:t>.</w:t>
      </w:r>
    </w:p>
    <w:p w14:paraId="62BFF7E2" w14:textId="75DD33EB" w:rsidR="00903B22" w:rsidRDefault="00903B22" w:rsidP="00D56C7B">
      <w:pPr>
        <w:pStyle w:val="command"/>
        <w:rPr>
          <w:lang w:val="en-GB"/>
        </w:rPr>
      </w:pPr>
      <w:r>
        <w:rPr>
          <w:lang w:val="en-GB"/>
        </w:rPr>
        <w:t xml:space="preserve"># Note that for </w:t>
      </w:r>
      <w:proofErr w:type="spellStart"/>
      <w:r>
        <w:rPr>
          <w:lang w:val="en-GB"/>
        </w:rPr>
        <w:t>rmsd</w:t>
      </w:r>
      <w:proofErr w:type="spellEnd"/>
      <w:r>
        <w:rPr>
          <w:lang w:val="en-GB"/>
        </w:rPr>
        <w:t xml:space="preserve"> values, look in the silent file, not the score file</w:t>
      </w:r>
    </w:p>
    <w:p w14:paraId="79957602" w14:textId="4DA89FC4" w:rsidR="00903B22" w:rsidRDefault="00405CC5" w:rsidP="00D56C7B">
      <w:pPr>
        <w:pStyle w:val="command"/>
        <w:rPr>
          <w:lang w:val="en-GB"/>
        </w:rPr>
      </w:pPr>
      <w:r>
        <w:rPr>
          <w:lang w:val="en-GB"/>
        </w:rPr>
        <w:t># For 1U19A with no</w:t>
      </w:r>
      <w:r w:rsidR="00EB27AC">
        <w:rPr>
          <w:lang w:val="en-GB"/>
        </w:rPr>
        <w:t xml:space="preserve"> restraints, takes approximately 75 seconds</w:t>
      </w:r>
    </w:p>
    <w:p w14:paraId="21140405" w14:textId="482B5A3D" w:rsidR="00405CC5" w:rsidRDefault="00405CC5" w:rsidP="00D56C7B">
      <w:pPr>
        <w:pStyle w:val="command"/>
        <w:rPr>
          <w:lang w:val="en-GB"/>
        </w:rPr>
      </w:pPr>
      <w:r>
        <w:rPr>
          <w:lang w:val="en-GB"/>
        </w:rPr>
        <w:t># For 1U19A with r</w:t>
      </w:r>
      <w:r w:rsidR="00EB27AC">
        <w:rPr>
          <w:lang w:val="en-GB"/>
        </w:rPr>
        <w:t>estraints, takes approximately 5</w:t>
      </w:r>
      <w:r>
        <w:rPr>
          <w:lang w:val="en-GB"/>
        </w:rPr>
        <w:t xml:space="preserve"> minutes</w:t>
      </w:r>
    </w:p>
    <w:p w14:paraId="1E160920" w14:textId="573FF4AF" w:rsidR="004357B6" w:rsidRPr="00E07133" w:rsidRDefault="004357B6" w:rsidP="004357B6">
      <w:pPr>
        <w:pStyle w:val="command"/>
        <w:rPr>
          <w:lang w:val="en-GB"/>
        </w:rPr>
      </w:pPr>
      <w:r w:rsidRPr="00E07133">
        <w:rPr>
          <w:lang w:val="en-GB"/>
        </w:rPr>
        <w:t>/</w:t>
      </w:r>
      <w:r>
        <w:rPr>
          <w:lang w:val="en-GB"/>
        </w:rPr>
        <w:t>Rosetta/main/source/bin/</w:t>
      </w:r>
      <w:proofErr w:type="spellStart"/>
      <w:r>
        <w:rPr>
          <w:lang w:val="en-GB"/>
        </w:rPr>
        <w:t>minirosetta.default</w:t>
      </w:r>
      <w:r w:rsidRPr="00E07133">
        <w:rPr>
          <w:lang w:val="en-GB"/>
        </w:rPr>
        <w:t>.linuxgccrelease</w:t>
      </w:r>
      <w:proofErr w:type="spellEnd"/>
      <w:r w:rsidRPr="00E07133">
        <w:rPr>
          <w:lang w:val="en-GB"/>
        </w:rPr>
        <w:t xml:space="preserve"> -database /Rosetta</w:t>
      </w:r>
      <w:r>
        <w:rPr>
          <w:lang w:val="en-GB"/>
        </w:rPr>
        <w:t>/main/</w:t>
      </w:r>
      <w:r w:rsidRPr="00E07133">
        <w:rPr>
          <w:lang w:val="en-GB"/>
        </w:rPr>
        <w:t>database/ @</w:t>
      </w:r>
      <w:proofErr w:type="spellStart"/>
      <w:r>
        <w:rPr>
          <w:lang w:val="en-GB"/>
        </w:rPr>
        <w:t>mp_rosettatmh</w:t>
      </w:r>
      <w:r w:rsidRPr="005D4B3A">
        <w:rPr>
          <w:lang w:val="en-GB"/>
        </w:rPr>
        <w:t>.options</w:t>
      </w:r>
      <w:proofErr w:type="spellEnd"/>
      <w:r>
        <w:rPr>
          <w:lang w:val="en-GB"/>
        </w:rPr>
        <w:t xml:space="preserve"> -out</w:t>
      </w:r>
      <w:proofErr w:type="gramStart"/>
      <w:r>
        <w:rPr>
          <w:lang w:val="en-GB"/>
        </w:rPr>
        <w:t>::</w:t>
      </w:r>
      <w:proofErr w:type="spellStart"/>
      <w:proofErr w:type="gramEnd"/>
      <w:r>
        <w:rPr>
          <w:lang w:val="en-GB"/>
        </w:rPr>
        <w:t>nstruct</w:t>
      </w:r>
      <w:proofErr w:type="spellEnd"/>
      <w:r>
        <w:rPr>
          <w:lang w:val="en-GB"/>
        </w:rPr>
        <w:t xml:space="preserve"> 1</w:t>
      </w:r>
      <w:r w:rsidRPr="00E07133">
        <w:rPr>
          <w:lang w:val="en-GB"/>
        </w:rPr>
        <w:t xml:space="preserve"> -</w:t>
      </w:r>
      <w:proofErr w:type="spellStart"/>
      <w:r w:rsidRPr="00E07133">
        <w:rPr>
          <w:lang w:val="en-GB"/>
        </w:rPr>
        <w:t>out:file:silent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output_files</w:t>
      </w:r>
      <w:proofErr w:type="spellEnd"/>
      <w:r>
        <w:rPr>
          <w:lang w:val="en-GB"/>
        </w:rPr>
        <w:t>/1U19A_rosettatmh_no_cst.out -</w:t>
      </w:r>
      <w:proofErr w:type="spellStart"/>
      <w:r>
        <w:rPr>
          <w:lang w:val="en-GB"/>
        </w:rPr>
        <w:t>out:file:scorefile</w:t>
      </w:r>
      <w:proofErr w:type="spellEnd"/>
      <w:r>
        <w:rPr>
          <w:lang w:val="en-GB"/>
        </w:rPr>
        <w:t xml:space="preserve"> output_files/1U19A_rosettatmh_no_cst</w:t>
      </w:r>
      <w:r w:rsidRPr="00E07133">
        <w:rPr>
          <w:lang w:val="en-GB"/>
        </w:rPr>
        <w:t>.sc</w:t>
      </w:r>
      <w:r>
        <w:rPr>
          <w:lang w:val="en-GB"/>
        </w:rPr>
        <w:t xml:space="preserve"> &gt;&amp; </w:t>
      </w:r>
      <w:proofErr w:type="spellStart"/>
      <w:r>
        <w:rPr>
          <w:lang w:val="en-GB"/>
        </w:rPr>
        <w:t>output_files</w:t>
      </w:r>
      <w:proofErr w:type="spellEnd"/>
      <w:r>
        <w:rPr>
          <w:lang w:val="en-GB"/>
        </w:rPr>
        <w:t>/</w:t>
      </w:r>
      <w:r w:rsidR="00436452">
        <w:rPr>
          <w:lang w:val="en-GB"/>
        </w:rPr>
        <w:t>1U19A_</w:t>
      </w:r>
      <w:r>
        <w:rPr>
          <w:lang w:val="en-GB"/>
        </w:rPr>
        <w:t>rosettatmh_no_cst.log &amp;</w:t>
      </w:r>
    </w:p>
    <w:p w14:paraId="0942E099" w14:textId="77777777" w:rsidR="003B4FE3" w:rsidRDefault="003B4FE3" w:rsidP="00BE7595">
      <w:pPr>
        <w:pStyle w:val="chapterheading"/>
        <w:spacing w:line="240" w:lineRule="auto"/>
        <w:jc w:val="both"/>
        <w:rPr>
          <w:lang w:val="en-GB"/>
        </w:rPr>
      </w:pPr>
    </w:p>
    <w:p w14:paraId="4E76CD18" w14:textId="77777777" w:rsidR="00D56C7B" w:rsidRPr="00E07133" w:rsidRDefault="00D56C7B" w:rsidP="00BE7595">
      <w:pPr>
        <w:pStyle w:val="chapterheading"/>
        <w:spacing w:line="240" w:lineRule="auto"/>
        <w:jc w:val="both"/>
        <w:rPr>
          <w:lang w:val="en-GB"/>
        </w:rPr>
      </w:pPr>
    </w:p>
    <w:p w14:paraId="55ED69E3" w14:textId="10041511" w:rsidR="004B43F0" w:rsidRPr="00E07133" w:rsidRDefault="004B43F0" w:rsidP="00BE7595">
      <w:pPr>
        <w:pStyle w:val="chapterheading"/>
        <w:spacing w:line="240" w:lineRule="auto"/>
        <w:rPr>
          <w:lang w:val="en-GB"/>
        </w:rPr>
      </w:pPr>
      <w:r w:rsidRPr="00E07133">
        <w:rPr>
          <w:lang w:val="en-GB"/>
        </w:rPr>
        <w:t>Weighting schemes tested</w:t>
      </w:r>
    </w:p>
    <w:p w14:paraId="32A26C93" w14:textId="260C0E96" w:rsidR="0054155E" w:rsidRPr="00E07133" w:rsidRDefault="00D56C7B" w:rsidP="00BE7595">
      <w:pPr>
        <w:pStyle w:val="chaptersubheading"/>
        <w:spacing w:line="240" w:lineRule="auto"/>
        <w:rPr>
          <w:lang w:val="en-GB"/>
        </w:rPr>
      </w:pPr>
      <w:r>
        <w:rPr>
          <w:lang w:val="en-GB"/>
        </w:rPr>
        <w:t>Radius of gyration (</w:t>
      </w:r>
      <w:r w:rsidR="0054155E" w:rsidRPr="00E07133">
        <w:rPr>
          <w:lang w:val="en-GB"/>
        </w:rPr>
        <w:t>RG</w:t>
      </w:r>
      <w:r>
        <w:rPr>
          <w:lang w:val="en-GB"/>
        </w:rPr>
        <w:t>)</w:t>
      </w:r>
      <w:r w:rsidR="0054155E" w:rsidRPr="00E07133">
        <w:rPr>
          <w:lang w:val="en-GB"/>
        </w:rPr>
        <w:t xml:space="preserve"> score weights tested</w:t>
      </w:r>
    </w:p>
    <w:p w14:paraId="73C49623" w14:textId="6B4B6689" w:rsidR="00397BCF" w:rsidRPr="00E07133" w:rsidRDefault="00CA5511" w:rsidP="00BE7595">
      <w:pPr>
        <w:pStyle w:val="chapterparagraph"/>
        <w:spacing w:line="240" w:lineRule="auto"/>
        <w:rPr>
          <w:lang w:val="en-GB"/>
        </w:rPr>
      </w:pPr>
      <w:r w:rsidRPr="00E07133">
        <w:rPr>
          <w:lang w:val="en-GB"/>
        </w:rPr>
        <w:t xml:space="preserve">Both default and </w:t>
      </w:r>
      <w:proofErr w:type="gramStart"/>
      <w:r w:rsidR="00D56C7B">
        <w:rPr>
          <w:lang w:val="en-GB"/>
        </w:rPr>
        <w:t>membrane protein (</w:t>
      </w:r>
      <w:r w:rsidRPr="00E07133">
        <w:rPr>
          <w:lang w:val="en-GB"/>
        </w:rPr>
        <w:t>MP</w:t>
      </w:r>
      <w:r w:rsidR="00D56C7B">
        <w:rPr>
          <w:lang w:val="en-GB"/>
        </w:rPr>
        <w:t>)</w:t>
      </w:r>
      <w:r w:rsidRPr="00E07133">
        <w:rPr>
          <w:lang w:val="en-GB"/>
        </w:rPr>
        <w:t>-specific RG scores were weighted by 0.0, 0.01, 0.25, 0.50, 0.75, 1.00, 1.25, 1.50, 1.75, and 2.00 when testing effect of MP-specific RG score</w:t>
      </w:r>
      <w:proofErr w:type="gramEnd"/>
      <w:r w:rsidRPr="00E07133">
        <w:rPr>
          <w:lang w:val="en-GB"/>
        </w:rPr>
        <w:t>.</w:t>
      </w:r>
    </w:p>
    <w:p w14:paraId="5414DBAD" w14:textId="77777777" w:rsidR="000E1168" w:rsidRPr="00E07133" w:rsidRDefault="000E1168" w:rsidP="00BE7595">
      <w:pPr>
        <w:pStyle w:val="chaptersubheading"/>
        <w:spacing w:line="240" w:lineRule="auto"/>
        <w:rPr>
          <w:i w:val="0"/>
          <w:lang w:val="en-GB"/>
        </w:rPr>
      </w:pPr>
    </w:p>
    <w:p w14:paraId="1C2C0617" w14:textId="46A97933" w:rsidR="0054155E" w:rsidRPr="00E07133" w:rsidRDefault="0054155E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EPR restraint weights tested</w:t>
      </w:r>
      <w:r w:rsidR="00D56C7B">
        <w:rPr>
          <w:lang w:val="en-GB"/>
        </w:rPr>
        <w:t>. KBP = knowledge-based potential.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"/>
        <w:gridCol w:w="636"/>
        <w:gridCol w:w="516"/>
        <w:gridCol w:w="516"/>
        <w:gridCol w:w="636"/>
        <w:gridCol w:w="636"/>
        <w:gridCol w:w="636"/>
        <w:gridCol w:w="636"/>
        <w:gridCol w:w="636"/>
      </w:tblGrid>
      <w:tr w:rsidR="001C5596" w:rsidRPr="00E07133" w14:paraId="28AA3A96" w14:textId="77777777" w:rsidTr="00156650">
        <w:tc>
          <w:tcPr>
            <w:tcW w:w="0" w:type="auto"/>
          </w:tcPr>
          <w:p w14:paraId="25C49464" w14:textId="77777777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2ABF9E07" w14:textId="7D118FBF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</w:tcPr>
          <w:p w14:paraId="4AE75B66" w14:textId="796A850E" w:rsidR="001C5596" w:rsidRPr="00E07133" w:rsidRDefault="001C5596" w:rsidP="00BE7595">
            <w:pPr>
              <w:tabs>
                <w:tab w:val="left" w:pos="590"/>
                <w:tab w:val="center" w:pos="1998"/>
              </w:tabs>
              <w:contextualSpacing/>
              <w:jc w:val="left"/>
              <w:rPr>
                <w:b/>
                <w:lang w:val="en-GB"/>
              </w:rPr>
            </w:pPr>
            <w:r w:rsidRPr="00E07133">
              <w:rPr>
                <w:b/>
                <w:lang w:val="en-GB"/>
              </w:rPr>
              <w:tab/>
            </w:r>
            <w:r w:rsidRPr="00E07133">
              <w:rPr>
                <w:b/>
                <w:lang w:val="en-GB"/>
              </w:rPr>
              <w:tab/>
              <w:t>Quadratic Penalty</w:t>
            </w:r>
          </w:p>
        </w:tc>
      </w:tr>
      <w:tr w:rsidR="001C5596" w:rsidRPr="00E07133" w14:paraId="4081A387" w14:textId="05F9B07F" w:rsidTr="00156650">
        <w:tc>
          <w:tcPr>
            <w:tcW w:w="0" w:type="auto"/>
            <w:vMerge w:val="restart"/>
            <w:vAlign w:val="center"/>
          </w:tcPr>
          <w:p w14:paraId="45AAEDAE" w14:textId="76143DCF" w:rsidR="001C5596" w:rsidRPr="00E07133" w:rsidRDefault="001C5596" w:rsidP="00BE7595">
            <w:pPr>
              <w:contextualSpacing/>
              <w:jc w:val="center"/>
              <w:rPr>
                <w:b/>
                <w:lang w:val="en-GB"/>
              </w:rPr>
            </w:pPr>
            <w:r w:rsidRPr="00E07133">
              <w:rPr>
                <w:b/>
                <w:lang w:val="en-GB"/>
              </w:rPr>
              <w:t>EPR KBP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85CC97A" w14:textId="017D7981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AA2369" w14:textId="6116C1F9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1D6808" w14:textId="411C66FE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2CE289" w14:textId="79A7E993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FB5D44" w14:textId="39B89B4C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20.0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35B5B9" w14:textId="7A2A85DA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30.0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48940A4" w14:textId="4C5DF4D4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40.0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AE50" w14:textId="02993E35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50.0</w:t>
            </w:r>
          </w:p>
        </w:tc>
      </w:tr>
      <w:tr w:rsidR="001C5596" w:rsidRPr="00E07133" w14:paraId="75C4732F" w14:textId="03D00A0D" w:rsidTr="001C5596"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</w:tcPr>
          <w:p w14:paraId="758B497F" w14:textId="77777777" w:rsidR="001C5596" w:rsidRPr="00E07133" w:rsidRDefault="001C5596" w:rsidP="00BE7595">
            <w:pPr>
              <w:contextualSpacing/>
              <w:jc w:val="right"/>
              <w:rPr>
                <w:b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6B449D" w14:textId="496CFF4F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6341B51" w14:textId="43041DB6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08DBED" w14:textId="5B985106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E9E358" w14:textId="7D69479D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C3956B" w14:textId="4AD45B56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47D375" w14:textId="4FC0CD48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880213" w14:textId="25C7F29F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F1E347E" w14:textId="02B38BD7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</w:tr>
      <w:tr w:rsidR="001C5596" w:rsidRPr="00E07133" w14:paraId="3996AA88" w14:textId="24D0A037" w:rsidTr="001C5596"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</w:tcPr>
          <w:p w14:paraId="4A0098E0" w14:textId="77777777" w:rsidR="001C5596" w:rsidRPr="00E07133" w:rsidRDefault="001C5596" w:rsidP="00BE7595">
            <w:pPr>
              <w:contextualSpacing/>
              <w:jc w:val="right"/>
              <w:rPr>
                <w:b/>
                <w:lang w:val="en-GB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C83BB94" w14:textId="7B8F7822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BFC6A7" w14:textId="6CC43B6E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3C34BCC0" w14:textId="64B05421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4E39E18C" w14:textId="4AED5C94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1D8EA2DC" w14:textId="1DD3363C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040A9416" w14:textId="3290113C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24DFD261" w14:textId="515E3299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29F1AAB" w14:textId="3D0874EC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</w:tr>
      <w:tr w:rsidR="001C5596" w:rsidRPr="00E07133" w14:paraId="2376D8C0" w14:textId="5CCF1744" w:rsidTr="001C5596"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</w:tcPr>
          <w:p w14:paraId="53C22CC9" w14:textId="77777777" w:rsidR="001C5596" w:rsidRPr="00E07133" w:rsidRDefault="001C5596" w:rsidP="00BE7595">
            <w:pPr>
              <w:contextualSpacing/>
              <w:jc w:val="right"/>
              <w:rPr>
                <w:b/>
                <w:lang w:val="en-GB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418EE55" w14:textId="13F5B234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10.0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7C254C" w14:textId="3F28D343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54AF9619" w14:textId="3E8A8F82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6F1E0D7A" w14:textId="0F056E10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6EF7FDB3" w14:textId="1BB8DBC1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3ACCA9F3" w14:textId="5BF1E89D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58A094BC" w14:textId="4976105A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BC835E" w14:textId="087A55F6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</w:tr>
      <w:tr w:rsidR="001C5596" w:rsidRPr="00E07133" w14:paraId="083B7704" w14:textId="4E0863B2" w:rsidTr="001C5596"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</w:tcPr>
          <w:p w14:paraId="4F700C3A" w14:textId="77777777" w:rsidR="001C5596" w:rsidRPr="00E07133" w:rsidRDefault="001C5596" w:rsidP="00BE7595">
            <w:pPr>
              <w:contextualSpacing/>
              <w:jc w:val="right"/>
              <w:rPr>
                <w:b/>
                <w:lang w:val="en-GB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165F92C" w14:textId="5B3D0830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20.0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14C208" w14:textId="1C3D8530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17649DD3" w14:textId="2FAA97B4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0A07773B" w14:textId="5E5C1C8D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5B75C229" w14:textId="569E8DF5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4FA693C8" w14:textId="6A75A341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44804748" w14:textId="371F5E6B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E5867F" w14:textId="584068C7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</w:tr>
      <w:tr w:rsidR="001C5596" w:rsidRPr="00E07133" w14:paraId="678DC729" w14:textId="2A658005" w:rsidTr="001C5596"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</w:tcPr>
          <w:p w14:paraId="31E6B836" w14:textId="77777777" w:rsidR="001C5596" w:rsidRPr="00E07133" w:rsidRDefault="001C5596" w:rsidP="00BE7595">
            <w:pPr>
              <w:contextualSpacing/>
              <w:jc w:val="right"/>
              <w:rPr>
                <w:b/>
                <w:lang w:val="en-GB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6C519078" w14:textId="1891F167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30.0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203865" w14:textId="7F2B3FBA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3F202447" w14:textId="72A14395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4F1C8A5D" w14:textId="0EC024AB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14F4F212" w14:textId="2050CB93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13F75FAE" w14:textId="3E04D4BF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141E4019" w14:textId="57D23A9C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ECF70B" w14:textId="3A006CCA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</w:tr>
      <w:tr w:rsidR="001C5596" w:rsidRPr="00E07133" w14:paraId="33EB332B" w14:textId="27CE0F74" w:rsidTr="00156650"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</w:tcPr>
          <w:p w14:paraId="5933A289" w14:textId="77777777" w:rsidR="001C5596" w:rsidRPr="00E07133" w:rsidRDefault="001C5596" w:rsidP="00BE7595">
            <w:pPr>
              <w:contextualSpacing/>
              <w:jc w:val="right"/>
              <w:rPr>
                <w:b/>
                <w:lang w:val="en-GB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51E660E" w14:textId="7B35C781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40.0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3E1216" w14:textId="3938B2BD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7A489827" w14:textId="4A2117F7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4E01F8EB" w14:textId="7C4B669F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3CB726D0" w14:textId="10D396E7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5958D26D" w14:textId="5A627EF3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</w:tcPr>
          <w:p w14:paraId="3F8D89C5" w14:textId="46983266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733A04C" w14:textId="3D5A5AB3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</w:tr>
      <w:tr w:rsidR="001C5596" w:rsidRPr="00E07133" w14:paraId="6D1719AC" w14:textId="77777777" w:rsidTr="00156650"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</w:tcPr>
          <w:p w14:paraId="754C6D9C" w14:textId="77777777" w:rsidR="001C5596" w:rsidRPr="00E07133" w:rsidRDefault="001C5596" w:rsidP="00BE7595">
            <w:pPr>
              <w:contextualSpacing/>
              <w:jc w:val="right"/>
              <w:rPr>
                <w:b/>
                <w:lang w:val="en-GB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1244" w14:textId="2CEF5995" w:rsidR="001C5596" w:rsidRPr="00E07133" w:rsidRDefault="001C5596" w:rsidP="00BE7595">
            <w:pPr>
              <w:contextualSpacing/>
              <w:jc w:val="right"/>
              <w:rPr>
                <w:lang w:val="en-GB"/>
              </w:rPr>
            </w:pPr>
            <w:r w:rsidRPr="00E07133">
              <w:rPr>
                <w:lang w:val="en-GB"/>
              </w:rPr>
              <w:t>50.0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1FF8BC7" w14:textId="4F2DD35A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A2194D" w14:textId="2C12039B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B167CD" w14:textId="73ACCBEF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E81297" w14:textId="47187880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1E1301" w14:textId="0FAD08C5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CBF9A2" w14:textId="7C3634E5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634A7D3" w14:textId="4E564C49" w:rsidR="001C5596" w:rsidRPr="00E07133" w:rsidRDefault="001C5596" w:rsidP="00BE7595">
            <w:pPr>
              <w:contextualSpacing/>
              <w:jc w:val="center"/>
              <w:rPr>
                <w:lang w:val="en-GB"/>
              </w:rPr>
            </w:pPr>
            <w:r w:rsidRPr="00E07133">
              <w:rPr>
                <w:rFonts w:ascii="Zapf Dingbats" w:hAnsi="Zapf Dingbats"/>
                <w:lang w:val="en-GB"/>
              </w:rPr>
              <w:t>✓</w:t>
            </w:r>
          </w:p>
        </w:tc>
      </w:tr>
    </w:tbl>
    <w:p w14:paraId="57C0C250" w14:textId="77777777" w:rsidR="00397BCF" w:rsidRPr="00E07133" w:rsidRDefault="00397BCF" w:rsidP="00BE7595">
      <w:pPr>
        <w:pStyle w:val="chapterheading"/>
        <w:spacing w:line="240" w:lineRule="auto"/>
        <w:jc w:val="both"/>
        <w:rPr>
          <w:lang w:val="en-GB"/>
        </w:rPr>
      </w:pPr>
    </w:p>
    <w:p w14:paraId="3F3C5FCE" w14:textId="77777777" w:rsidR="000E1168" w:rsidRPr="00E07133" w:rsidRDefault="000E1168" w:rsidP="00BE7595">
      <w:pPr>
        <w:pStyle w:val="chapterheading"/>
        <w:spacing w:line="240" w:lineRule="auto"/>
        <w:rPr>
          <w:lang w:val="en-GB"/>
        </w:rPr>
      </w:pPr>
    </w:p>
    <w:p w14:paraId="5FF26D28" w14:textId="77777777" w:rsidR="0054155E" w:rsidRPr="00E07133" w:rsidRDefault="0054155E" w:rsidP="00BE7595">
      <w:pPr>
        <w:pStyle w:val="chapterheading"/>
        <w:spacing w:line="240" w:lineRule="auto"/>
        <w:rPr>
          <w:lang w:val="en-GB"/>
        </w:rPr>
      </w:pPr>
      <w:r w:rsidRPr="00E07133">
        <w:rPr>
          <w:lang w:val="en-GB"/>
        </w:rPr>
        <w:t>Analysis of Results</w:t>
      </w:r>
    </w:p>
    <w:p w14:paraId="72527856" w14:textId="3A911984" w:rsidR="0054155E" w:rsidRPr="00E07133" w:rsidRDefault="00FF7B6E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Generation of RMSD</w:t>
      </w:r>
      <w:r w:rsidRPr="00E07133">
        <w:rPr>
          <w:lang w:val="en-GB"/>
        </w:rPr>
        <w:softHyphen/>
      </w:r>
      <w:r w:rsidRPr="00E07133">
        <w:rPr>
          <w:iCs/>
          <w:vertAlign w:val="subscript"/>
          <w:lang w:val="en-GB"/>
        </w:rPr>
        <w:t>100</w:t>
      </w:r>
      <w:r w:rsidR="00712F80" w:rsidRPr="00E07133">
        <w:rPr>
          <w:lang w:val="en-GB"/>
        </w:rPr>
        <w:t>SSE</w:t>
      </w:r>
      <w:r w:rsidRPr="00E07133">
        <w:rPr>
          <w:lang w:val="en-GB"/>
        </w:rPr>
        <w:t xml:space="preserve"> histograms</w:t>
      </w:r>
    </w:p>
    <w:p w14:paraId="03BDFB87" w14:textId="0759C5D6" w:rsidR="00575F77" w:rsidRPr="00E07133" w:rsidRDefault="00575F77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format</w:t>
      </w:r>
      <w:proofErr w:type="gramEnd"/>
      <w:r w:rsidRPr="00E07133">
        <w:rPr>
          <w:lang w:val="en-GB"/>
        </w:rPr>
        <w:t xml:space="preserve"> for files f</w:t>
      </w:r>
      <w:r w:rsidR="00981F74">
        <w:rPr>
          <w:lang w:val="en-GB"/>
        </w:rPr>
        <w:t>or input into rmsd_to_rmsd100.py found in protocol capture scripts directory</w:t>
      </w:r>
    </w:p>
    <w:p w14:paraId="22B6A23E" w14:textId="6247870C" w:rsidR="00575F77" w:rsidRDefault="00575F77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doesn’t</w:t>
      </w:r>
      <w:proofErr w:type="gramEnd"/>
      <w:r w:rsidRPr="00E07133">
        <w:rPr>
          <w:lang w:val="en-GB"/>
        </w:rPr>
        <w:t xml:space="preserve"> matter how many fields are between field 1 and description, but “SCORE:” must be first, and “description” last, also total score is “score”</w:t>
      </w:r>
    </w:p>
    <w:p w14:paraId="26281C45" w14:textId="156F1620" w:rsidR="00C63338" w:rsidRPr="00E07133" w:rsidRDefault="00C63338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example</w:t>
      </w:r>
      <w:proofErr w:type="gramEnd"/>
      <w:r>
        <w:rPr>
          <w:lang w:val="en-GB"/>
        </w:rPr>
        <w:t xml:space="preserve"> is protocol_capture/demo/analysis/</w:t>
      </w:r>
      <w:r w:rsidRPr="00C63338">
        <w:rPr>
          <w:lang w:val="en-GB"/>
        </w:rPr>
        <w:t>1U19A_s01_b001_0000_example.sc</w:t>
      </w:r>
    </w:p>
    <w:p w14:paraId="124750CF" w14:textId="41503274" w:rsidR="009B0CA8" w:rsidRPr="009B0CA8" w:rsidRDefault="009B0CA8" w:rsidP="009B0CA8">
      <w:pPr>
        <w:pStyle w:val="command"/>
        <w:rPr>
          <w:lang w:val="en-GB"/>
        </w:rPr>
      </w:pPr>
      <w:r w:rsidRPr="009B0CA8">
        <w:rPr>
          <w:lang w:val="en-GB"/>
        </w:rPr>
        <w:t xml:space="preserve">SCORE:  </w:t>
      </w:r>
      <w:r>
        <w:rPr>
          <w:lang w:val="en-GB"/>
        </w:rPr>
        <w:t xml:space="preserve">   </w:t>
      </w:r>
      <w:r w:rsidRPr="009B0CA8">
        <w:rPr>
          <w:lang w:val="en-GB"/>
        </w:rPr>
        <w:t xml:space="preserve">score   </w:t>
      </w:r>
      <w:r>
        <w:rPr>
          <w:lang w:val="en-GB"/>
        </w:rPr>
        <w:tab/>
      </w:r>
      <w:proofErr w:type="spellStart"/>
      <w:r w:rsidRPr="009B0CA8">
        <w:rPr>
          <w:lang w:val="en-GB"/>
        </w:rPr>
        <w:t>atom_pair_constraint</w:t>
      </w:r>
      <w:proofErr w:type="spellEnd"/>
      <w:r w:rsidRPr="009B0CA8">
        <w:rPr>
          <w:lang w:val="en-GB"/>
        </w:rPr>
        <w:t xml:space="preserve">    </w:t>
      </w:r>
      <w:proofErr w:type="spellStart"/>
      <w:r w:rsidRPr="009B0CA8">
        <w:rPr>
          <w:lang w:val="en-GB"/>
        </w:rPr>
        <w:t>rms_tm_sse</w:t>
      </w:r>
      <w:proofErr w:type="spellEnd"/>
      <w:r w:rsidRPr="009B0CA8">
        <w:rPr>
          <w:lang w:val="en-GB"/>
        </w:rPr>
        <w:t xml:space="preserve">   </w:t>
      </w:r>
      <w:r>
        <w:rPr>
          <w:lang w:val="en-GB"/>
        </w:rPr>
        <w:t xml:space="preserve"> </w:t>
      </w:r>
      <w:r w:rsidRPr="009B0CA8">
        <w:rPr>
          <w:lang w:val="en-GB"/>
        </w:rPr>
        <w:t xml:space="preserve">   description</w:t>
      </w:r>
    </w:p>
    <w:p w14:paraId="54F3DB7B" w14:textId="7784C400" w:rsidR="009B0CA8" w:rsidRPr="009B0CA8" w:rsidRDefault="009B0CA8" w:rsidP="009B0CA8">
      <w:pPr>
        <w:pStyle w:val="command"/>
        <w:rPr>
          <w:lang w:val="en-GB"/>
        </w:rPr>
      </w:pPr>
      <w:r>
        <w:rPr>
          <w:lang w:val="en-GB"/>
        </w:rPr>
        <w:lastRenderedPageBreak/>
        <w:t xml:space="preserve">SCORE:  -124.890    </w:t>
      </w:r>
      <w:r>
        <w:rPr>
          <w:lang w:val="en-GB"/>
        </w:rPr>
        <w:tab/>
        <w:t xml:space="preserve">     -368.904      </w:t>
      </w:r>
      <w:r w:rsidRPr="009B0CA8">
        <w:rPr>
          <w:lang w:val="en-GB"/>
        </w:rPr>
        <w:t xml:space="preserve">  17.8586 </w:t>
      </w:r>
      <w:r>
        <w:rPr>
          <w:lang w:val="en-GB"/>
        </w:rPr>
        <w:tab/>
      </w:r>
      <w:r>
        <w:rPr>
          <w:lang w:val="en-GB"/>
        </w:rPr>
        <w:tab/>
      </w:r>
      <w:r w:rsidRPr="009B0CA8">
        <w:rPr>
          <w:lang w:val="en-GB"/>
        </w:rPr>
        <w:t>S_0001</w:t>
      </w:r>
    </w:p>
    <w:p w14:paraId="2A37E60F" w14:textId="3B6036E6" w:rsidR="009B0CA8" w:rsidRPr="009B0CA8" w:rsidRDefault="009B0CA8" w:rsidP="009B0CA8">
      <w:pPr>
        <w:pStyle w:val="command"/>
        <w:rPr>
          <w:lang w:val="en-GB"/>
        </w:rPr>
      </w:pPr>
      <w:r w:rsidRPr="009B0CA8">
        <w:rPr>
          <w:lang w:val="en-GB"/>
        </w:rPr>
        <w:t xml:space="preserve">SCORE:  </w:t>
      </w:r>
      <w:r>
        <w:rPr>
          <w:lang w:val="en-GB"/>
        </w:rPr>
        <w:t xml:space="preserve">  </w:t>
      </w:r>
      <w:r w:rsidRPr="009B0CA8">
        <w:rPr>
          <w:lang w:val="en-GB"/>
        </w:rPr>
        <w:t xml:space="preserve">96.155  </w:t>
      </w:r>
      <w:r>
        <w:rPr>
          <w:lang w:val="en-GB"/>
        </w:rPr>
        <w:tab/>
        <w:t xml:space="preserve"> </w:t>
      </w:r>
      <w:r>
        <w:rPr>
          <w:lang w:val="en-GB"/>
        </w:rPr>
        <w:tab/>
        <w:t xml:space="preserve">     </w:t>
      </w:r>
      <w:r w:rsidRPr="009B0CA8">
        <w:rPr>
          <w:lang w:val="en-GB"/>
        </w:rPr>
        <w:t xml:space="preserve">-329.637        16.3458 </w:t>
      </w:r>
      <w:r>
        <w:rPr>
          <w:lang w:val="en-GB"/>
        </w:rPr>
        <w:tab/>
      </w:r>
      <w:r>
        <w:rPr>
          <w:lang w:val="en-GB"/>
        </w:rPr>
        <w:tab/>
      </w:r>
      <w:r w:rsidRPr="009B0CA8">
        <w:rPr>
          <w:lang w:val="en-GB"/>
        </w:rPr>
        <w:t>S_0002</w:t>
      </w:r>
    </w:p>
    <w:p w14:paraId="3D81A843" w14:textId="7526FBFB" w:rsidR="009B0CA8" w:rsidRPr="009B0CA8" w:rsidRDefault="009B0CA8" w:rsidP="009B0CA8">
      <w:pPr>
        <w:pStyle w:val="command"/>
        <w:rPr>
          <w:lang w:val="en-GB"/>
        </w:rPr>
      </w:pPr>
      <w:r w:rsidRPr="009B0CA8">
        <w:rPr>
          <w:lang w:val="en-GB"/>
        </w:rPr>
        <w:t xml:space="preserve">SCORE:  </w:t>
      </w:r>
      <w:r>
        <w:rPr>
          <w:lang w:val="en-GB"/>
        </w:rPr>
        <w:t xml:space="preserve"> </w:t>
      </w:r>
      <w:r w:rsidRPr="009B0CA8">
        <w:rPr>
          <w:lang w:val="en-GB"/>
        </w:rPr>
        <w:t xml:space="preserve">-71.851 </w:t>
      </w:r>
      <w:r>
        <w:rPr>
          <w:lang w:val="en-GB"/>
        </w:rPr>
        <w:tab/>
        <w:t xml:space="preserve"> </w:t>
      </w:r>
      <w:r>
        <w:rPr>
          <w:lang w:val="en-GB"/>
        </w:rPr>
        <w:tab/>
        <w:t xml:space="preserve">     </w:t>
      </w:r>
      <w:r w:rsidRPr="009B0CA8">
        <w:rPr>
          <w:lang w:val="en-GB"/>
        </w:rPr>
        <w:t xml:space="preserve">-372.237        13.7901 </w:t>
      </w:r>
      <w:r>
        <w:rPr>
          <w:lang w:val="en-GB"/>
        </w:rPr>
        <w:tab/>
      </w:r>
      <w:r>
        <w:rPr>
          <w:lang w:val="en-GB"/>
        </w:rPr>
        <w:tab/>
      </w:r>
      <w:r w:rsidRPr="009B0CA8">
        <w:rPr>
          <w:lang w:val="en-GB"/>
        </w:rPr>
        <w:t>S_0003</w:t>
      </w:r>
    </w:p>
    <w:p w14:paraId="3220F1E0" w14:textId="739DB1A2" w:rsidR="009B0CA8" w:rsidRPr="009B0CA8" w:rsidRDefault="009B0CA8" w:rsidP="009B0CA8">
      <w:pPr>
        <w:pStyle w:val="command"/>
        <w:rPr>
          <w:lang w:val="en-GB"/>
        </w:rPr>
      </w:pPr>
      <w:r>
        <w:rPr>
          <w:lang w:val="en-GB"/>
        </w:rPr>
        <w:t xml:space="preserve">SCORE:  -149.703 </w:t>
      </w:r>
      <w:r w:rsidRPr="009B0CA8">
        <w:rPr>
          <w:lang w:val="en-GB"/>
        </w:rPr>
        <w:t xml:space="preserve">   </w:t>
      </w:r>
      <w:r>
        <w:rPr>
          <w:lang w:val="en-GB"/>
        </w:rPr>
        <w:t xml:space="preserve"> </w:t>
      </w:r>
      <w:r>
        <w:rPr>
          <w:lang w:val="en-GB"/>
        </w:rPr>
        <w:tab/>
        <w:t xml:space="preserve">     </w:t>
      </w:r>
      <w:r w:rsidRPr="009B0CA8">
        <w:rPr>
          <w:lang w:val="en-GB"/>
        </w:rPr>
        <w:t xml:space="preserve">-360.364        15.2572 </w:t>
      </w:r>
      <w:r>
        <w:rPr>
          <w:lang w:val="en-GB"/>
        </w:rPr>
        <w:tab/>
      </w:r>
      <w:r>
        <w:rPr>
          <w:lang w:val="en-GB"/>
        </w:rPr>
        <w:tab/>
      </w:r>
      <w:r w:rsidRPr="009B0CA8">
        <w:rPr>
          <w:lang w:val="en-GB"/>
        </w:rPr>
        <w:t>S_0004</w:t>
      </w:r>
    </w:p>
    <w:p w14:paraId="3CEA03FE" w14:textId="03B491F6" w:rsidR="009B0CA8" w:rsidRPr="00E07133" w:rsidRDefault="009B0CA8" w:rsidP="009B0CA8">
      <w:pPr>
        <w:pStyle w:val="command"/>
        <w:rPr>
          <w:lang w:val="en-GB"/>
        </w:rPr>
      </w:pPr>
      <w:r>
        <w:rPr>
          <w:lang w:val="en-GB"/>
        </w:rPr>
        <w:t xml:space="preserve">SCORE:  -169.673     </w:t>
      </w:r>
      <w:r>
        <w:rPr>
          <w:lang w:val="en-GB"/>
        </w:rPr>
        <w:tab/>
        <w:t xml:space="preserve">     </w:t>
      </w:r>
      <w:r w:rsidRPr="009B0CA8">
        <w:rPr>
          <w:lang w:val="en-GB"/>
        </w:rPr>
        <w:t xml:space="preserve">-364.787        17.3802 </w:t>
      </w:r>
      <w:r>
        <w:rPr>
          <w:lang w:val="en-GB"/>
        </w:rPr>
        <w:tab/>
      </w:r>
      <w:r>
        <w:rPr>
          <w:lang w:val="en-GB"/>
        </w:rPr>
        <w:tab/>
      </w:r>
      <w:r w:rsidRPr="009B0CA8">
        <w:rPr>
          <w:lang w:val="en-GB"/>
        </w:rPr>
        <w:t>S_0005</w:t>
      </w:r>
    </w:p>
    <w:p w14:paraId="40EB6CB8" w14:textId="77777777" w:rsidR="00575F77" w:rsidRPr="00E07133" w:rsidRDefault="00575F77" w:rsidP="00BE7595">
      <w:pPr>
        <w:pStyle w:val="command"/>
        <w:rPr>
          <w:lang w:val="en-GB"/>
        </w:rPr>
      </w:pPr>
    </w:p>
    <w:p w14:paraId="4AC2F156" w14:textId="66EE9A12" w:rsidR="007F71F2" w:rsidRDefault="00FF7B6E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convert</w:t>
      </w:r>
      <w:proofErr w:type="gramEnd"/>
      <w:r w:rsidRPr="00E07133">
        <w:rPr>
          <w:lang w:val="en-GB"/>
        </w:rPr>
        <w:t xml:space="preserve"> Rosetta-computed RMSD values to RMSD</w:t>
      </w:r>
      <w:r w:rsidRPr="007F71F2">
        <w:rPr>
          <w:vertAlign w:val="subscript"/>
          <w:lang w:val="en-GB"/>
        </w:rPr>
        <w:t>100</w:t>
      </w:r>
    </w:p>
    <w:p w14:paraId="79FE6E9C" w14:textId="7EB3D005" w:rsidR="00C63338" w:rsidRDefault="00C63338" w:rsidP="00BE7595">
      <w:pPr>
        <w:pStyle w:val="command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type</w:t>
      </w:r>
      <w:proofErr w:type="gramEnd"/>
      <w:r>
        <w:rPr>
          <w:lang w:val="en-GB"/>
        </w:rPr>
        <w:t xml:space="preserve"> rmsd_to_rmsd100.py –h for </w:t>
      </w:r>
      <w:proofErr w:type="spellStart"/>
      <w:r>
        <w:rPr>
          <w:lang w:val="en-GB"/>
        </w:rPr>
        <w:t>commandline</w:t>
      </w:r>
      <w:proofErr w:type="spellEnd"/>
      <w:r>
        <w:rPr>
          <w:lang w:val="en-GB"/>
        </w:rPr>
        <w:t xml:space="preserve"> options</w:t>
      </w:r>
    </w:p>
    <w:p w14:paraId="4BD013B4" w14:textId="31A3F518" w:rsidR="00C63338" w:rsidRPr="00E07133" w:rsidRDefault="00C63338" w:rsidP="00BE7595">
      <w:pPr>
        <w:pStyle w:val="command"/>
        <w:rPr>
          <w:lang w:val="en-GB"/>
        </w:rPr>
      </w:pPr>
      <w:proofErr w:type="gramStart"/>
      <w:r>
        <w:rPr>
          <w:lang w:val="en-GB"/>
        </w:rPr>
        <w:t>protocol</w:t>
      </w:r>
      <w:proofErr w:type="gramEnd"/>
      <w:r>
        <w:rPr>
          <w:lang w:val="en-GB"/>
        </w:rPr>
        <w:t>_capture/</w:t>
      </w:r>
      <w:r w:rsidRPr="00C63338">
        <w:rPr>
          <w:lang w:val="en-GB"/>
        </w:rPr>
        <w:t>scripts/rmsd_to_rmsd100.py --membrane --silent 1U19A_s01_b001_0000_example.sc -n 278 --</w:t>
      </w:r>
      <w:proofErr w:type="spellStart"/>
      <w:r w:rsidRPr="00C63338">
        <w:rPr>
          <w:lang w:val="en-GB"/>
        </w:rPr>
        <w:t>outfile</w:t>
      </w:r>
      <w:proofErr w:type="spellEnd"/>
      <w:r w:rsidRPr="00C63338">
        <w:rPr>
          <w:lang w:val="en-GB"/>
        </w:rPr>
        <w:t xml:space="preserve"> 1U19A_s01_b001_0000_example.sc.RMSDSSE100 --</w:t>
      </w:r>
      <w:proofErr w:type="spellStart"/>
      <w:r w:rsidRPr="00C63338">
        <w:rPr>
          <w:lang w:val="en-GB"/>
        </w:rPr>
        <w:t>rms_tag</w:t>
      </w:r>
      <w:proofErr w:type="spellEnd"/>
      <w:r w:rsidRPr="00C63338">
        <w:rPr>
          <w:lang w:val="en-GB"/>
        </w:rPr>
        <w:t>=</w:t>
      </w:r>
      <w:proofErr w:type="spellStart"/>
      <w:r w:rsidRPr="00C63338">
        <w:rPr>
          <w:lang w:val="en-GB"/>
        </w:rPr>
        <w:t>tm_sse</w:t>
      </w:r>
      <w:proofErr w:type="spellEnd"/>
    </w:p>
    <w:p w14:paraId="1084FBFD" w14:textId="77777777" w:rsidR="00FF7B6E" w:rsidRPr="00E07133" w:rsidRDefault="00FF7B6E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   </w:t>
      </w:r>
    </w:p>
    <w:p w14:paraId="751A2EB1" w14:textId="7496140C" w:rsidR="00FF7B6E" w:rsidRPr="00E07133" w:rsidRDefault="00FF7B6E" w:rsidP="00BE7595">
      <w:pPr>
        <w:pStyle w:val="command"/>
        <w:rPr>
          <w:lang w:val="en-GB"/>
        </w:rPr>
      </w:pPr>
      <w:r w:rsidRPr="00E07133">
        <w:rPr>
          <w:lang w:val="en-GB"/>
        </w:rPr>
        <w:t># Generate histograms and summary</w:t>
      </w:r>
    </w:p>
    <w:p w14:paraId="21DE9F68" w14:textId="5615E584" w:rsidR="00FF7B6E" w:rsidRPr="003256CA" w:rsidRDefault="0035656C" w:rsidP="003256CA">
      <w:pPr>
        <w:pStyle w:val="command"/>
        <w:rPr>
          <w:lang w:val="en-GB"/>
        </w:rPr>
      </w:pPr>
      <w:proofErr w:type="spellStart"/>
      <w:proofErr w:type="gramStart"/>
      <w:r w:rsidRPr="0035656C">
        <w:rPr>
          <w:lang w:val="en-GB"/>
        </w:rPr>
        <w:t>perl</w:t>
      </w:r>
      <w:proofErr w:type="spellEnd"/>
      <w:proofErr w:type="gramEnd"/>
      <w:r w:rsidRPr="0035656C">
        <w:rPr>
          <w:lang w:val="en-GB"/>
        </w:rPr>
        <w:t xml:space="preserve"> ../scripts</w:t>
      </w:r>
      <w:r>
        <w:rPr>
          <w:lang w:val="en-GB"/>
        </w:rPr>
        <w:t xml:space="preserve">/Smbins_RMSD_dist_from_score.pl </w:t>
      </w:r>
      <w:r w:rsidRPr="0035656C">
        <w:rPr>
          <w:lang w:val="en-GB"/>
        </w:rPr>
        <w:t xml:space="preserve">1U19A_s01_b001_0000_example.sc.RMSDSSE100 5 | </w:t>
      </w:r>
      <w:proofErr w:type="spellStart"/>
      <w:r w:rsidRPr="0035656C">
        <w:rPr>
          <w:lang w:val="en-GB"/>
        </w:rPr>
        <w:t>awk</w:t>
      </w:r>
      <w:proofErr w:type="spellEnd"/>
      <w:r w:rsidRPr="0035656C">
        <w:rPr>
          <w:lang w:val="en-GB"/>
        </w:rPr>
        <w:t xml:space="preserve"> '{</w:t>
      </w:r>
      <w:proofErr w:type="gramStart"/>
      <w:r w:rsidRPr="0035656C">
        <w:rPr>
          <w:lang w:val="en-GB"/>
        </w:rPr>
        <w:t>print(</w:t>
      </w:r>
      <w:proofErr w:type="gramEnd"/>
      <w:r w:rsidRPr="0035656C">
        <w:rPr>
          <w:lang w:val="en-GB"/>
        </w:rPr>
        <w:t>$2"\t"$4)}' | head -n21 &gt; 1U19A_s01_b001_0000_example.sc.rmsdSSE100.txt</w:t>
      </w:r>
    </w:p>
    <w:p w14:paraId="26A23DAB" w14:textId="77777777" w:rsidR="00651F18" w:rsidRPr="00E07133" w:rsidRDefault="00651F18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</w:p>
    <w:p w14:paraId="0FE9C6A9" w14:textId="1A38C7E4" w:rsidR="00FA535F" w:rsidRDefault="00FA535F" w:rsidP="00BE7595">
      <w:pPr>
        <w:pStyle w:val="chaptersubheading"/>
        <w:spacing w:line="240" w:lineRule="auto"/>
        <w:rPr>
          <w:lang w:val="en-GB"/>
        </w:rPr>
      </w:pPr>
      <w:r>
        <w:rPr>
          <w:lang w:val="en-GB"/>
        </w:rPr>
        <w:t>Convert Rosetta silent files to PDB files</w:t>
      </w:r>
    </w:p>
    <w:p w14:paraId="6D8B75F2" w14:textId="2E3C23DB" w:rsidR="00FA535F" w:rsidRPr="00E7084C" w:rsidRDefault="00E7084C" w:rsidP="00BE7595">
      <w:pPr>
        <w:pStyle w:val="chaptersubheading"/>
        <w:spacing w:line="240" w:lineRule="auto"/>
        <w:rPr>
          <w:rFonts w:ascii="Consolas" w:hAnsi="Consolas"/>
          <w:i w:val="0"/>
          <w:sz w:val="20"/>
          <w:szCs w:val="20"/>
          <w:lang w:val="en-GB"/>
        </w:rPr>
      </w:pPr>
      <w:r w:rsidRPr="00E7084C">
        <w:rPr>
          <w:rFonts w:ascii="Consolas" w:hAnsi="Consolas"/>
          <w:i w:val="0"/>
          <w:sz w:val="20"/>
          <w:szCs w:val="20"/>
          <w:lang w:val="en-GB"/>
        </w:rPr>
        <w:t>/Rosetta/main/source/bin/</w:t>
      </w:r>
      <w:proofErr w:type="spellStart"/>
      <w:r w:rsidRPr="00E7084C">
        <w:rPr>
          <w:rFonts w:ascii="Consolas" w:hAnsi="Consolas"/>
          <w:i w:val="0"/>
          <w:sz w:val="20"/>
          <w:szCs w:val="20"/>
          <w:lang w:val="en-GB"/>
        </w:rPr>
        <w:t>format_converter.default.linuxgccrelease</w:t>
      </w:r>
      <w:proofErr w:type="spellEnd"/>
      <w:r w:rsidRPr="00E7084C">
        <w:rPr>
          <w:rFonts w:ascii="Consolas" w:hAnsi="Consolas"/>
          <w:i w:val="0"/>
          <w:sz w:val="20"/>
          <w:szCs w:val="20"/>
          <w:lang w:val="en-GB"/>
        </w:rPr>
        <w:t xml:space="preserve"> -database /Rosetta/main/database -</w:t>
      </w:r>
      <w:proofErr w:type="spellStart"/>
      <w:r w:rsidRPr="00E7084C">
        <w:rPr>
          <w:rFonts w:ascii="Consolas" w:hAnsi="Consolas"/>
          <w:i w:val="0"/>
          <w:sz w:val="20"/>
          <w:szCs w:val="20"/>
          <w:lang w:val="en-GB"/>
        </w:rPr>
        <w:t>in</w:t>
      </w:r>
      <w:proofErr w:type="gramStart"/>
      <w:r w:rsidRPr="00E7084C">
        <w:rPr>
          <w:rFonts w:ascii="Consolas" w:hAnsi="Consolas"/>
          <w:i w:val="0"/>
          <w:sz w:val="20"/>
          <w:szCs w:val="20"/>
          <w:lang w:val="en-GB"/>
        </w:rPr>
        <w:t>:file:silent</w:t>
      </w:r>
      <w:proofErr w:type="spellEnd"/>
      <w:proofErr w:type="gramEnd"/>
      <w:r w:rsidRPr="00E7084C">
        <w:rPr>
          <w:rFonts w:ascii="Consolas" w:hAnsi="Consolas"/>
          <w:i w:val="0"/>
          <w:sz w:val="20"/>
          <w:szCs w:val="20"/>
          <w:lang w:val="en-GB"/>
        </w:rPr>
        <w:t xml:space="preserve"> 1U19A_rosettatmh_cst.out -</w:t>
      </w:r>
      <w:proofErr w:type="spellStart"/>
      <w:r w:rsidRPr="00E7084C">
        <w:rPr>
          <w:rFonts w:ascii="Consolas" w:hAnsi="Consolas"/>
          <w:i w:val="0"/>
          <w:sz w:val="20"/>
          <w:szCs w:val="20"/>
          <w:lang w:val="en-GB"/>
        </w:rPr>
        <w:t>in:file:silent_struct_type</w:t>
      </w:r>
      <w:proofErr w:type="spellEnd"/>
      <w:r w:rsidRPr="00E7084C">
        <w:rPr>
          <w:rFonts w:ascii="Consolas" w:hAnsi="Consolas"/>
          <w:i w:val="0"/>
          <w:sz w:val="20"/>
          <w:szCs w:val="20"/>
          <w:lang w:val="en-GB"/>
        </w:rPr>
        <w:t xml:space="preserve"> binary -</w:t>
      </w:r>
      <w:proofErr w:type="spellStart"/>
      <w:r w:rsidRPr="00E7084C">
        <w:rPr>
          <w:rFonts w:ascii="Consolas" w:hAnsi="Consolas"/>
          <w:i w:val="0"/>
          <w:sz w:val="20"/>
          <w:szCs w:val="20"/>
          <w:lang w:val="en-GB"/>
        </w:rPr>
        <w:t>in:file:residue_type_set</w:t>
      </w:r>
      <w:proofErr w:type="spellEnd"/>
      <w:r w:rsidRPr="00E7084C">
        <w:rPr>
          <w:rFonts w:ascii="Consolas" w:hAnsi="Consolas"/>
          <w:i w:val="0"/>
          <w:sz w:val="20"/>
          <w:szCs w:val="20"/>
          <w:lang w:val="en-GB"/>
        </w:rPr>
        <w:t xml:space="preserve"> centroid -</w:t>
      </w:r>
      <w:proofErr w:type="spellStart"/>
      <w:r w:rsidRPr="00E7084C">
        <w:rPr>
          <w:rFonts w:ascii="Consolas" w:hAnsi="Consolas"/>
          <w:i w:val="0"/>
          <w:sz w:val="20"/>
          <w:szCs w:val="20"/>
          <w:lang w:val="en-GB"/>
        </w:rPr>
        <w:t>out:pdb</w:t>
      </w:r>
      <w:proofErr w:type="spellEnd"/>
      <w:r w:rsidRPr="00E7084C">
        <w:rPr>
          <w:rFonts w:ascii="Consolas" w:hAnsi="Consolas"/>
          <w:i w:val="0"/>
          <w:sz w:val="20"/>
          <w:szCs w:val="20"/>
          <w:lang w:val="en-GB"/>
        </w:rPr>
        <w:t xml:space="preserve"> -</w:t>
      </w:r>
      <w:proofErr w:type="spellStart"/>
      <w:r w:rsidRPr="00E7084C">
        <w:rPr>
          <w:rFonts w:ascii="Consolas" w:hAnsi="Consolas"/>
          <w:i w:val="0"/>
          <w:sz w:val="20"/>
          <w:szCs w:val="20"/>
          <w:lang w:val="en-GB"/>
        </w:rPr>
        <w:t>out:file:residue_type_set</w:t>
      </w:r>
      <w:proofErr w:type="spellEnd"/>
      <w:r w:rsidRPr="00E7084C">
        <w:rPr>
          <w:rFonts w:ascii="Consolas" w:hAnsi="Consolas"/>
          <w:i w:val="0"/>
          <w:sz w:val="20"/>
          <w:szCs w:val="20"/>
          <w:lang w:val="en-GB"/>
        </w:rPr>
        <w:t xml:space="preserve"> centroid</w:t>
      </w:r>
    </w:p>
    <w:p w14:paraId="1676FB18" w14:textId="77777777" w:rsidR="00FA535F" w:rsidRDefault="00FA535F" w:rsidP="00BE7595">
      <w:pPr>
        <w:pStyle w:val="chaptersubheading"/>
        <w:spacing w:line="240" w:lineRule="auto"/>
        <w:rPr>
          <w:lang w:val="en-GB"/>
        </w:rPr>
      </w:pPr>
    </w:p>
    <w:p w14:paraId="76B82B5E" w14:textId="03353251" w:rsidR="00B24B9E" w:rsidRPr="00E07133" w:rsidRDefault="004D61AF" w:rsidP="00BE7595">
      <w:pPr>
        <w:pStyle w:val="chaptersubheading"/>
        <w:spacing w:line="240" w:lineRule="auto"/>
        <w:rPr>
          <w:lang w:val="en-GB"/>
        </w:rPr>
      </w:pPr>
      <w:r w:rsidRPr="00E07133">
        <w:rPr>
          <w:lang w:val="en-GB"/>
        </w:rPr>
        <w:t>C</w:t>
      </w:r>
      <w:r w:rsidR="0054155E" w:rsidRPr="00E07133">
        <w:rPr>
          <w:lang w:val="en-GB"/>
        </w:rPr>
        <w:t>alculating contact order</w:t>
      </w:r>
    </w:p>
    <w:p w14:paraId="2AD803C0" w14:textId="39894B42" w:rsidR="00577387" w:rsidRPr="00E07133" w:rsidRDefault="00864583" w:rsidP="00981F74">
      <w:pPr>
        <w:pStyle w:val="chapterparagraph"/>
        <w:spacing w:line="240" w:lineRule="auto"/>
        <w:ind w:firstLine="0"/>
        <w:rPr>
          <w:lang w:val="en-GB"/>
        </w:rPr>
      </w:pPr>
      <w:r w:rsidRPr="00E07133">
        <w:rPr>
          <w:lang w:val="en-GB"/>
        </w:rPr>
        <w:t xml:space="preserve">Downloaded script </w:t>
      </w:r>
      <w:r w:rsidR="00B24B9E" w:rsidRPr="00E07133">
        <w:rPr>
          <w:lang w:val="en-GB"/>
        </w:rPr>
        <w:t>from Baker lab</w:t>
      </w:r>
      <w:r w:rsidRPr="00E07133">
        <w:rPr>
          <w:lang w:val="en-GB"/>
        </w:rPr>
        <w:t xml:space="preserve">oratory website </w:t>
      </w:r>
      <w:r w:rsidR="00B24B9E" w:rsidRPr="00E07133">
        <w:rPr>
          <w:lang w:val="en-GB"/>
        </w:rPr>
        <w:t xml:space="preserve"> (http://depts.washington.edu/bakerpg/contact_order/)</w:t>
      </w:r>
    </w:p>
    <w:p w14:paraId="21A94934" w14:textId="420EB65D" w:rsidR="006A4B62" w:rsidRPr="00E07133" w:rsidRDefault="002816AF" w:rsidP="00BE7595">
      <w:pPr>
        <w:pStyle w:val="command"/>
        <w:rPr>
          <w:lang w:val="en-GB"/>
        </w:rPr>
      </w:pPr>
      <w:r w:rsidRPr="00E07133">
        <w:rPr>
          <w:lang w:val="en-GB"/>
        </w:rPr>
        <w:t xml:space="preserve"># </w:t>
      </w:r>
      <w:proofErr w:type="gramStart"/>
      <w:r w:rsidRPr="00E07133">
        <w:rPr>
          <w:lang w:val="en-GB"/>
        </w:rPr>
        <w:t>options</w:t>
      </w:r>
      <w:proofErr w:type="gramEnd"/>
      <w:r w:rsidRPr="00E07133">
        <w:rPr>
          <w:lang w:val="en-GB"/>
        </w:rPr>
        <w:t xml:space="preserve">:  </w:t>
      </w:r>
      <w:r w:rsidR="006A4B62" w:rsidRPr="00E07133">
        <w:rPr>
          <w:lang w:val="en-GB"/>
        </w:rPr>
        <w:t>-</w:t>
      </w:r>
      <w:r w:rsidRPr="00E07133">
        <w:rPr>
          <w:lang w:val="en-GB"/>
        </w:rPr>
        <w:t xml:space="preserve">c = </w:t>
      </w:r>
      <w:proofErr w:type="spellStart"/>
      <w:r w:rsidRPr="00E07133">
        <w:rPr>
          <w:lang w:val="en-GB"/>
        </w:rPr>
        <w:t>cutoff</w:t>
      </w:r>
      <w:proofErr w:type="spellEnd"/>
      <w:r w:rsidRPr="00E07133">
        <w:rPr>
          <w:lang w:val="en-GB"/>
        </w:rPr>
        <w:t xml:space="preserve">, default is 6; -a = </w:t>
      </w:r>
      <w:r w:rsidR="006A4B62" w:rsidRPr="00E07133">
        <w:rPr>
          <w:lang w:val="en-GB"/>
        </w:rPr>
        <w:t>absolute contact order</w:t>
      </w:r>
    </w:p>
    <w:p w14:paraId="0BC123E1" w14:textId="0DCB1357" w:rsidR="003E1EFD" w:rsidRPr="00E07133" w:rsidRDefault="00B24B9E" w:rsidP="00BE7595">
      <w:pPr>
        <w:pStyle w:val="command"/>
        <w:rPr>
          <w:lang w:val="en-GB"/>
        </w:rPr>
      </w:pPr>
      <w:proofErr w:type="gramStart"/>
      <w:r w:rsidRPr="00E07133">
        <w:rPr>
          <w:lang w:val="en-GB"/>
        </w:rPr>
        <w:t>./</w:t>
      </w:r>
      <w:proofErr w:type="gramEnd"/>
      <w:r w:rsidR="00BC5BA1">
        <w:rPr>
          <w:lang w:val="en-GB"/>
        </w:rPr>
        <w:t>scripts/</w:t>
      </w:r>
      <w:r w:rsidRPr="00E07133">
        <w:rPr>
          <w:lang w:val="en-GB"/>
        </w:rPr>
        <w:t xml:space="preserve">contactOrder.pl –c </w:t>
      </w:r>
      <w:r w:rsidR="006A4B62" w:rsidRPr="00E07133">
        <w:rPr>
          <w:lang w:val="en-GB"/>
        </w:rPr>
        <w:t>8</w:t>
      </w:r>
      <w:r w:rsidRPr="00E07133">
        <w:rPr>
          <w:lang w:val="en-GB"/>
        </w:rPr>
        <w:t xml:space="preserve"> –a </w:t>
      </w:r>
      <w:r w:rsidR="003E1EFD" w:rsidRPr="003E1EFD">
        <w:rPr>
          <w:lang w:val="en-GB"/>
        </w:rPr>
        <w:t>S_0001_0001.pdb</w:t>
      </w:r>
    </w:p>
    <w:p w14:paraId="168D16E1" w14:textId="3E3660E0" w:rsidR="00B24B9E" w:rsidRPr="00E07133" w:rsidRDefault="00B24B9E" w:rsidP="00BE7595">
      <w:pPr>
        <w:pStyle w:val="command"/>
        <w:rPr>
          <w:lang w:val="en-GB"/>
        </w:rPr>
      </w:pPr>
      <w:bookmarkStart w:id="0" w:name="_GoBack"/>
      <w:bookmarkEnd w:id="0"/>
    </w:p>
    <w:sectPr w:rsidR="00B24B9E" w:rsidRPr="00E07133" w:rsidSect="00D3417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0805C" w14:textId="77777777" w:rsidR="00FD545B" w:rsidRDefault="00FD545B" w:rsidP="003123F4">
      <w:pPr>
        <w:spacing w:after="0"/>
      </w:pPr>
      <w:r>
        <w:separator/>
      </w:r>
    </w:p>
  </w:endnote>
  <w:endnote w:type="continuationSeparator" w:id="0">
    <w:p w14:paraId="63BA9303" w14:textId="77777777" w:rsidR="00FD545B" w:rsidRDefault="00FD545B" w:rsidP="00312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Consolas Italic">
    <w:panose1 w:val="020B06090202040A0204"/>
    <w:charset w:val="00"/>
    <w:family w:val="auto"/>
    <w:pitch w:val="variable"/>
    <w:sig w:usb0="E10002FF" w:usb1="4000FCFF" w:usb2="00000009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1BEE6" w14:textId="77777777" w:rsidR="00FD545B" w:rsidRDefault="00FD545B" w:rsidP="001F37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757990" w14:textId="77777777" w:rsidR="00FD545B" w:rsidRDefault="00FD54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5A51" w14:textId="77777777" w:rsidR="00FD545B" w:rsidRDefault="00FD545B" w:rsidP="002C54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6EFD">
      <w:rPr>
        <w:rStyle w:val="PageNumber"/>
        <w:noProof/>
      </w:rPr>
      <w:t>22</w:t>
    </w:r>
    <w:r>
      <w:rPr>
        <w:rStyle w:val="PageNumber"/>
      </w:rPr>
      <w:fldChar w:fldCharType="end"/>
    </w:r>
  </w:p>
  <w:p w14:paraId="39ECB509" w14:textId="77777777" w:rsidR="00FD545B" w:rsidRDefault="00FD545B" w:rsidP="001F371F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4AD30" w14:textId="77777777" w:rsidR="00FD545B" w:rsidRDefault="00FD545B" w:rsidP="003123F4">
      <w:pPr>
        <w:spacing w:after="0"/>
      </w:pPr>
      <w:r>
        <w:separator/>
      </w:r>
    </w:p>
  </w:footnote>
  <w:footnote w:type="continuationSeparator" w:id="0">
    <w:p w14:paraId="3CFB0C33" w14:textId="77777777" w:rsidR="00FD545B" w:rsidRDefault="00FD545B" w:rsidP="003123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C0E5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810BB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93816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BE670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798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49C49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D7E85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3D4DA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D2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3EE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A7829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8DF1A57"/>
    <w:multiLevelType w:val="hybridMultilevel"/>
    <w:tmpl w:val="B6C4FD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ED1D52"/>
    <w:multiLevelType w:val="hybridMultilevel"/>
    <w:tmpl w:val="D43CBA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18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19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4DD36C1C"/>
    <w:multiLevelType w:val="hybridMultilevel"/>
    <w:tmpl w:val="999A4BAC"/>
    <w:lvl w:ilvl="0" w:tplc="CB168292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F35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D961F5F"/>
    <w:multiLevelType w:val="hybridMultilevel"/>
    <w:tmpl w:val="24041B96"/>
    <w:lvl w:ilvl="0" w:tplc="48A205A6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E19E0"/>
    <w:multiLevelType w:val="hybridMultilevel"/>
    <w:tmpl w:val="302445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24739"/>
    <w:multiLevelType w:val="hybridMultilevel"/>
    <w:tmpl w:val="2184382C"/>
    <w:lvl w:ilvl="0" w:tplc="E42AD7A2">
      <w:start w:val="12"/>
      <w:numFmt w:val="bullet"/>
      <w:lvlText w:val=""/>
      <w:lvlJc w:val="left"/>
      <w:pPr>
        <w:ind w:left="720" w:hanging="360"/>
      </w:pPr>
      <w:rPr>
        <w:rFonts w:ascii="Symbol" w:eastAsia="ＭＳ 明朝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22"/>
  </w:num>
  <w:num w:numId="4">
    <w:abstractNumId w:val="18"/>
  </w:num>
  <w:num w:numId="5">
    <w:abstractNumId w:val="16"/>
  </w:num>
  <w:num w:numId="6">
    <w:abstractNumId w:val="19"/>
  </w:num>
  <w:num w:numId="7">
    <w:abstractNumId w:val="17"/>
  </w:num>
  <w:num w:numId="8">
    <w:abstractNumId w:val="15"/>
  </w:num>
  <w:num w:numId="9">
    <w:abstractNumId w:val="14"/>
  </w:num>
  <w:num w:numId="10">
    <w:abstractNumId w:val="13"/>
  </w:num>
  <w:num w:numId="11">
    <w:abstractNumId w:val="24"/>
  </w:num>
  <w:num w:numId="12">
    <w:abstractNumId w:val="12"/>
  </w:num>
  <w:num w:numId="13">
    <w:abstractNumId w:val="23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polymer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pvze0ts6x2rfhefzxipwsp3awrezswtfzr0&quot;&gt;PrRP_biopolymers_082712&lt;record-ids&gt;&lt;item&gt;1&lt;/item&gt;&lt;item&gt;2&lt;/item&gt;&lt;item&gt;4&lt;/item&gt;&lt;item&gt;6&lt;/item&gt;&lt;item&gt;7&lt;/item&gt;&lt;item&gt;9&lt;/item&gt;&lt;item&gt;10&lt;/item&gt;&lt;item&gt;12&lt;/item&gt;&lt;item&gt;13&lt;/item&gt;&lt;item&gt;14&lt;/item&gt;&lt;item&gt;15&lt;/item&gt;&lt;item&gt;16&lt;/item&gt;&lt;item&gt;17&lt;/item&gt;&lt;item&gt;22&lt;/item&gt;&lt;item&gt;23&lt;/item&gt;&lt;item&gt;25&lt;/item&gt;&lt;item&gt;30&lt;/item&gt;&lt;item&gt;31&lt;/item&gt;&lt;item&gt;32&lt;/item&gt;&lt;item&gt;33&lt;/item&gt;&lt;item&gt;34&lt;/item&gt;&lt;item&gt;38&lt;/item&gt;&lt;item&gt;40&lt;/item&gt;&lt;item&gt;41&lt;/item&gt;&lt;item&gt;42&lt;/item&gt;&lt;item&gt;43&lt;/item&gt;&lt;item&gt;47&lt;/item&gt;&lt;item&gt;49&lt;/item&gt;&lt;item&gt;50&lt;/item&gt;&lt;item&gt;52&lt;/item&gt;&lt;item&gt;53&lt;/item&gt;&lt;item&gt;54&lt;/item&gt;&lt;item&gt;55&lt;/item&gt;&lt;item&gt;56&lt;/item&gt;&lt;item&gt;57&lt;/item&gt;&lt;item&gt;58&lt;/item&gt;&lt;item&gt;60&lt;/item&gt;&lt;item&gt;62&lt;/item&gt;&lt;item&gt;63&lt;/item&gt;&lt;item&gt;64&lt;/item&gt;&lt;item&gt;65&lt;/item&gt;&lt;item&gt;75&lt;/item&gt;&lt;item&gt;76&lt;/item&gt;&lt;item&gt;78&lt;/item&gt;&lt;item&gt;80&lt;/item&gt;&lt;item&gt;81&lt;/item&gt;&lt;item&gt;85&lt;/item&gt;&lt;item&gt;89&lt;/item&gt;&lt;item&gt;90&lt;/item&gt;&lt;/record-ids&gt;&lt;/item&gt;&lt;/Libraries&gt;"/>
  </w:docVars>
  <w:rsids>
    <w:rsidRoot w:val="0054155E"/>
    <w:rsid w:val="000016E9"/>
    <w:rsid w:val="00002711"/>
    <w:rsid w:val="00004D8D"/>
    <w:rsid w:val="000052B5"/>
    <w:rsid w:val="00005427"/>
    <w:rsid w:val="0000584F"/>
    <w:rsid w:val="000061B6"/>
    <w:rsid w:val="00006352"/>
    <w:rsid w:val="000064CF"/>
    <w:rsid w:val="00006769"/>
    <w:rsid w:val="00011469"/>
    <w:rsid w:val="0001180A"/>
    <w:rsid w:val="000123D3"/>
    <w:rsid w:val="00012489"/>
    <w:rsid w:val="000135A1"/>
    <w:rsid w:val="000146CF"/>
    <w:rsid w:val="000146DC"/>
    <w:rsid w:val="000148FB"/>
    <w:rsid w:val="00016E7E"/>
    <w:rsid w:val="000177B9"/>
    <w:rsid w:val="000227D2"/>
    <w:rsid w:val="000228E7"/>
    <w:rsid w:val="00022FF1"/>
    <w:rsid w:val="0002339B"/>
    <w:rsid w:val="000247F5"/>
    <w:rsid w:val="00026EE0"/>
    <w:rsid w:val="00027A89"/>
    <w:rsid w:val="000337DD"/>
    <w:rsid w:val="000347E8"/>
    <w:rsid w:val="00034A1D"/>
    <w:rsid w:val="0003519F"/>
    <w:rsid w:val="0003599A"/>
    <w:rsid w:val="00035C30"/>
    <w:rsid w:val="0003604C"/>
    <w:rsid w:val="0003787A"/>
    <w:rsid w:val="00040426"/>
    <w:rsid w:val="000406F2"/>
    <w:rsid w:val="000411A7"/>
    <w:rsid w:val="00041F00"/>
    <w:rsid w:val="0004214C"/>
    <w:rsid w:val="00042282"/>
    <w:rsid w:val="000429D7"/>
    <w:rsid w:val="00042B1C"/>
    <w:rsid w:val="0004365F"/>
    <w:rsid w:val="000460C3"/>
    <w:rsid w:val="00047D8B"/>
    <w:rsid w:val="00050672"/>
    <w:rsid w:val="00051028"/>
    <w:rsid w:val="0005110A"/>
    <w:rsid w:val="00051BE6"/>
    <w:rsid w:val="00053015"/>
    <w:rsid w:val="00053299"/>
    <w:rsid w:val="00053DB1"/>
    <w:rsid w:val="00054269"/>
    <w:rsid w:val="00054AD5"/>
    <w:rsid w:val="00054EC9"/>
    <w:rsid w:val="0005540D"/>
    <w:rsid w:val="000557CD"/>
    <w:rsid w:val="000559CB"/>
    <w:rsid w:val="00057C84"/>
    <w:rsid w:val="000603F2"/>
    <w:rsid w:val="000619DD"/>
    <w:rsid w:val="000622C5"/>
    <w:rsid w:val="0006255C"/>
    <w:rsid w:val="00064C67"/>
    <w:rsid w:val="00065F3E"/>
    <w:rsid w:val="000735C6"/>
    <w:rsid w:val="000739EE"/>
    <w:rsid w:val="0007454A"/>
    <w:rsid w:val="0007668A"/>
    <w:rsid w:val="00077B8D"/>
    <w:rsid w:val="00077CD4"/>
    <w:rsid w:val="000803CF"/>
    <w:rsid w:val="00080BCF"/>
    <w:rsid w:val="00081693"/>
    <w:rsid w:val="00082B87"/>
    <w:rsid w:val="0008388F"/>
    <w:rsid w:val="00084665"/>
    <w:rsid w:val="000853B9"/>
    <w:rsid w:val="00085BDB"/>
    <w:rsid w:val="00085DCA"/>
    <w:rsid w:val="0009051A"/>
    <w:rsid w:val="00090867"/>
    <w:rsid w:val="00090B8D"/>
    <w:rsid w:val="00092844"/>
    <w:rsid w:val="00092A0A"/>
    <w:rsid w:val="00092B61"/>
    <w:rsid w:val="000932E3"/>
    <w:rsid w:val="000943EB"/>
    <w:rsid w:val="000945AA"/>
    <w:rsid w:val="000962C4"/>
    <w:rsid w:val="00096330"/>
    <w:rsid w:val="00096450"/>
    <w:rsid w:val="0009744A"/>
    <w:rsid w:val="000A0B2A"/>
    <w:rsid w:val="000A27DD"/>
    <w:rsid w:val="000A29D6"/>
    <w:rsid w:val="000A2FFC"/>
    <w:rsid w:val="000A57FA"/>
    <w:rsid w:val="000A6368"/>
    <w:rsid w:val="000A6496"/>
    <w:rsid w:val="000A7B5B"/>
    <w:rsid w:val="000B0305"/>
    <w:rsid w:val="000B055F"/>
    <w:rsid w:val="000B2071"/>
    <w:rsid w:val="000B27AD"/>
    <w:rsid w:val="000B31E9"/>
    <w:rsid w:val="000B430F"/>
    <w:rsid w:val="000B49D1"/>
    <w:rsid w:val="000B5AE5"/>
    <w:rsid w:val="000B670C"/>
    <w:rsid w:val="000B6A48"/>
    <w:rsid w:val="000C18FF"/>
    <w:rsid w:val="000C25A1"/>
    <w:rsid w:val="000C2774"/>
    <w:rsid w:val="000C2B89"/>
    <w:rsid w:val="000C3454"/>
    <w:rsid w:val="000C3E4A"/>
    <w:rsid w:val="000C4A8A"/>
    <w:rsid w:val="000C59F0"/>
    <w:rsid w:val="000D0B75"/>
    <w:rsid w:val="000D1135"/>
    <w:rsid w:val="000D253A"/>
    <w:rsid w:val="000D2FC0"/>
    <w:rsid w:val="000D3D02"/>
    <w:rsid w:val="000D4C35"/>
    <w:rsid w:val="000D5760"/>
    <w:rsid w:val="000D79E6"/>
    <w:rsid w:val="000D7FE2"/>
    <w:rsid w:val="000E112A"/>
    <w:rsid w:val="000E1168"/>
    <w:rsid w:val="000E12A9"/>
    <w:rsid w:val="000E2404"/>
    <w:rsid w:val="000E2944"/>
    <w:rsid w:val="000E6944"/>
    <w:rsid w:val="000E6B8F"/>
    <w:rsid w:val="000E6DB2"/>
    <w:rsid w:val="000E7055"/>
    <w:rsid w:val="000F153D"/>
    <w:rsid w:val="000F443A"/>
    <w:rsid w:val="000F4C8C"/>
    <w:rsid w:val="0010053A"/>
    <w:rsid w:val="001023D6"/>
    <w:rsid w:val="001030AB"/>
    <w:rsid w:val="00103BBD"/>
    <w:rsid w:val="00107022"/>
    <w:rsid w:val="00111E30"/>
    <w:rsid w:val="00112013"/>
    <w:rsid w:val="00112119"/>
    <w:rsid w:val="001131FE"/>
    <w:rsid w:val="0011388C"/>
    <w:rsid w:val="001141F0"/>
    <w:rsid w:val="00116C15"/>
    <w:rsid w:val="001175AA"/>
    <w:rsid w:val="001204AD"/>
    <w:rsid w:val="0012163C"/>
    <w:rsid w:val="00121E05"/>
    <w:rsid w:val="00123FE7"/>
    <w:rsid w:val="00125FF2"/>
    <w:rsid w:val="00126A96"/>
    <w:rsid w:val="001274D6"/>
    <w:rsid w:val="00130780"/>
    <w:rsid w:val="00130D16"/>
    <w:rsid w:val="001321B0"/>
    <w:rsid w:val="00132D86"/>
    <w:rsid w:val="001330C7"/>
    <w:rsid w:val="00133525"/>
    <w:rsid w:val="00133596"/>
    <w:rsid w:val="0013359D"/>
    <w:rsid w:val="00133698"/>
    <w:rsid w:val="00133D08"/>
    <w:rsid w:val="00134643"/>
    <w:rsid w:val="00134ECC"/>
    <w:rsid w:val="00137835"/>
    <w:rsid w:val="00140D78"/>
    <w:rsid w:val="001435E5"/>
    <w:rsid w:val="0014578B"/>
    <w:rsid w:val="00145942"/>
    <w:rsid w:val="00145F2C"/>
    <w:rsid w:val="00146833"/>
    <w:rsid w:val="00147688"/>
    <w:rsid w:val="00151502"/>
    <w:rsid w:val="00151B6B"/>
    <w:rsid w:val="00151B73"/>
    <w:rsid w:val="0015224B"/>
    <w:rsid w:val="00152A8F"/>
    <w:rsid w:val="00152C12"/>
    <w:rsid w:val="0015303C"/>
    <w:rsid w:val="0015391F"/>
    <w:rsid w:val="00154F10"/>
    <w:rsid w:val="0015647F"/>
    <w:rsid w:val="00156650"/>
    <w:rsid w:val="00156F72"/>
    <w:rsid w:val="00157913"/>
    <w:rsid w:val="001650C9"/>
    <w:rsid w:val="00167210"/>
    <w:rsid w:val="0017095F"/>
    <w:rsid w:val="00170BB3"/>
    <w:rsid w:val="001722C2"/>
    <w:rsid w:val="0017262F"/>
    <w:rsid w:val="001750D9"/>
    <w:rsid w:val="001759D4"/>
    <w:rsid w:val="0017696A"/>
    <w:rsid w:val="00176F18"/>
    <w:rsid w:val="001777B8"/>
    <w:rsid w:val="00177A61"/>
    <w:rsid w:val="00180087"/>
    <w:rsid w:val="001802BB"/>
    <w:rsid w:val="001804B8"/>
    <w:rsid w:val="0018209C"/>
    <w:rsid w:val="00184E25"/>
    <w:rsid w:val="00186D7D"/>
    <w:rsid w:val="00191111"/>
    <w:rsid w:val="00192EFB"/>
    <w:rsid w:val="00194D70"/>
    <w:rsid w:val="0019554A"/>
    <w:rsid w:val="00196CFA"/>
    <w:rsid w:val="001973E1"/>
    <w:rsid w:val="001A0771"/>
    <w:rsid w:val="001A085B"/>
    <w:rsid w:val="001A0D2E"/>
    <w:rsid w:val="001A0DC4"/>
    <w:rsid w:val="001A3246"/>
    <w:rsid w:val="001A59FC"/>
    <w:rsid w:val="001A6279"/>
    <w:rsid w:val="001A7899"/>
    <w:rsid w:val="001B185C"/>
    <w:rsid w:val="001B22BC"/>
    <w:rsid w:val="001B42B0"/>
    <w:rsid w:val="001B5445"/>
    <w:rsid w:val="001B6EB1"/>
    <w:rsid w:val="001B7162"/>
    <w:rsid w:val="001B7414"/>
    <w:rsid w:val="001C2183"/>
    <w:rsid w:val="001C2AD4"/>
    <w:rsid w:val="001C30FE"/>
    <w:rsid w:val="001C4277"/>
    <w:rsid w:val="001C5596"/>
    <w:rsid w:val="001C6B75"/>
    <w:rsid w:val="001C7B61"/>
    <w:rsid w:val="001D16D4"/>
    <w:rsid w:val="001D2209"/>
    <w:rsid w:val="001D3DFB"/>
    <w:rsid w:val="001E3611"/>
    <w:rsid w:val="001E46CE"/>
    <w:rsid w:val="001E4EF5"/>
    <w:rsid w:val="001E544F"/>
    <w:rsid w:val="001E6155"/>
    <w:rsid w:val="001E79C9"/>
    <w:rsid w:val="001F35B4"/>
    <w:rsid w:val="001F371F"/>
    <w:rsid w:val="001F3F8F"/>
    <w:rsid w:val="001F49DF"/>
    <w:rsid w:val="001F5239"/>
    <w:rsid w:val="001F597C"/>
    <w:rsid w:val="001F5A51"/>
    <w:rsid w:val="001F7490"/>
    <w:rsid w:val="00200027"/>
    <w:rsid w:val="002005D5"/>
    <w:rsid w:val="00202BA6"/>
    <w:rsid w:val="00203399"/>
    <w:rsid w:val="0020396B"/>
    <w:rsid w:val="00203E43"/>
    <w:rsid w:val="0020543C"/>
    <w:rsid w:val="00205AB8"/>
    <w:rsid w:val="00205DA7"/>
    <w:rsid w:val="00205E92"/>
    <w:rsid w:val="00206686"/>
    <w:rsid w:val="0020719A"/>
    <w:rsid w:val="00207ECA"/>
    <w:rsid w:val="0021392E"/>
    <w:rsid w:val="00213A07"/>
    <w:rsid w:val="00217E1F"/>
    <w:rsid w:val="002215D2"/>
    <w:rsid w:val="002229F7"/>
    <w:rsid w:val="00225CD2"/>
    <w:rsid w:val="00226781"/>
    <w:rsid w:val="00226EFD"/>
    <w:rsid w:val="00227FFC"/>
    <w:rsid w:val="00230AB8"/>
    <w:rsid w:val="002316E2"/>
    <w:rsid w:val="00233082"/>
    <w:rsid w:val="002363D6"/>
    <w:rsid w:val="00236DC7"/>
    <w:rsid w:val="00237651"/>
    <w:rsid w:val="00237A7D"/>
    <w:rsid w:val="002412F9"/>
    <w:rsid w:val="00241DE4"/>
    <w:rsid w:val="00242084"/>
    <w:rsid w:val="00242343"/>
    <w:rsid w:val="00242CB6"/>
    <w:rsid w:val="00242F89"/>
    <w:rsid w:val="00242FEA"/>
    <w:rsid w:val="00244265"/>
    <w:rsid w:val="00244640"/>
    <w:rsid w:val="0024473E"/>
    <w:rsid w:val="00244759"/>
    <w:rsid w:val="0024502C"/>
    <w:rsid w:val="00245544"/>
    <w:rsid w:val="00245EB2"/>
    <w:rsid w:val="00251E7F"/>
    <w:rsid w:val="002520E3"/>
    <w:rsid w:val="002520F1"/>
    <w:rsid w:val="002557E3"/>
    <w:rsid w:val="00255C6B"/>
    <w:rsid w:val="00261375"/>
    <w:rsid w:val="002624AD"/>
    <w:rsid w:val="0026264C"/>
    <w:rsid w:val="00263249"/>
    <w:rsid w:val="0026536E"/>
    <w:rsid w:val="00266F87"/>
    <w:rsid w:val="00267540"/>
    <w:rsid w:val="002677FC"/>
    <w:rsid w:val="0027141A"/>
    <w:rsid w:val="002721CB"/>
    <w:rsid w:val="002737E2"/>
    <w:rsid w:val="002742BD"/>
    <w:rsid w:val="0027705E"/>
    <w:rsid w:val="002807B7"/>
    <w:rsid w:val="002816AF"/>
    <w:rsid w:val="00281B8D"/>
    <w:rsid w:val="002823EB"/>
    <w:rsid w:val="00282989"/>
    <w:rsid w:val="00282B7A"/>
    <w:rsid w:val="00282FFE"/>
    <w:rsid w:val="00283295"/>
    <w:rsid w:val="00283559"/>
    <w:rsid w:val="0029030E"/>
    <w:rsid w:val="002908B4"/>
    <w:rsid w:val="002910BD"/>
    <w:rsid w:val="002921CD"/>
    <w:rsid w:val="002924E7"/>
    <w:rsid w:val="00292E92"/>
    <w:rsid w:val="0029355A"/>
    <w:rsid w:val="00294658"/>
    <w:rsid w:val="00297DD2"/>
    <w:rsid w:val="002A0C76"/>
    <w:rsid w:val="002A131F"/>
    <w:rsid w:val="002A4630"/>
    <w:rsid w:val="002A67F4"/>
    <w:rsid w:val="002A6A8F"/>
    <w:rsid w:val="002A7317"/>
    <w:rsid w:val="002A7EAE"/>
    <w:rsid w:val="002B3027"/>
    <w:rsid w:val="002B4F03"/>
    <w:rsid w:val="002B50AE"/>
    <w:rsid w:val="002B7BA1"/>
    <w:rsid w:val="002C127A"/>
    <w:rsid w:val="002C1597"/>
    <w:rsid w:val="002C2354"/>
    <w:rsid w:val="002C2C2C"/>
    <w:rsid w:val="002C2C2D"/>
    <w:rsid w:val="002C2C4E"/>
    <w:rsid w:val="002C3893"/>
    <w:rsid w:val="002C544B"/>
    <w:rsid w:val="002C70F4"/>
    <w:rsid w:val="002C773E"/>
    <w:rsid w:val="002C7935"/>
    <w:rsid w:val="002D0C24"/>
    <w:rsid w:val="002D5913"/>
    <w:rsid w:val="002D5B8A"/>
    <w:rsid w:val="002D6A48"/>
    <w:rsid w:val="002D708F"/>
    <w:rsid w:val="002D7C26"/>
    <w:rsid w:val="002E0668"/>
    <w:rsid w:val="002E131A"/>
    <w:rsid w:val="002E213F"/>
    <w:rsid w:val="002E27DB"/>
    <w:rsid w:val="002E409B"/>
    <w:rsid w:val="002E63B2"/>
    <w:rsid w:val="002E6906"/>
    <w:rsid w:val="002E7720"/>
    <w:rsid w:val="002F020C"/>
    <w:rsid w:val="002F02F2"/>
    <w:rsid w:val="002F034D"/>
    <w:rsid w:val="002F0392"/>
    <w:rsid w:val="002F2F18"/>
    <w:rsid w:val="002F4BD3"/>
    <w:rsid w:val="002F5308"/>
    <w:rsid w:val="002F650D"/>
    <w:rsid w:val="002F77C7"/>
    <w:rsid w:val="002F7D80"/>
    <w:rsid w:val="0030011A"/>
    <w:rsid w:val="00302EF8"/>
    <w:rsid w:val="00303D4A"/>
    <w:rsid w:val="00304FFB"/>
    <w:rsid w:val="003052B1"/>
    <w:rsid w:val="0030546F"/>
    <w:rsid w:val="00305784"/>
    <w:rsid w:val="00305FB9"/>
    <w:rsid w:val="00307894"/>
    <w:rsid w:val="00307BFB"/>
    <w:rsid w:val="00307EE0"/>
    <w:rsid w:val="00310686"/>
    <w:rsid w:val="003123F4"/>
    <w:rsid w:val="00312691"/>
    <w:rsid w:val="00312964"/>
    <w:rsid w:val="00312CC2"/>
    <w:rsid w:val="00314C96"/>
    <w:rsid w:val="0031500A"/>
    <w:rsid w:val="00317B59"/>
    <w:rsid w:val="0032032B"/>
    <w:rsid w:val="00320F6B"/>
    <w:rsid w:val="0032120A"/>
    <w:rsid w:val="003212E8"/>
    <w:rsid w:val="00322538"/>
    <w:rsid w:val="00322983"/>
    <w:rsid w:val="00322C9F"/>
    <w:rsid w:val="003256CA"/>
    <w:rsid w:val="00326002"/>
    <w:rsid w:val="00326E19"/>
    <w:rsid w:val="003311E7"/>
    <w:rsid w:val="0033133C"/>
    <w:rsid w:val="00332C48"/>
    <w:rsid w:val="00333579"/>
    <w:rsid w:val="00334AEF"/>
    <w:rsid w:val="003413DE"/>
    <w:rsid w:val="003415FD"/>
    <w:rsid w:val="0034300D"/>
    <w:rsid w:val="00344EF8"/>
    <w:rsid w:val="00345C20"/>
    <w:rsid w:val="003479FC"/>
    <w:rsid w:val="0035122D"/>
    <w:rsid w:val="003552E5"/>
    <w:rsid w:val="0035656C"/>
    <w:rsid w:val="0035660E"/>
    <w:rsid w:val="00357CB8"/>
    <w:rsid w:val="0036062B"/>
    <w:rsid w:val="00361340"/>
    <w:rsid w:val="003619F9"/>
    <w:rsid w:val="003624A1"/>
    <w:rsid w:val="00362D4C"/>
    <w:rsid w:val="00362DB6"/>
    <w:rsid w:val="00363B38"/>
    <w:rsid w:val="00370B62"/>
    <w:rsid w:val="003719AC"/>
    <w:rsid w:val="003750C0"/>
    <w:rsid w:val="003750F8"/>
    <w:rsid w:val="003763CB"/>
    <w:rsid w:val="003765CF"/>
    <w:rsid w:val="00376AA8"/>
    <w:rsid w:val="00376BC5"/>
    <w:rsid w:val="00376EA1"/>
    <w:rsid w:val="00377554"/>
    <w:rsid w:val="00380796"/>
    <w:rsid w:val="00381D16"/>
    <w:rsid w:val="003840E6"/>
    <w:rsid w:val="00386E73"/>
    <w:rsid w:val="003870B4"/>
    <w:rsid w:val="00391DE2"/>
    <w:rsid w:val="00392D4E"/>
    <w:rsid w:val="00392DAA"/>
    <w:rsid w:val="00393047"/>
    <w:rsid w:val="00393291"/>
    <w:rsid w:val="003938CE"/>
    <w:rsid w:val="00394A0A"/>
    <w:rsid w:val="0039627C"/>
    <w:rsid w:val="00396371"/>
    <w:rsid w:val="0039651F"/>
    <w:rsid w:val="00397909"/>
    <w:rsid w:val="00397BCF"/>
    <w:rsid w:val="003A00C6"/>
    <w:rsid w:val="003A3B9B"/>
    <w:rsid w:val="003A4FE2"/>
    <w:rsid w:val="003A51EF"/>
    <w:rsid w:val="003A7F45"/>
    <w:rsid w:val="003B3667"/>
    <w:rsid w:val="003B4C17"/>
    <w:rsid w:val="003B4FE3"/>
    <w:rsid w:val="003B52E2"/>
    <w:rsid w:val="003B7357"/>
    <w:rsid w:val="003B73A2"/>
    <w:rsid w:val="003C073B"/>
    <w:rsid w:val="003C09AA"/>
    <w:rsid w:val="003C0B57"/>
    <w:rsid w:val="003C1045"/>
    <w:rsid w:val="003C14E2"/>
    <w:rsid w:val="003C22BF"/>
    <w:rsid w:val="003C2300"/>
    <w:rsid w:val="003C2642"/>
    <w:rsid w:val="003C4634"/>
    <w:rsid w:val="003C5791"/>
    <w:rsid w:val="003C5D76"/>
    <w:rsid w:val="003C6811"/>
    <w:rsid w:val="003C6F10"/>
    <w:rsid w:val="003D100B"/>
    <w:rsid w:val="003D2879"/>
    <w:rsid w:val="003D4CB7"/>
    <w:rsid w:val="003D6956"/>
    <w:rsid w:val="003D6DBD"/>
    <w:rsid w:val="003E05A7"/>
    <w:rsid w:val="003E1EFD"/>
    <w:rsid w:val="003E23D0"/>
    <w:rsid w:val="003E2832"/>
    <w:rsid w:val="003E2864"/>
    <w:rsid w:val="003E4DF6"/>
    <w:rsid w:val="003E6325"/>
    <w:rsid w:val="003E6CA7"/>
    <w:rsid w:val="003E7C88"/>
    <w:rsid w:val="003F1761"/>
    <w:rsid w:val="003F1870"/>
    <w:rsid w:val="003F2D57"/>
    <w:rsid w:val="003F4BA8"/>
    <w:rsid w:val="00401DB9"/>
    <w:rsid w:val="00402A26"/>
    <w:rsid w:val="00402BC6"/>
    <w:rsid w:val="00402EFD"/>
    <w:rsid w:val="0040425C"/>
    <w:rsid w:val="004053FB"/>
    <w:rsid w:val="0040543C"/>
    <w:rsid w:val="00405CC5"/>
    <w:rsid w:val="00406341"/>
    <w:rsid w:val="004071AB"/>
    <w:rsid w:val="00407885"/>
    <w:rsid w:val="00407AD7"/>
    <w:rsid w:val="00407AD9"/>
    <w:rsid w:val="00414AA9"/>
    <w:rsid w:val="004150EC"/>
    <w:rsid w:val="00417456"/>
    <w:rsid w:val="00420677"/>
    <w:rsid w:val="004212D8"/>
    <w:rsid w:val="00422032"/>
    <w:rsid w:val="004223E4"/>
    <w:rsid w:val="00422B9D"/>
    <w:rsid w:val="004248C7"/>
    <w:rsid w:val="00426398"/>
    <w:rsid w:val="00426D5B"/>
    <w:rsid w:val="00427519"/>
    <w:rsid w:val="0043120B"/>
    <w:rsid w:val="00431BBA"/>
    <w:rsid w:val="00431E52"/>
    <w:rsid w:val="00435337"/>
    <w:rsid w:val="004357B6"/>
    <w:rsid w:val="00436452"/>
    <w:rsid w:val="004376C0"/>
    <w:rsid w:val="004407EF"/>
    <w:rsid w:val="00441CE1"/>
    <w:rsid w:val="00443868"/>
    <w:rsid w:val="004443F6"/>
    <w:rsid w:val="00446D02"/>
    <w:rsid w:val="00447126"/>
    <w:rsid w:val="004473FF"/>
    <w:rsid w:val="0045085A"/>
    <w:rsid w:val="0045242B"/>
    <w:rsid w:val="00452BE4"/>
    <w:rsid w:val="004530A6"/>
    <w:rsid w:val="00453CF1"/>
    <w:rsid w:val="0045572A"/>
    <w:rsid w:val="00456BDD"/>
    <w:rsid w:val="00457A23"/>
    <w:rsid w:val="00460585"/>
    <w:rsid w:val="0046091E"/>
    <w:rsid w:val="00461EB1"/>
    <w:rsid w:val="00462B89"/>
    <w:rsid w:val="00465D95"/>
    <w:rsid w:val="00467B96"/>
    <w:rsid w:val="004708AA"/>
    <w:rsid w:val="00470E21"/>
    <w:rsid w:val="004744C6"/>
    <w:rsid w:val="00474D79"/>
    <w:rsid w:val="004763E6"/>
    <w:rsid w:val="0047687F"/>
    <w:rsid w:val="004775CD"/>
    <w:rsid w:val="004803C2"/>
    <w:rsid w:val="00482DA2"/>
    <w:rsid w:val="00483541"/>
    <w:rsid w:val="004839E6"/>
    <w:rsid w:val="00484526"/>
    <w:rsid w:val="004856DC"/>
    <w:rsid w:val="004856ED"/>
    <w:rsid w:val="00486C56"/>
    <w:rsid w:val="004916D2"/>
    <w:rsid w:val="00492774"/>
    <w:rsid w:val="00493BAE"/>
    <w:rsid w:val="004967AB"/>
    <w:rsid w:val="00496D00"/>
    <w:rsid w:val="00497909"/>
    <w:rsid w:val="00497C56"/>
    <w:rsid w:val="004A51D4"/>
    <w:rsid w:val="004B28AE"/>
    <w:rsid w:val="004B43F0"/>
    <w:rsid w:val="004B475E"/>
    <w:rsid w:val="004B4774"/>
    <w:rsid w:val="004B4B91"/>
    <w:rsid w:val="004B50E4"/>
    <w:rsid w:val="004B5494"/>
    <w:rsid w:val="004B7A5C"/>
    <w:rsid w:val="004C07EE"/>
    <w:rsid w:val="004C25E4"/>
    <w:rsid w:val="004C2E4A"/>
    <w:rsid w:val="004C6058"/>
    <w:rsid w:val="004D0235"/>
    <w:rsid w:val="004D0FB5"/>
    <w:rsid w:val="004D1537"/>
    <w:rsid w:val="004D37DD"/>
    <w:rsid w:val="004D5D6C"/>
    <w:rsid w:val="004D61AF"/>
    <w:rsid w:val="004E205E"/>
    <w:rsid w:val="004E230A"/>
    <w:rsid w:val="004E3A03"/>
    <w:rsid w:val="004E3F3B"/>
    <w:rsid w:val="004E4A6D"/>
    <w:rsid w:val="004E618B"/>
    <w:rsid w:val="004E7526"/>
    <w:rsid w:val="004F0356"/>
    <w:rsid w:val="004F05DE"/>
    <w:rsid w:val="004F0E7F"/>
    <w:rsid w:val="004F1514"/>
    <w:rsid w:val="004F1D37"/>
    <w:rsid w:val="004F298C"/>
    <w:rsid w:val="004F3DE5"/>
    <w:rsid w:val="004F4AD2"/>
    <w:rsid w:val="004F5E97"/>
    <w:rsid w:val="004F6D6F"/>
    <w:rsid w:val="004F704E"/>
    <w:rsid w:val="0050083C"/>
    <w:rsid w:val="005039F4"/>
    <w:rsid w:val="00506F29"/>
    <w:rsid w:val="00511284"/>
    <w:rsid w:val="005130F6"/>
    <w:rsid w:val="005130F9"/>
    <w:rsid w:val="005136BC"/>
    <w:rsid w:val="00513ED6"/>
    <w:rsid w:val="00516EDA"/>
    <w:rsid w:val="00517078"/>
    <w:rsid w:val="00517828"/>
    <w:rsid w:val="00517E11"/>
    <w:rsid w:val="0052017A"/>
    <w:rsid w:val="00521556"/>
    <w:rsid w:val="00522CC2"/>
    <w:rsid w:val="005239E0"/>
    <w:rsid w:val="00524ECC"/>
    <w:rsid w:val="00525412"/>
    <w:rsid w:val="00525612"/>
    <w:rsid w:val="00525C27"/>
    <w:rsid w:val="00525D8E"/>
    <w:rsid w:val="005315A1"/>
    <w:rsid w:val="00531802"/>
    <w:rsid w:val="00531AB3"/>
    <w:rsid w:val="0053471F"/>
    <w:rsid w:val="00537B4D"/>
    <w:rsid w:val="00540EB2"/>
    <w:rsid w:val="0054155E"/>
    <w:rsid w:val="00541A06"/>
    <w:rsid w:val="00541F8B"/>
    <w:rsid w:val="00542376"/>
    <w:rsid w:val="005428FA"/>
    <w:rsid w:val="00543D61"/>
    <w:rsid w:val="00547DCB"/>
    <w:rsid w:val="005535D3"/>
    <w:rsid w:val="00553778"/>
    <w:rsid w:val="005555FE"/>
    <w:rsid w:val="0055638F"/>
    <w:rsid w:val="00556665"/>
    <w:rsid w:val="00557671"/>
    <w:rsid w:val="00557748"/>
    <w:rsid w:val="00557CB2"/>
    <w:rsid w:val="005634ED"/>
    <w:rsid w:val="005638FA"/>
    <w:rsid w:val="00565B01"/>
    <w:rsid w:val="0056618A"/>
    <w:rsid w:val="00566FCB"/>
    <w:rsid w:val="005676F1"/>
    <w:rsid w:val="005716AE"/>
    <w:rsid w:val="00572983"/>
    <w:rsid w:val="0057306E"/>
    <w:rsid w:val="00575A0E"/>
    <w:rsid w:val="00575F77"/>
    <w:rsid w:val="00577387"/>
    <w:rsid w:val="005773D1"/>
    <w:rsid w:val="005779B4"/>
    <w:rsid w:val="00580AF7"/>
    <w:rsid w:val="005822A3"/>
    <w:rsid w:val="005822D3"/>
    <w:rsid w:val="005845D6"/>
    <w:rsid w:val="00585D46"/>
    <w:rsid w:val="00587359"/>
    <w:rsid w:val="005917D1"/>
    <w:rsid w:val="0059356A"/>
    <w:rsid w:val="00595070"/>
    <w:rsid w:val="005977EE"/>
    <w:rsid w:val="005A1BD8"/>
    <w:rsid w:val="005A1C14"/>
    <w:rsid w:val="005A46A7"/>
    <w:rsid w:val="005A5A82"/>
    <w:rsid w:val="005A6F82"/>
    <w:rsid w:val="005B2E14"/>
    <w:rsid w:val="005B4DEE"/>
    <w:rsid w:val="005C21D5"/>
    <w:rsid w:val="005C29CF"/>
    <w:rsid w:val="005C3E24"/>
    <w:rsid w:val="005C5AAB"/>
    <w:rsid w:val="005C6244"/>
    <w:rsid w:val="005C6E34"/>
    <w:rsid w:val="005D0014"/>
    <w:rsid w:val="005D0D01"/>
    <w:rsid w:val="005D301C"/>
    <w:rsid w:val="005D4434"/>
    <w:rsid w:val="005D4877"/>
    <w:rsid w:val="005D4B3A"/>
    <w:rsid w:val="005D7020"/>
    <w:rsid w:val="005D79E1"/>
    <w:rsid w:val="005D7FED"/>
    <w:rsid w:val="005E052C"/>
    <w:rsid w:val="005E1081"/>
    <w:rsid w:val="005E285E"/>
    <w:rsid w:val="005E40D2"/>
    <w:rsid w:val="005E519E"/>
    <w:rsid w:val="005E5406"/>
    <w:rsid w:val="005E542D"/>
    <w:rsid w:val="005E7C25"/>
    <w:rsid w:val="005F19B6"/>
    <w:rsid w:val="005F551B"/>
    <w:rsid w:val="005F67AD"/>
    <w:rsid w:val="005F69AC"/>
    <w:rsid w:val="00600DF7"/>
    <w:rsid w:val="00601AF5"/>
    <w:rsid w:val="00603AB9"/>
    <w:rsid w:val="00605D5A"/>
    <w:rsid w:val="00606AB0"/>
    <w:rsid w:val="00607099"/>
    <w:rsid w:val="00611C40"/>
    <w:rsid w:val="00614681"/>
    <w:rsid w:val="00614C0E"/>
    <w:rsid w:val="0061500A"/>
    <w:rsid w:val="0061517A"/>
    <w:rsid w:val="00615AE9"/>
    <w:rsid w:val="00616291"/>
    <w:rsid w:val="00616305"/>
    <w:rsid w:val="00621119"/>
    <w:rsid w:val="00621541"/>
    <w:rsid w:val="0062174D"/>
    <w:rsid w:val="006235E7"/>
    <w:rsid w:val="00626740"/>
    <w:rsid w:val="006302A8"/>
    <w:rsid w:val="0063053F"/>
    <w:rsid w:val="00630804"/>
    <w:rsid w:val="00630809"/>
    <w:rsid w:val="00634F2C"/>
    <w:rsid w:val="00635A41"/>
    <w:rsid w:val="00636D16"/>
    <w:rsid w:val="00637497"/>
    <w:rsid w:val="0063791F"/>
    <w:rsid w:val="00640148"/>
    <w:rsid w:val="00640C8A"/>
    <w:rsid w:val="00641449"/>
    <w:rsid w:val="006417F1"/>
    <w:rsid w:val="00641F89"/>
    <w:rsid w:val="00642FF9"/>
    <w:rsid w:val="00643061"/>
    <w:rsid w:val="00643A43"/>
    <w:rsid w:val="00644777"/>
    <w:rsid w:val="00646382"/>
    <w:rsid w:val="00651F18"/>
    <w:rsid w:val="00652710"/>
    <w:rsid w:val="00652D0D"/>
    <w:rsid w:val="006539F0"/>
    <w:rsid w:val="00653B40"/>
    <w:rsid w:val="00657136"/>
    <w:rsid w:val="006574B9"/>
    <w:rsid w:val="0066279D"/>
    <w:rsid w:val="006651B2"/>
    <w:rsid w:val="006659BB"/>
    <w:rsid w:val="006663E1"/>
    <w:rsid w:val="006665A7"/>
    <w:rsid w:val="006703DE"/>
    <w:rsid w:val="00675F1C"/>
    <w:rsid w:val="00676A3A"/>
    <w:rsid w:val="00676C0A"/>
    <w:rsid w:val="0068037F"/>
    <w:rsid w:val="006804E8"/>
    <w:rsid w:val="00681DD9"/>
    <w:rsid w:val="00682A9E"/>
    <w:rsid w:val="00684262"/>
    <w:rsid w:val="006879FD"/>
    <w:rsid w:val="00692F65"/>
    <w:rsid w:val="00692F71"/>
    <w:rsid w:val="00693D45"/>
    <w:rsid w:val="00694B59"/>
    <w:rsid w:val="006954A2"/>
    <w:rsid w:val="00695BC6"/>
    <w:rsid w:val="0069719B"/>
    <w:rsid w:val="006A24A0"/>
    <w:rsid w:val="006A4B62"/>
    <w:rsid w:val="006A4D33"/>
    <w:rsid w:val="006A50D0"/>
    <w:rsid w:val="006A7B47"/>
    <w:rsid w:val="006B065F"/>
    <w:rsid w:val="006B1080"/>
    <w:rsid w:val="006B1F71"/>
    <w:rsid w:val="006B2F7C"/>
    <w:rsid w:val="006B3DFE"/>
    <w:rsid w:val="006B3E57"/>
    <w:rsid w:val="006B7EA5"/>
    <w:rsid w:val="006C1EB5"/>
    <w:rsid w:val="006C248A"/>
    <w:rsid w:val="006C281F"/>
    <w:rsid w:val="006C38E5"/>
    <w:rsid w:val="006C3E16"/>
    <w:rsid w:val="006C3EFB"/>
    <w:rsid w:val="006C55C6"/>
    <w:rsid w:val="006C63DA"/>
    <w:rsid w:val="006C6F9C"/>
    <w:rsid w:val="006C76A3"/>
    <w:rsid w:val="006D0B84"/>
    <w:rsid w:val="006D2420"/>
    <w:rsid w:val="006D5F02"/>
    <w:rsid w:val="006D6F0E"/>
    <w:rsid w:val="006D71F6"/>
    <w:rsid w:val="006D7B43"/>
    <w:rsid w:val="006E123B"/>
    <w:rsid w:val="006E154B"/>
    <w:rsid w:val="006E1DF9"/>
    <w:rsid w:val="006E360A"/>
    <w:rsid w:val="006E5882"/>
    <w:rsid w:val="006E59B4"/>
    <w:rsid w:val="006E660C"/>
    <w:rsid w:val="006E6C88"/>
    <w:rsid w:val="006E7B8D"/>
    <w:rsid w:val="006F0904"/>
    <w:rsid w:val="006F37AE"/>
    <w:rsid w:val="006F6112"/>
    <w:rsid w:val="006F62A6"/>
    <w:rsid w:val="006F699D"/>
    <w:rsid w:val="006F7214"/>
    <w:rsid w:val="006F74C5"/>
    <w:rsid w:val="006F7531"/>
    <w:rsid w:val="006F7A63"/>
    <w:rsid w:val="007022D6"/>
    <w:rsid w:val="00703D79"/>
    <w:rsid w:val="00705324"/>
    <w:rsid w:val="00706CB3"/>
    <w:rsid w:val="00707C7F"/>
    <w:rsid w:val="0071014F"/>
    <w:rsid w:val="007107FE"/>
    <w:rsid w:val="00711900"/>
    <w:rsid w:val="00711E2B"/>
    <w:rsid w:val="0071279A"/>
    <w:rsid w:val="00712BE0"/>
    <w:rsid w:val="00712F80"/>
    <w:rsid w:val="00714497"/>
    <w:rsid w:val="00715E24"/>
    <w:rsid w:val="0071692F"/>
    <w:rsid w:val="00716BB4"/>
    <w:rsid w:val="00722054"/>
    <w:rsid w:val="0072490C"/>
    <w:rsid w:val="00725988"/>
    <w:rsid w:val="007276B3"/>
    <w:rsid w:val="007307B5"/>
    <w:rsid w:val="00733197"/>
    <w:rsid w:val="00734FBE"/>
    <w:rsid w:val="007351FD"/>
    <w:rsid w:val="007362A4"/>
    <w:rsid w:val="00737049"/>
    <w:rsid w:val="007416FF"/>
    <w:rsid w:val="00741998"/>
    <w:rsid w:val="00741BA0"/>
    <w:rsid w:val="00743E46"/>
    <w:rsid w:val="007452BF"/>
    <w:rsid w:val="00745EEE"/>
    <w:rsid w:val="00746866"/>
    <w:rsid w:val="007473F0"/>
    <w:rsid w:val="007474AE"/>
    <w:rsid w:val="00747B54"/>
    <w:rsid w:val="007502BC"/>
    <w:rsid w:val="00750CE3"/>
    <w:rsid w:val="00751AD3"/>
    <w:rsid w:val="0075239B"/>
    <w:rsid w:val="00755DED"/>
    <w:rsid w:val="00755ED9"/>
    <w:rsid w:val="007570DB"/>
    <w:rsid w:val="00757FBF"/>
    <w:rsid w:val="0076186C"/>
    <w:rsid w:val="00761C33"/>
    <w:rsid w:val="007632F1"/>
    <w:rsid w:val="00763727"/>
    <w:rsid w:val="00765391"/>
    <w:rsid w:val="007660FB"/>
    <w:rsid w:val="00767082"/>
    <w:rsid w:val="007708D9"/>
    <w:rsid w:val="0077261F"/>
    <w:rsid w:val="00773A6D"/>
    <w:rsid w:val="007743EA"/>
    <w:rsid w:val="00775352"/>
    <w:rsid w:val="007761B0"/>
    <w:rsid w:val="00776493"/>
    <w:rsid w:val="00776CE7"/>
    <w:rsid w:val="00780783"/>
    <w:rsid w:val="00780B92"/>
    <w:rsid w:val="007814FD"/>
    <w:rsid w:val="0078395D"/>
    <w:rsid w:val="00785164"/>
    <w:rsid w:val="0078703F"/>
    <w:rsid w:val="00790673"/>
    <w:rsid w:val="00791852"/>
    <w:rsid w:val="00794386"/>
    <w:rsid w:val="00794DCC"/>
    <w:rsid w:val="00796EC1"/>
    <w:rsid w:val="007A2070"/>
    <w:rsid w:val="007A2F2B"/>
    <w:rsid w:val="007A4120"/>
    <w:rsid w:val="007A619B"/>
    <w:rsid w:val="007A61B7"/>
    <w:rsid w:val="007B00BF"/>
    <w:rsid w:val="007B0147"/>
    <w:rsid w:val="007B1B09"/>
    <w:rsid w:val="007B1E84"/>
    <w:rsid w:val="007B2C75"/>
    <w:rsid w:val="007B3236"/>
    <w:rsid w:val="007B4FFE"/>
    <w:rsid w:val="007B5536"/>
    <w:rsid w:val="007B5BB3"/>
    <w:rsid w:val="007B7304"/>
    <w:rsid w:val="007C1BAA"/>
    <w:rsid w:val="007C2521"/>
    <w:rsid w:val="007C2A85"/>
    <w:rsid w:val="007C516E"/>
    <w:rsid w:val="007C663B"/>
    <w:rsid w:val="007D06DC"/>
    <w:rsid w:val="007D0E35"/>
    <w:rsid w:val="007D29C4"/>
    <w:rsid w:val="007D3098"/>
    <w:rsid w:val="007D457A"/>
    <w:rsid w:val="007D4DEB"/>
    <w:rsid w:val="007D55AC"/>
    <w:rsid w:val="007D6701"/>
    <w:rsid w:val="007D721D"/>
    <w:rsid w:val="007E02B2"/>
    <w:rsid w:val="007E1945"/>
    <w:rsid w:val="007E1B56"/>
    <w:rsid w:val="007E27BC"/>
    <w:rsid w:val="007E30E1"/>
    <w:rsid w:val="007E4F00"/>
    <w:rsid w:val="007E5A16"/>
    <w:rsid w:val="007E5D7F"/>
    <w:rsid w:val="007E6853"/>
    <w:rsid w:val="007E7B16"/>
    <w:rsid w:val="007F107D"/>
    <w:rsid w:val="007F297D"/>
    <w:rsid w:val="007F30DA"/>
    <w:rsid w:val="007F45CE"/>
    <w:rsid w:val="007F71F2"/>
    <w:rsid w:val="008005B2"/>
    <w:rsid w:val="0080087E"/>
    <w:rsid w:val="00801293"/>
    <w:rsid w:val="00802228"/>
    <w:rsid w:val="00802942"/>
    <w:rsid w:val="008031FF"/>
    <w:rsid w:val="00803E17"/>
    <w:rsid w:val="00804870"/>
    <w:rsid w:val="008068E1"/>
    <w:rsid w:val="008068F8"/>
    <w:rsid w:val="00806BD4"/>
    <w:rsid w:val="00806E0C"/>
    <w:rsid w:val="00806F54"/>
    <w:rsid w:val="00807975"/>
    <w:rsid w:val="00807D99"/>
    <w:rsid w:val="00810094"/>
    <w:rsid w:val="00810182"/>
    <w:rsid w:val="0081210D"/>
    <w:rsid w:val="008131DC"/>
    <w:rsid w:val="008153D9"/>
    <w:rsid w:val="00817232"/>
    <w:rsid w:val="00820CCE"/>
    <w:rsid w:val="0082248C"/>
    <w:rsid w:val="00823A1A"/>
    <w:rsid w:val="0082497A"/>
    <w:rsid w:val="00824CE5"/>
    <w:rsid w:val="008306A3"/>
    <w:rsid w:val="0083166B"/>
    <w:rsid w:val="00833D18"/>
    <w:rsid w:val="00833DE7"/>
    <w:rsid w:val="00835E0E"/>
    <w:rsid w:val="00836122"/>
    <w:rsid w:val="00837E1A"/>
    <w:rsid w:val="00841635"/>
    <w:rsid w:val="008431F8"/>
    <w:rsid w:val="0084354C"/>
    <w:rsid w:val="0084401A"/>
    <w:rsid w:val="00844976"/>
    <w:rsid w:val="008456CE"/>
    <w:rsid w:val="008462A5"/>
    <w:rsid w:val="008464D7"/>
    <w:rsid w:val="00846C5F"/>
    <w:rsid w:val="008473F6"/>
    <w:rsid w:val="0085024F"/>
    <w:rsid w:val="008505D0"/>
    <w:rsid w:val="0085070D"/>
    <w:rsid w:val="0085089A"/>
    <w:rsid w:val="00851764"/>
    <w:rsid w:val="00851F07"/>
    <w:rsid w:val="00852146"/>
    <w:rsid w:val="00854391"/>
    <w:rsid w:val="0085524E"/>
    <w:rsid w:val="00857C00"/>
    <w:rsid w:val="008601D6"/>
    <w:rsid w:val="00860FD0"/>
    <w:rsid w:val="00861384"/>
    <w:rsid w:val="00862047"/>
    <w:rsid w:val="00862558"/>
    <w:rsid w:val="00862696"/>
    <w:rsid w:val="00863940"/>
    <w:rsid w:val="00864583"/>
    <w:rsid w:val="00864706"/>
    <w:rsid w:val="00864831"/>
    <w:rsid w:val="00877857"/>
    <w:rsid w:val="00882257"/>
    <w:rsid w:val="00885C92"/>
    <w:rsid w:val="00886749"/>
    <w:rsid w:val="00890D62"/>
    <w:rsid w:val="0089137F"/>
    <w:rsid w:val="0089303C"/>
    <w:rsid w:val="008933D8"/>
    <w:rsid w:val="00893E2F"/>
    <w:rsid w:val="00893E8D"/>
    <w:rsid w:val="00897912"/>
    <w:rsid w:val="008A151F"/>
    <w:rsid w:val="008A2E11"/>
    <w:rsid w:val="008A318F"/>
    <w:rsid w:val="008A5CD5"/>
    <w:rsid w:val="008A5DDA"/>
    <w:rsid w:val="008A6628"/>
    <w:rsid w:val="008A6AD5"/>
    <w:rsid w:val="008A72A5"/>
    <w:rsid w:val="008B0867"/>
    <w:rsid w:val="008B1C03"/>
    <w:rsid w:val="008B3971"/>
    <w:rsid w:val="008B3F18"/>
    <w:rsid w:val="008B481E"/>
    <w:rsid w:val="008B6C23"/>
    <w:rsid w:val="008B6DA1"/>
    <w:rsid w:val="008C0AFC"/>
    <w:rsid w:val="008C15BC"/>
    <w:rsid w:val="008C5470"/>
    <w:rsid w:val="008C5A35"/>
    <w:rsid w:val="008D1103"/>
    <w:rsid w:val="008D621C"/>
    <w:rsid w:val="008D709A"/>
    <w:rsid w:val="008E0EF1"/>
    <w:rsid w:val="008E15A4"/>
    <w:rsid w:val="008E3065"/>
    <w:rsid w:val="008E463B"/>
    <w:rsid w:val="008F044E"/>
    <w:rsid w:val="008F049D"/>
    <w:rsid w:val="008F1239"/>
    <w:rsid w:val="008F2AA0"/>
    <w:rsid w:val="008F3525"/>
    <w:rsid w:val="008F3EE1"/>
    <w:rsid w:val="008F46CA"/>
    <w:rsid w:val="008F4CFD"/>
    <w:rsid w:val="008F7245"/>
    <w:rsid w:val="00902686"/>
    <w:rsid w:val="0090338F"/>
    <w:rsid w:val="0090393D"/>
    <w:rsid w:val="00903B22"/>
    <w:rsid w:val="00903B51"/>
    <w:rsid w:val="00903D63"/>
    <w:rsid w:val="0090626F"/>
    <w:rsid w:val="0091191F"/>
    <w:rsid w:val="00914B1F"/>
    <w:rsid w:val="00915713"/>
    <w:rsid w:val="00915AFB"/>
    <w:rsid w:val="009177FA"/>
    <w:rsid w:val="0092071F"/>
    <w:rsid w:val="00921036"/>
    <w:rsid w:val="00922044"/>
    <w:rsid w:val="00922D82"/>
    <w:rsid w:val="00922DF7"/>
    <w:rsid w:val="009231F1"/>
    <w:rsid w:val="009266E6"/>
    <w:rsid w:val="0092722C"/>
    <w:rsid w:val="009303D4"/>
    <w:rsid w:val="00930D1C"/>
    <w:rsid w:val="00931327"/>
    <w:rsid w:val="00931C9A"/>
    <w:rsid w:val="00932874"/>
    <w:rsid w:val="0093464E"/>
    <w:rsid w:val="00935D15"/>
    <w:rsid w:val="009364B9"/>
    <w:rsid w:val="00936635"/>
    <w:rsid w:val="009418D7"/>
    <w:rsid w:val="0094280B"/>
    <w:rsid w:val="00942CA0"/>
    <w:rsid w:val="0095003D"/>
    <w:rsid w:val="00950558"/>
    <w:rsid w:val="00950FBB"/>
    <w:rsid w:val="009522A3"/>
    <w:rsid w:val="00952D56"/>
    <w:rsid w:val="00953333"/>
    <w:rsid w:val="00953FF9"/>
    <w:rsid w:val="00956E2B"/>
    <w:rsid w:val="00960036"/>
    <w:rsid w:val="009610F1"/>
    <w:rsid w:val="009621CF"/>
    <w:rsid w:val="00963732"/>
    <w:rsid w:val="00963844"/>
    <w:rsid w:val="009639D1"/>
    <w:rsid w:val="009643A3"/>
    <w:rsid w:val="00964DA3"/>
    <w:rsid w:val="0096645F"/>
    <w:rsid w:val="00966810"/>
    <w:rsid w:val="00972CFA"/>
    <w:rsid w:val="00972E04"/>
    <w:rsid w:val="00973061"/>
    <w:rsid w:val="00974F0F"/>
    <w:rsid w:val="0097539A"/>
    <w:rsid w:val="00976AEE"/>
    <w:rsid w:val="00976C8A"/>
    <w:rsid w:val="00976EC7"/>
    <w:rsid w:val="00977800"/>
    <w:rsid w:val="00980F51"/>
    <w:rsid w:val="00981A02"/>
    <w:rsid w:val="00981F74"/>
    <w:rsid w:val="00983C69"/>
    <w:rsid w:val="009842F2"/>
    <w:rsid w:val="009864C0"/>
    <w:rsid w:val="00987199"/>
    <w:rsid w:val="009875AF"/>
    <w:rsid w:val="009903C0"/>
    <w:rsid w:val="00993855"/>
    <w:rsid w:val="0099432B"/>
    <w:rsid w:val="00996DC2"/>
    <w:rsid w:val="00997F57"/>
    <w:rsid w:val="009A05E2"/>
    <w:rsid w:val="009A19EA"/>
    <w:rsid w:val="009A37DC"/>
    <w:rsid w:val="009A3B30"/>
    <w:rsid w:val="009A3EA6"/>
    <w:rsid w:val="009A4D14"/>
    <w:rsid w:val="009A511C"/>
    <w:rsid w:val="009B0CA8"/>
    <w:rsid w:val="009B14E4"/>
    <w:rsid w:val="009B2952"/>
    <w:rsid w:val="009B4632"/>
    <w:rsid w:val="009B4AA8"/>
    <w:rsid w:val="009B6460"/>
    <w:rsid w:val="009B7C35"/>
    <w:rsid w:val="009C00F6"/>
    <w:rsid w:val="009C12CF"/>
    <w:rsid w:val="009C1E23"/>
    <w:rsid w:val="009C31B2"/>
    <w:rsid w:val="009C324E"/>
    <w:rsid w:val="009C411A"/>
    <w:rsid w:val="009C5A9B"/>
    <w:rsid w:val="009C5C3C"/>
    <w:rsid w:val="009D072B"/>
    <w:rsid w:val="009D0C5E"/>
    <w:rsid w:val="009D1D60"/>
    <w:rsid w:val="009D28D1"/>
    <w:rsid w:val="009D30CF"/>
    <w:rsid w:val="009D3A8C"/>
    <w:rsid w:val="009D3CAB"/>
    <w:rsid w:val="009D5E29"/>
    <w:rsid w:val="009E156A"/>
    <w:rsid w:val="009E1B63"/>
    <w:rsid w:val="009E33C9"/>
    <w:rsid w:val="009E4005"/>
    <w:rsid w:val="009E52B6"/>
    <w:rsid w:val="009E5C79"/>
    <w:rsid w:val="009E6504"/>
    <w:rsid w:val="009E6728"/>
    <w:rsid w:val="009E677A"/>
    <w:rsid w:val="009E756C"/>
    <w:rsid w:val="009F2974"/>
    <w:rsid w:val="009F2FAC"/>
    <w:rsid w:val="009F3B3C"/>
    <w:rsid w:val="009F62B4"/>
    <w:rsid w:val="00A0006F"/>
    <w:rsid w:val="00A0281D"/>
    <w:rsid w:val="00A04EE7"/>
    <w:rsid w:val="00A0509C"/>
    <w:rsid w:val="00A0555B"/>
    <w:rsid w:val="00A05FBD"/>
    <w:rsid w:val="00A0762E"/>
    <w:rsid w:val="00A0772C"/>
    <w:rsid w:val="00A11CBF"/>
    <w:rsid w:val="00A131F6"/>
    <w:rsid w:val="00A13A59"/>
    <w:rsid w:val="00A1423C"/>
    <w:rsid w:val="00A14B43"/>
    <w:rsid w:val="00A14C39"/>
    <w:rsid w:val="00A15ED4"/>
    <w:rsid w:val="00A16A88"/>
    <w:rsid w:val="00A16F82"/>
    <w:rsid w:val="00A17ECE"/>
    <w:rsid w:val="00A2059F"/>
    <w:rsid w:val="00A2075A"/>
    <w:rsid w:val="00A2178C"/>
    <w:rsid w:val="00A2335C"/>
    <w:rsid w:val="00A246C1"/>
    <w:rsid w:val="00A248A9"/>
    <w:rsid w:val="00A26587"/>
    <w:rsid w:val="00A27750"/>
    <w:rsid w:val="00A30632"/>
    <w:rsid w:val="00A31AF9"/>
    <w:rsid w:val="00A33474"/>
    <w:rsid w:val="00A33692"/>
    <w:rsid w:val="00A34695"/>
    <w:rsid w:val="00A378F1"/>
    <w:rsid w:val="00A37D4D"/>
    <w:rsid w:val="00A456AE"/>
    <w:rsid w:val="00A479D4"/>
    <w:rsid w:val="00A50B59"/>
    <w:rsid w:val="00A50C05"/>
    <w:rsid w:val="00A50D5C"/>
    <w:rsid w:val="00A524EB"/>
    <w:rsid w:val="00A527DD"/>
    <w:rsid w:val="00A53748"/>
    <w:rsid w:val="00A5478A"/>
    <w:rsid w:val="00A55609"/>
    <w:rsid w:val="00A55BFE"/>
    <w:rsid w:val="00A6145A"/>
    <w:rsid w:val="00A6282A"/>
    <w:rsid w:val="00A7094E"/>
    <w:rsid w:val="00A70FE1"/>
    <w:rsid w:val="00A71347"/>
    <w:rsid w:val="00A719E2"/>
    <w:rsid w:val="00A74AE9"/>
    <w:rsid w:val="00A762AE"/>
    <w:rsid w:val="00A76D94"/>
    <w:rsid w:val="00A771B5"/>
    <w:rsid w:val="00A772D1"/>
    <w:rsid w:val="00A818DA"/>
    <w:rsid w:val="00A82599"/>
    <w:rsid w:val="00A856DD"/>
    <w:rsid w:val="00A85ED2"/>
    <w:rsid w:val="00A91D70"/>
    <w:rsid w:val="00A93D3C"/>
    <w:rsid w:val="00A972E1"/>
    <w:rsid w:val="00A97E87"/>
    <w:rsid w:val="00AA0610"/>
    <w:rsid w:val="00AA0F56"/>
    <w:rsid w:val="00AA20E3"/>
    <w:rsid w:val="00AA2647"/>
    <w:rsid w:val="00AA2922"/>
    <w:rsid w:val="00AA2BC3"/>
    <w:rsid w:val="00AA3903"/>
    <w:rsid w:val="00AA3AE5"/>
    <w:rsid w:val="00AA3BB6"/>
    <w:rsid w:val="00AA438F"/>
    <w:rsid w:val="00AA4BAF"/>
    <w:rsid w:val="00AA4D60"/>
    <w:rsid w:val="00AA50F1"/>
    <w:rsid w:val="00AB1113"/>
    <w:rsid w:val="00AB27C6"/>
    <w:rsid w:val="00AB3352"/>
    <w:rsid w:val="00AB40C1"/>
    <w:rsid w:val="00AB5929"/>
    <w:rsid w:val="00AB747B"/>
    <w:rsid w:val="00AC16BF"/>
    <w:rsid w:val="00AC28BD"/>
    <w:rsid w:val="00AC2F9B"/>
    <w:rsid w:val="00AC3571"/>
    <w:rsid w:val="00AC3606"/>
    <w:rsid w:val="00AC4E42"/>
    <w:rsid w:val="00AC5718"/>
    <w:rsid w:val="00AC59FE"/>
    <w:rsid w:val="00AC60AE"/>
    <w:rsid w:val="00AC6755"/>
    <w:rsid w:val="00AC7204"/>
    <w:rsid w:val="00AC7E85"/>
    <w:rsid w:val="00AD0495"/>
    <w:rsid w:val="00AD5377"/>
    <w:rsid w:val="00AD569E"/>
    <w:rsid w:val="00AD61E1"/>
    <w:rsid w:val="00AD70B6"/>
    <w:rsid w:val="00AD7E60"/>
    <w:rsid w:val="00AD7EF5"/>
    <w:rsid w:val="00AE0E74"/>
    <w:rsid w:val="00AE10AB"/>
    <w:rsid w:val="00AE15B2"/>
    <w:rsid w:val="00AE2C98"/>
    <w:rsid w:val="00AE36BB"/>
    <w:rsid w:val="00AE4B1F"/>
    <w:rsid w:val="00AE5686"/>
    <w:rsid w:val="00AE7128"/>
    <w:rsid w:val="00AE7582"/>
    <w:rsid w:val="00AE7FB0"/>
    <w:rsid w:val="00AF0C7D"/>
    <w:rsid w:val="00AF2B35"/>
    <w:rsid w:val="00AF31CD"/>
    <w:rsid w:val="00AF5017"/>
    <w:rsid w:val="00AF5A5E"/>
    <w:rsid w:val="00AF781B"/>
    <w:rsid w:val="00AF7BFF"/>
    <w:rsid w:val="00AF7C17"/>
    <w:rsid w:val="00B00AAC"/>
    <w:rsid w:val="00B00BBA"/>
    <w:rsid w:val="00B02A12"/>
    <w:rsid w:val="00B03F8F"/>
    <w:rsid w:val="00B05D08"/>
    <w:rsid w:val="00B05EA7"/>
    <w:rsid w:val="00B07E03"/>
    <w:rsid w:val="00B1167B"/>
    <w:rsid w:val="00B12801"/>
    <w:rsid w:val="00B12895"/>
    <w:rsid w:val="00B16E5F"/>
    <w:rsid w:val="00B17C6E"/>
    <w:rsid w:val="00B17D9B"/>
    <w:rsid w:val="00B20050"/>
    <w:rsid w:val="00B20212"/>
    <w:rsid w:val="00B20E6E"/>
    <w:rsid w:val="00B236E1"/>
    <w:rsid w:val="00B23AC8"/>
    <w:rsid w:val="00B24425"/>
    <w:rsid w:val="00B24B05"/>
    <w:rsid w:val="00B24B9E"/>
    <w:rsid w:val="00B25336"/>
    <w:rsid w:val="00B2623F"/>
    <w:rsid w:val="00B2634D"/>
    <w:rsid w:val="00B301A8"/>
    <w:rsid w:val="00B30EB8"/>
    <w:rsid w:val="00B312F1"/>
    <w:rsid w:val="00B3197A"/>
    <w:rsid w:val="00B32DF1"/>
    <w:rsid w:val="00B360AF"/>
    <w:rsid w:val="00B41A49"/>
    <w:rsid w:val="00B41DCB"/>
    <w:rsid w:val="00B420EB"/>
    <w:rsid w:val="00B454A2"/>
    <w:rsid w:val="00B50465"/>
    <w:rsid w:val="00B506D9"/>
    <w:rsid w:val="00B5574A"/>
    <w:rsid w:val="00B56134"/>
    <w:rsid w:val="00B56B44"/>
    <w:rsid w:val="00B62766"/>
    <w:rsid w:val="00B652FD"/>
    <w:rsid w:val="00B65945"/>
    <w:rsid w:val="00B67A37"/>
    <w:rsid w:val="00B70562"/>
    <w:rsid w:val="00B71B40"/>
    <w:rsid w:val="00B71FDF"/>
    <w:rsid w:val="00B7200D"/>
    <w:rsid w:val="00B72DC2"/>
    <w:rsid w:val="00B730EE"/>
    <w:rsid w:val="00B74195"/>
    <w:rsid w:val="00B74E60"/>
    <w:rsid w:val="00B829AB"/>
    <w:rsid w:val="00B82D05"/>
    <w:rsid w:val="00B8454F"/>
    <w:rsid w:val="00B877F3"/>
    <w:rsid w:val="00B90149"/>
    <w:rsid w:val="00B94814"/>
    <w:rsid w:val="00B96F13"/>
    <w:rsid w:val="00BA0362"/>
    <w:rsid w:val="00BA0373"/>
    <w:rsid w:val="00BA1848"/>
    <w:rsid w:val="00BA19E0"/>
    <w:rsid w:val="00BA2E7E"/>
    <w:rsid w:val="00BA416E"/>
    <w:rsid w:val="00BA5A76"/>
    <w:rsid w:val="00BA5CE7"/>
    <w:rsid w:val="00BA5E95"/>
    <w:rsid w:val="00BA6213"/>
    <w:rsid w:val="00BA7955"/>
    <w:rsid w:val="00BA79F5"/>
    <w:rsid w:val="00BA7A7F"/>
    <w:rsid w:val="00BB1423"/>
    <w:rsid w:val="00BB50F6"/>
    <w:rsid w:val="00BB51E2"/>
    <w:rsid w:val="00BB550E"/>
    <w:rsid w:val="00BB5C16"/>
    <w:rsid w:val="00BB5D29"/>
    <w:rsid w:val="00BB60AA"/>
    <w:rsid w:val="00BB6A3B"/>
    <w:rsid w:val="00BB6A65"/>
    <w:rsid w:val="00BB6EFE"/>
    <w:rsid w:val="00BC14C4"/>
    <w:rsid w:val="00BC2AD4"/>
    <w:rsid w:val="00BC5BA1"/>
    <w:rsid w:val="00BC65B6"/>
    <w:rsid w:val="00BC6C09"/>
    <w:rsid w:val="00BC7E43"/>
    <w:rsid w:val="00BD125E"/>
    <w:rsid w:val="00BD222C"/>
    <w:rsid w:val="00BD3699"/>
    <w:rsid w:val="00BD490B"/>
    <w:rsid w:val="00BD7C20"/>
    <w:rsid w:val="00BD7DF5"/>
    <w:rsid w:val="00BE05E2"/>
    <w:rsid w:val="00BE0697"/>
    <w:rsid w:val="00BE13BF"/>
    <w:rsid w:val="00BE327E"/>
    <w:rsid w:val="00BE33F8"/>
    <w:rsid w:val="00BE3AA5"/>
    <w:rsid w:val="00BE4B25"/>
    <w:rsid w:val="00BE5587"/>
    <w:rsid w:val="00BE6AC7"/>
    <w:rsid w:val="00BE7595"/>
    <w:rsid w:val="00BE78B4"/>
    <w:rsid w:val="00BF2711"/>
    <w:rsid w:val="00BF590A"/>
    <w:rsid w:val="00BF5DD0"/>
    <w:rsid w:val="00BF694A"/>
    <w:rsid w:val="00BF6A73"/>
    <w:rsid w:val="00BF7B7B"/>
    <w:rsid w:val="00BF7E9B"/>
    <w:rsid w:val="00C00C0D"/>
    <w:rsid w:val="00C00F19"/>
    <w:rsid w:val="00C04B6B"/>
    <w:rsid w:val="00C04DEA"/>
    <w:rsid w:val="00C06CBC"/>
    <w:rsid w:val="00C116F7"/>
    <w:rsid w:val="00C117E0"/>
    <w:rsid w:val="00C11B1D"/>
    <w:rsid w:val="00C12466"/>
    <w:rsid w:val="00C13746"/>
    <w:rsid w:val="00C1422E"/>
    <w:rsid w:val="00C161C6"/>
    <w:rsid w:val="00C17BC8"/>
    <w:rsid w:val="00C17EC3"/>
    <w:rsid w:val="00C21AF1"/>
    <w:rsid w:val="00C222FA"/>
    <w:rsid w:val="00C22ED7"/>
    <w:rsid w:val="00C2318A"/>
    <w:rsid w:val="00C235A1"/>
    <w:rsid w:val="00C255AC"/>
    <w:rsid w:val="00C31213"/>
    <w:rsid w:val="00C3203F"/>
    <w:rsid w:val="00C32CA8"/>
    <w:rsid w:val="00C37228"/>
    <w:rsid w:val="00C416B7"/>
    <w:rsid w:val="00C41951"/>
    <w:rsid w:val="00C425E6"/>
    <w:rsid w:val="00C44425"/>
    <w:rsid w:val="00C44F0A"/>
    <w:rsid w:val="00C4598C"/>
    <w:rsid w:val="00C45EF6"/>
    <w:rsid w:val="00C46E4C"/>
    <w:rsid w:val="00C50007"/>
    <w:rsid w:val="00C52CA8"/>
    <w:rsid w:val="00C54F34"/>
    <w:rsid w:val="00C55433"/>
    <w:rsid w:val="00C55819"/>
    <w:rsid w:val="00C56487"/>
    <w:rsid w:val="00C6153A"/>
    <w:rsid w:val="00C6281B"/>
    <w:rsid w:val="00C63338"/>
    <w:rsid w:val="00C6662A"/>
    <w:rsid w:val="00C676EB"/>
    <w:rsid w:val="00C70C41"/>
    <w:rsid w:val="00C714B1"/>
    <w:rsid w:val="00C7164E"/>
    <w:rsid w:val="00C71CA9"/>
    <w:rsid w:val="00C72E74"/>
    <w:rsid w:val="00C734B7"/>
    <w:rsid w:val="00C7422A"/>
    <w:rsid w:val="00C7596D"/>
    <w:rsid w:val="00C76659"/>
    <w:rsid w:val="00C76B33"/>
    <w:rsid w:val="00C77EC3"/>
    <w:rsid w:val="00C82058"/>
    <w:rsid w:val="00C8268D"/>
    <w:rsid w:val="00C8338E"/>
    <w:rsid w:val="00C83746"/>
    <w:rsid w:val="00C85F0B"/>
    <w:rsid w:val="00C860AF"/>
    <w:rsid w:val="00C864FD"/>
    <w:rsid w:val="00C90231"/>
    <w:rsid w:val="00C90A73"/>
    <w:rsid w:val="00C92A89"/>
    <w:rsid w:val="00C92DF0"/>
    <w:rsid w:val="00C935AF"/>
    <w:rsid w:val="00C94E28"/>
    <w:rsid w:val="00C94EBF"/>
    <w:rsid w:val="00CA08D3"/>
    <w:rsid w:val="00CA5511"/>
    <w:rsid w:val="00CA72DB"/>
    <w:rsid w:val="00CB1181"/>
    <w:rsid w:val="00CB1A70"/>
    <w:rsid w:val="00CB2322"/>
    <w:rsid w:val="00CB41EB"/>
    <w:rsid w:val="00CB43D5"/>
    <w:rsid w:val="00CB4A5E"/>
    <w:rsid w:val="00CB5261"/>
    <w:rsid w:val="00CC0993"/>
    <w:rsid w:val="00CC0F09"/>
    <w:rsid w:val="00CC0F3A"/>
    <w:rsid w:val="00CC3D06"/>
    <w:rsid w:val="00CC4004"/>
    <w:rsid w:val="00CC4A82"/>
    <w:rsid w:val="00CC4EB1"/>
    <w:rsid w:val="00CC6EF4"/>
    <w:rsid w:val="00CC7372"/>
    <w:rsid w:val="00CD1B68"/>
    <w:rsid w:val="00CD5499"/>
    <w:rsid w:val="00CE1937"/>
    <w:rsid w:val="00CE19DB"/>
    <w:rsid w:val="00CE3A36"/>
    <w:rsid w:val="00CE49C6"/>
    <w:rsid w:val="00CE4A7C"/>
    <w:rsid w:val="00CE78B2"/>
    <w:rsid w:val="00CF0434"/>
    <w:rsid w:val="00CF10CF"/>
    <w:rsid w:val="00CF70EC"/>
    <w:rsid w:val="00D00D6F"/>
    <w:rsid w:val="00D00F93"/>
    <w:rsid w:val="00D012B9"/>
    <w:rsid w:val="00D02A2F"/>
    <w:rsid w:val="00D04AA0"/>
    <w:rsid w:val="00D06011"/>
    <w:rsid w:val="00D0713E"/>
    <w:rsid w:val="00D07A0C"/>
    <w:rsid w:val="00D1306B"/>
    <w:rsid w:val="00D136C1"/>
    <w:rsid w:val="00D13A50"/>
    <w:rsid w:val="00D14FC1"/>
    <w:rsid w:val="00D166A6"/>
    <w:rsid w:val="00D16B22"/>
    <w:rsid w:val="00D16B33"/>
    <w:rsid w:val="00D2208B"/>
    <w:rsid w:val="00D22C52"/>
    <w:rsid w:val="00D23351"/>
    <w:rsid w:val="00D24042"/>
    <w:rsid w:val="00D25ED6"/>
    <w:rsid w:val="00D26055"/>
    <w:rsid w:val="00D2643E"/>
    <w:rsid w:val="00D32472"/>
    <w:rsid w:val="00D34179"/>
    <w:rsid w:val="00D341EB"/>
    <w:rsid w:val="00D35182"/>
    <w:rsid w:val="00D364AC"/>
    <w:rsid w:val="00D36AE4"/>
    <w:rsid w:val="00D37C81"/>
    <w:rsid w:val="00D37E15"/>
    <w:rsid w:val="00D40CA6"/>
    <w:rsid w:val="00D41DF9"/>
    <w:rsid w:val="00D41F11"/>
    <w:rsid w:val="00D42287"/>
    <w:rsid w:val="00D44471"/>
    <w:rsid w:val="00D4527A"/>
    <w:rsid w:val="00D455D3"/>
    <w:rsid w:val="00D464E6"/>
    <w:rsid w:val="00D46A72"/>
    <w:rsid w:val="00D51D95"/>
    <w:rsid w:val="00D53C35"/>
    <w:rsid w:val="00D55B18"/>
    <w:rsid w:val="00D56C16"/>
    <w:rsid w:val="00D56C7B"/>
    <w:rsid w:val="00D601DF"/>
    <w:rsid w:val="00D60268"/>
    <w:rsid w:val="00D613D0"/>
    <w:rsid w:val="00D622C8"/>
    <w:rsid w:val="00D64FCF"/>
    <w:rsid w:val="00D6773D"/>
    <w:rsid w:val="00D7072E"/>
    <w:rsid w:val="00D70A01"/>
    <w:rsid w:val="00D70C64"/>
    <w:rsid w:val="00D70FCA"/>
    <w:rsid w:val="00D7190E"/>
    <w:rsid w:val="00D71D08"/>
    <w:rsid w:val="00D76708"/>
    <w:rsid w:val="00D809AF"/>
    <w:rsid w:val="00D80AF7"/>
    <w:rsid w:val="00D80C07"/>
    <w:rsid w:val="00D815AE"/>
    <w:rsid w:val="00D85906"/>
    <w:rsid w:val="00D85D7E"/>
    <w:rsid w:val="00D8668D"/>
    <w:rsid w:val="00D873B5"/>
    <w:rsid w:val="00D87B1C"/>
    <w:rsid w:val="00D91027"/>
    <w:rsid w:val="00D9203E"/>
    <w:rsid w:val="00D929FC"/>
    <w:rsid w:val="00D92BCD"/>
    <w:rsid w:val="00D92E9B"/>
    <w:rsid w:val="00D92EA9"/>
    <w:rsid w:val="00D95284"/>
    <w:rsid w:val="00D962B4"/>
    <w:rsid w:val="00D97517"/>
    <w:rsid w:val="00DA1E28"/>
    <w:rsid w:val="00DA3312"/>
    <w:rsid w:val="00DA3EC1"/>
    <w:rsid w:val="00DA43AC"/>
    <w:rsid w:val="00DA4779"/>
    <w:rsid w:val="00DA478F"/>
    <w:rsid w:val="00DA60ED"/>
    <w:rsid w:val="00DA6462"/>
    <w:rsid w:val="00DA71BC"/>
    <w:rsid w:val="00DA7805"/>
    <w:rsid w:val="00DA793B"/>
    <w:rsid w:val="00DA79CB"/>
    <w:rsid w:val="00DA7B72"/>
    <w:rsid w:val="00DB0073"/>
    <w:rsid w:val="00DB0AB9"/>
    <w:rsid w:val="00DB1A4C"/>
    <w:rsid w:val="00DB2075"/>
    <w:rsid w:val="00DB42C2"/>
    <w:rsid w:val="00DB4C92"/>
    <w:rsid w:val="00DB5BF6"/>
    <w:rsid w:val="00DB5DFF"/>
    <w:rsid w:val="00DB6DC8"/>
    <w:rsid w:val="00DC1F35"/>
    <w:rsid w:val="00DC2610"/>
    <w:rsid w:val="00DC298F"/>
    <w:rsid w:val="00DC3164"/>
    <w:rsid w:val="00DC50DF"/>
    <w:rsid w:val="00DC57F1"/>
    <w:rsid w:val="00DD250A"/>
    <w:rsid w:val="00DD2EF3"/>
    <w:rsid w:val="00DD4598"/>
    <w:rsid w:val="00DD53FC"/>
    <w:rsid w:val="00DD6A91"/>
    <w:rsid w:val="00DE01D7"/>
    <w:rsid w:val="00DE3FF5"/>
    <w:rsid w:val="00DE5146"/>
    <w:rsid w:val="00DF0C15"/>
    <w:rsid w:val="00DF1060"/>
    <w:rsid w:val="00DF1603"/>
    <w:rsid w:val="00DF6BA5"/>
    <w:rsid w:val="00DF6FAA"/>
    <w:rsid w:val="00DF748E"/>
    <w:rsid w:val="00DF7C0A"/>
    <w:rsid w:val="00E00022"/>
    <w:rsid w:val="00E00696"/>
    <w:rsid w:val="00E00B1F"/>
    <w:rsid w:val="00E00F59"/>
    <w:rsid w:val="00E02C02"/>
    <w:rsid w:val="00E04027"/>
    <w:rsid w:val="00E069BE"/>
    <w:rsid w:val="00E06A32"/>
    <w:rsid w:val="00E06FC1"/>
    <w:rsid w:val="00E07133"/>
    <w:rsid w:val="00E07201"/>
    <w:rsid w:val="00E12295"/>
    <w:rsid w:val="00E1615D"/>
    <w:rsid w:val="00E177A2"/>
    <w:rsid w:val="00E17DDD"/>
    <w:rsid w:val="00E21D44"/>
    <w:rsid w:val="00E223D6"/>
    <w:rsid w:val="00E2262E"/>
    <w:rsid w:val="00E22D7D"/>
    <w:rsid w:val="00E256EA"/>
    <w:rsid w:val="00E25DC6"/>
    <w:rsid w:val="00E2624B"/>
    <w:rsid w:val="00E27AA0"/>
    <w:rsid w:val="00E302E4"/>
    <w:rsid w:val="00E31DAA"/>
    <w:rsid w:val="00E325EF"/>
    <w:rsid w:val="00E32DF4"/>
    <w:rsid w:val="00E32E12"/>
    <w:rsid w:val="00E341FA"/>
    <w:rsid w:val="00E347EC"/>
    <w:rsid w:val="00E349D5"/>
    <w:rsid w:val="00E35DFB"/>
    <w:rsid w:val="00E36C30"/>
    <w:rsid w:val="00E37FEF"/>
    <w:rsid w:val="00E40A39"/>
    <w:rsid w:val="00E41921"/>
    <w:rsid w:val="00E45449"/>
    <w:rsid w:val="00E45C84"/>
    <w:rsid w:val="00E47252"/>
    <w:rsid w:val="00E503C5"/>
    <w:rsid w:val="00E51C40"/>
    <w:rsid w:val="00E5206C"/>
    <w:rsid w:val="00E54A85"/>
    <w:rsid w:val="00E55EFA"/>
    <w:rsid w:val="00E55F94"/>
    <w:rsid w:val="00E56A52"/>
    <w:rsid w:val="00E578A0"/>
    <w:rsid w:val="00E6277E"/>
    <w:rsid w:val="00E636BA"/>
    <w:rsid w:val="00E647C1"/>
    <w:rsid w:val="00E64B43"/>
    <w:rsid w:val="00E65C1D"/>
    <w:rsid w:val="00E668DD"/>
    <w:rsid w:val="00E7084C"/>
    <w:rsid w:val="00E710DC"/>
    <w:rsid w:val="00E72529"/>
    <w:rsid w:val="00E72798"/>
    <w:rsid w:val="00E72DBB"/>
    <w:rsid w:val="00E72E5D"/>
    <w:rsid w:val="00E80220"/>
    <w:rsid w:val="00E80B51"/>
    <w:rsid w:val="00E80B58"/>
    <w:rsid w:val="00E81251"/>
    <w:rsid w:val="00E82133"/>
    <w:rsid w:val="00E827DA"/>
    <w:rsid w:val="00E84573"/>
    <w:rsid w:val="00E8571C"/>
    <w:rsid w:val="00E85F0F"/>
    <w:rsid w:val="00E906E3"/>
    <w:rsid w:val="00E917D3"/>
    <w:rsid w:val="00E91DC8"/>
    <w:rsid w:val="00E94164"/>
    <w:rsid w:val="00E94687"/>
    <w:rsid w:val="00E94ED2"/>
    <w:rsid w:val="00E95759"/>
    <w:rsid w:val="00E96E52"/>
    <w:rsid w:val="00E974D6"/>
    <w:rsid w:val="00EA1704"/>
    <w:rsid w:val="00EA3BDC"/>
    <w:rsid w:val="00EA7A9F"/>
    <w:rsid w:val="00EB225A"/>
    <w:rsid w:val="00EB27AC"/>
    <w:rsid w:val="00EB6132"/>
    <w:rsid w:val="00EB699D"/>
    <w:rsid w:val="00EC0B81"/>
    <w:rsid w:val="00EC238D"/>
    <w:rsid w:val="00EC23D9"/>
    <w:rsid w:val="00EC2705"/>
    <w:rsid w:val="00EC3AC6"/>
    <w:rsid w:val="00EC7A5C"/>
    <w:rsid w:val="00EC7A97"/>
    <w:rsid w:val="00ED239B"/>
    <w:rsid w:val="00ED2B65"/>
    <w:rsid w:val="00ED3205"/>
    <w:rsid w:val="00ED45A1"/>
    <w:rsid w:val="00ED4B25"/>
    <w:rsid w:val="00ED74F9"/>
    <w:rsid w:val="00EE0023"/>
    <w:rsid w:val="00EE21F3"/>
    <w:rsid w:val="00EE3933"/>
    <w:rsid w:val="00EE681E"/>
    <w:rsid w:val="00EE7E5A"/>
    <w:rsid w:val="00EF0384"/>
    <w:rsid w:val="00EF745A"/>
    <w:rsid w:val="00F004E7"/>
    <w:rsid w:val="00F018FD"/>
    <w:rsid w:val="00F01BF3"/>
    <w:rsid w:val="00F027A9"/>
    <w:rsid w:val="00F03480"/>
    <w:rsid w:val="00F04694"/>
    <w:rsid w:val="00F061F6"/>
    <w:rsid w:val="00F07D1C"/>
    <w:rsid w:val="00F127B4"/>
    <w:rsid w:val="00F14612"/>
    <w:rsid w:val="00F14CAB"/>
    <w:rsid w:val="00F16285"/>
    <w:rsid w:val="00F178B9"/>
    <w:rsid w:val="00F20596"/>
    <w:rsid w:val="00F20809"/>
    <w:rsid w:val="00F2347B"/>
    <w:rsid w:val="00F23FBD"/>
    <w:rsid w:val="00F249A4"/>
    <w:rsid w:val="00F2795F"/>
    <w:rsid w:val="00F30A28"/>
    <w:rsid w:val="00F30FDA"/>
    <w:rsid w:val="00F3132C"/>
    <w:rsid w:val="00F31504"/>
    <w:rsid w:val="00F34872"/>
    <w:rsid w:val="00F3573E"/>
    <w:rsid w:val="00F36A0E"/>
    <w:rsid w:val="00F37F11"/>
    <w:rsid w:val="00F4192B"/>
    <w:rsid w:val="00F44893"/>
    <w:rsid w:val="00F45D52"/>
    <w:rsid w:val="00F46D9F"/>
    <w:rsid w:val="00F46EF7"/>
    <w:rsid w:val="00F46F41"/>
    <w:rsid w:val="00F50977"/>
    <w:rsid w:val="00F54511"/>
    <w:rsid w:val="00F61271"/>
    <w:rsid w:val="00F6155C"/>
    <w:rsid w:val="00F62570"/>
    <w:rsid w:val="00F63B65"/>
    <w:rsid w:val="00F6406B"/>
    <w:rsid w:val="00F651B4"/>
    <w:rsid w:val="00F66959"/>
    <w:rsid w:val="00F66E7D"/>
    <w:rsid w:val="00F66FC5"/>
    <w:rsid w:val="00F6797E"/>
    <w:rsid w:val="00F67C51"/>
    <w:rsid w:val="00F67D56"/>
    <w:rsid w:val="00F703F0"/>
    <w:rsid w:val="00F70AA6"/>
    <w:rsid w:val="00F71832"/>
    <w:rsid w:val="00F747D2"/>
    <w:rsid w:val="00F74893"/>
    <w:rsid w:val="00F762FF"/>
    <w:rsid w:val="00F77E6A"/>
    <w:rsid w:val="00F81300"/>
    <w:rsid w:val="00F81CDC"/>
    <w:rsid w:val="00F82A5A"/>
    <w:rsid w:val="00F871A7"/>
    <w:rsid w:val="00F9240D"/>
    <w:rsid w:val="00F94881"/>
    <w:rsid w:val="00F95BFA"/>
    <w:rsid w:val="00F96059"/>
    <w:rsid w:val="00F96144"/>
    <w:rsid w:val="00F96777"/>
    <w:rsid w:val="00F967C3"/>
    <w:rsid w:val="00F96FFF"/>
    <w:rsid w:val="00F977CE"/>
    <w:rsid w:val="00FA0017"/>
    <w:rsid w:val="00FA05EE"/>
    <w:rsid w:val="00FA2104"/>
    <w:rsid w:val="00FA32DC"/>
    <w:rsid w:val="00FA3AAD"/>
    <w:rsid w:val="00FA535F"/>
    <w:rsid w:val="00FA6D5D"/>
    <w:rsid w:val="00FB1D5B"/>
    <w:rsid w:val="00FB2925"/>
    <w:rsid w:val="00FB4D35"/>
    <w:rsid w:val="00FB546E"/>
    <w:rsid w:val="00FB5944"/>
    <w:rsid w:val="00FB5E69"/>
    <w:rsid w:val="00FB625A"/>
    <w:rsid w:val="00FB662F"/>
    <w:rsid w:val="00FB6655"/>
    <w:rsid w:val="00FB7FF6"/>
    <w:rsid w:val="00FC12DD"/>
    <w:rsid w:val="00FC14B8"/>
    <w:rsid w:val="00FC3D70"/>
    <w:rsid w:val="00FC50CA"/>
    <w:rsid w:val="00FD177A"/>
    <w:rsid w:val="00FD545B"/>
    <w:rsid w:val="00FD5D6C"/>
    <w:rsid w:val="00FD7C13"/>
    <w:rsid w:val="00FD7ED0"/>
    <w:rsid w:val="00FE090E"/>
    <w:rsid w:val="00FE133B"/>
    <w:rsid w:val="00FE5239"/>
    <w:rsid w:val="00FE5402"/>
    <w:rsid w:val="00FE5AB9"/>
    <w:rsid w:val="00FE7C63"/>
    <w:rsid w:val="00FF1547"/>
    <w:rsid w:val="00FF2FA4"/>
    <w:rsid w:val="00FF31FB"/>
    <w:rsid w:val="00FF3A3E"/>
    <w:rsid w:val="00FF4B57"/>
    <w:rsid w:val="00FF633C"/>
    <w:rsid w:val="00FF7B6E"/>
    <w:rsid w:val="00FF7D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E613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annotation text" w:uiPriority="99"/>
    <w:lsdException w:name="caption" w:qFormat="1"/>
    <w:lsdException w:name="table of figures" w:uiPriority="99"/>
    <w:lsdException w:name="Emphasis" w:qFormat="1"/>
    <w:lsdException w:name="No List" w:uiPriority="99"/>
    <w:lsdException w:name="Table Grid" w:uiPriority="59"/>
    <w:lsdException w:name="Placeholder Text" w:uiPriority="99"/>
    <w:lsdException w:name="Revision" w:uiPriority="99"/>
    <w:lsdException w:name="List Paragraph" w:uiPriority="34" w:qFormat="1"/>
  </w:latentStyles>
  <w:style w:type="paragraph" w:default="1" w:styleId="Normal">
    <w:name w:val="Normal"/>
    <w:qFormat/>
    <w:rsid w:val="00497909"/>
    <w:pPr>
      <w:spacing w:after="200"/>
      <w:jc w:val="both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376C0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  <w:lang w:eastAsia="de-DE"/>
    </w:rPr>
  </w:style>
  <w:style w:type="paragraph" w:styleId="Heading3">
    <w:name w:val="heading 3"/>
    <w:basedOn w:val="Normal"/>
    <w:next w:val="Normal"/>
    <w:link w:val="Heading3Char"/>
    <w:rsid w:val="002910BD"/>
    <w:pPr>
      <w:keepNext/>
      <w:keepLines/>
      <w:spacing w:before="200" w:after="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D06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D06D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3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361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3612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36122"/>
    <w:rPr>
      <w:b/>
      <w:bCs/>
    </w:rPr>
  </w:style>
  <w:style w:type="character" w:customStyle="1" w:styleId="CommentSubjectChar">
    <w:name w:val="Comment Subject Char"/>
    <w:link w:val="CommentSubject"/>
    <w:rsid w:val="00836122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rsid w:val="0088674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130D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rsid w:val="00130D16"/>
    <w:rPr>
      <w:rFonts w:ascii="Times New Roman" w:hAnsi="Times New Roman"/>
    </w:rPr>
  </w:style>
  <w:style w:type="character" w:styleId="PageNumber">
    <w:name w:val="page number"/>
    <w:basedOn w:val="DefaultParagraphFont"/>
    <w:rsid w:val="00130D16"/>
  </w:style>
  <w:style w:type="paragraph" w:styleId="Header">
    <w:name w:val="header"/>
    <w:basedOn w:val="Normal"/>
    <w:link w:val="HeaderChar"/>
    <w:rsid w:val="002910BD"/>
    <w:pPr>
      <w:tabs>
        <w:tab w:val="center" w:pos="4320"/>
        <w:tab w:val="right" w:pos="8640"/>
      </w:tabs>
      <w:spacing w:after="0"/>
    </w:pPr>
  </w:style>
  <w:style w:type="character" w:customStyle="1" w:styleId="Heading3Char">
    <w:name w:val="Heading 3 Char"/>
    <w:link w:val="Heading3"/>
    <w:rsid w:val="002910BD"/>
    <w:rPr>
      <w:rFonts w:ascii="Calibri" w:eastAsia="ＭＳ ゴシック" w:hAnsi="Calibri" w:cs="Times New Roman"/>
      <w:b/>
      <w:bCs/>
      <w:color w:val="4F81BD"/>
    </w:rPr>
  </w:style>
  <w:style w:type="character" w:customStyle="1" w:styleId="HeaderChar">
    <w:name w:val="Header Char"/>
    <w:link w:val="Header"/>
    <w:rsid w:val="002910BD"/>
    <w:rPr>
      <w:rFonts w:ascii="Times New Roman" w:hAnsi="Times New Roman"/>
    </w:rPr>
  </w:style>
  <w:style w:type="paragraph" w:customStyle="1" w:styleId="manuscripttitle">
    <w:name w:val="manuscript_title"/>
    <w:basedOn w:val="Header"/>
    <w:rsid w:val="006302A8"/>
    <w:pPr>
      <w:spacing w:before="240" w:after="240" w:line="480" w:lineRule="auto"/>
      <w:contextualSpacing/>
      <w:jc w:val="center"/>
    </w:pPr>
    <w:rPr>
      <w:b/>
      <w:sz w:val="28"/>
    </w:rPr>
  </w:style>
  <w:style w:type="paragraph" w:customStyle="1" w:styleId="manuscriptsubsectionheading">
    <w:name w:val="manuscript_subsection_heading"/>
    <w:basedOn w:val="Header"/>
    <w:next w:val="manuscriptparagraph"/>
    <w:rsid w:val="00DC298F"/>
    <w:pPr>
      <w:spacing w:before="120" w:after="120" w:line="480" w:lineRule="auto"/>
      <w:contextualSpacing/>
    </w:pPr>
    <w:rPr>
      <w:i/>
    </w:rPr>
  </w:style>
  <w:style w:type="paragraph" w:styleId="NormalIndent">
    <w:name w:val="Normal Indent"/>
    <w:basedOn w:val="Normal"/>
    <w:rsid w:val="00BE0697"/>
    <w:pPr>
      <w:ind w:left="720"/>
    </w:pPr>
  </w:style>
  <w:style w:type="paragraph" w:customStyle="1" w:styleId="manuscriptparagraph">
    <w:name w:val="manuscript_paragraph"/>
    <w:basedOn w:val="Normal"/>
    <w:next w:val="Normal"/>
    <w:autoRedefine/>
    <w:rsid w:val="00294658"/>
    <w:pPr>
      <w:ind w:firstLine="720"/>
      <w:contextualSpacing/>
    </w:pPr>
  </w:style>
  <w:style w:type="paragraph" w:customStyle="1" w:styleId="manuscriptheading">
    <w:name w:val="manuscript_heading"/>
    <w:basedOn w:val="manuscriptsubsectionheading"/>
    <w:next w:val="manuscriptparagraph"/>
    <w:rsid w:val="008B3F18"/>
    <w:rPr>
      <w:b/>
      <w:i w:val="0"/>
      <w:sz w:val="28"/>
    </w:rPr>
  </w:style>
  <w:style w:type="paragraph" w:customStyle="1" w:styleId="manuscriptauthors">
    <w:name w:val="manuscript_authors"/>
    <w:basedOn w:val="Normal"/>
    <w:rsid w:val="006302A8"/>
    <w:pPr>
      <w:spacing w:before="120" w:after="320" w:line="480" w:lineRule="auto"/>
      <w:contextualSpacing/>
      <w:jc w:val="center"/>
    </w:pPr>
    <w:rPr>
      <w:i/>
    </w:rPr>
  </w:style>
  <w:style w:type="character" w:styleId="Hyperlink">
    <w:name w:val="Hyperlink"/>
    <w:rsid w:val="00205E92"/>
    <w:rPr>
      <w:color w:val="0000FF"/>
      <w:u w:val="single"/>
    </w:rPr>
  </w:style>
  <w:style w:type="paragraph" w:customStyle="1" w:styleId="manuscriptnonbody">
    <w:name w:val="manuscript_non_body"/>
    <w:basedOn w:val="Normal"/>
    <w:next w:val="Normal"/>
    <w:rsid w:val="00C44425"/>
    <w:pPr>
      <w:spacing w:line="480" w:lineRule="auto"/>
    </w:pPr>
  </w:style>
  <w:style w:type="paragraph" w:customStyle="1" w:styleId="manuscriptrefs">
    <w:name w:val="manuscript_refs"/>
    <w:basedOn w:val="Bibliography"/>
    <w:autoRedefine/>
    <w:rsid w:val="005E5406"/>
    <w:pPr>
      <w:spacing w:before="120" w:after="100" w:line="480" w:lineRule="auto"/>
      <w:ind w:left="720" w:hanging="720"/>
    </w:pPr>
    <w:rPr>
      <w:rFonts w:cs="Lucida Grande"/>
      <w:b/>
      <w:noProof/>
      <w:color w:val="101010"/>
      <w:szCs w:val="22"/>
    </w:rPr>
  </w:style>
  <w:style w:type="paragraph" w:styleId="Bibliography">
    <w:name w:val="Bibliography"/>
    <w:basedOn w:val="Normal"/>
    <w:next w:val="Normal"/>
    <w:rsid w:val="00E710DC"/>
  </w:style>
  <w:style w:type="table" w:styleId="TableGrid">
    <w:name w:val="Table Grid"/>
    <w:basedOn w:val="TableNormal"/>
    <w:uiPriority w:val="59"/>
    <w:rsid w:val="00BA79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nuscriptsubheading">
    <w:name w:val="manuscript_subheading"/>
    <w:basedOn w:val="manuscriptparagraph"/>
    <w:rsid w:val="00307BFB"/>
  </w:style>
  <w:style w:type="paragraph" w:customStyle="1" w:styleId="BBAuthorName">
    <w:name w:val="BB_Author_Name"/>
    <w:basedOn w:val="Normal"/>
    <w:next w:val="Normal"/>
    <w:rsid w:val="004376C0"/>
    <w:pPr>
      <w:spacing w:after="240" w:line="480" w:lineRule="auto"/>
      <w:jc w:val="center"/>
    </w:pPr>
    <w:rPr>
      <w:rFonts w:ascii="Times" w:eastAsia="Times New Roman" w:hAnsi="Times"/>
      <w:i/>
    </w:rPr>
  </w:style>
  <w:style w:type="character" w:customStyle="1" w:styleId="Heading2Char">
    <w:name w:val="Heading 2 Char"/>
    <w:link w:val="Heading2"/>
    <w:rsid w:val="004376C0"/>
    <w:rPr>
      <w:rFonts w:ascii="Calibri" w:eastAsia="ＭＳ ゴシック" w:hAnsi="Calibri" w:cs="Times New Roman"/>
      <w:b/>
      <w:bCs/>
      <w:i/>
      <w:iCs/>
      <w:sz w:val="28"/>
      <w:szCs w:val="28"/>
      <w:lang w:eastAsia="de-DE"/>
    </w:rPr>
  </w:style>
  <w:style w:type="character" w:styleId="FollowedHyperlink">
    <w:name w:val="FollowedHyperlink"/>
    <w:rsid w:val="004376C0"/>
    <w:rPr>
      <w:color w:val="800080"/>
      <w:u w:val="single"/>
    </w:rPr>
  </w:style>
  <w:style w:type="paragraph" w:styleId="BodyText">
    <w:name w:val="Body Text"/>
    <w:basedOn w:val="Normal"/>
    <w:link w:val="BodyTextChar"/>
    <w:rsid w:val="004376C0"/>
    <w:pPr>
      <w:jc w:val="center"/>
    </w:pPr>
    <w:rPr>
      <w:rFonts w:ascii="Times" w:eastAsia="Times New Roman" w:hAnsi="Times"/>
      <w:b/>
      <w:sz w:val="40"/>
    </w:rPr>
  </w:style>
  <w:style w:type="character" w:customStyle="1" w:styleId="BodyTextChar">
    <w:name w:val="Body Text Char"/>
    <w:link w:val="BodyText"/>
    <w:rsid w:val="004376C0"/>
    <w:rPr>
      <w:rFonts w:ascii="Times" w:eastAsia="Times New Roman" w:hAnsi="Times" w:cs="Times New Roman"/>
      <w:b/>
      <w:sz w:val="40"/>
    </w:rPr>
  </w:style>
  <w:style w:type="paragraph" w:styleId="FootnoteText">
    <w:name w:val="footnote text"/>
    <w:basedOn w:val="Normal"/>
    <w:next w:val="TFReferencesSection"/>
    <w:link w:val="FootnoteTextChar"/>
    <w:rsid w:val="004376C0"/>
    <w:rPr>
      <w:rFonts w:ascii="Times" w:eastAsia="Times New Roman" w:hAnsi="Times"/>
    </w:rPr>
  </w:style>
  <w:style w:type="character" w:customStyle="1" w:styleId="FootnoteTextChar">
    <w:name w:val="Footnote Text Char"/>
    <w:link w:val="FootnoteText"/>
    <w:rsid w:val="004376C0"/>
    <w:rPr>
      <w:rFonts w:ascii="Times" w:eastAsia="Times New Roman" w:hAnsi="Times" w:cs="Times New Roman"/>
    </w:rPr>
  </w:style>
  <w:style w:type="paragraph" w:customStyle="1" w:styleId="TFReferencesSection">
    <w:name w:val="TF_References_Section"/>
    <w:basedOn w:val="Normal"/>
    <w:rsid w:val="004376C0"/>
    <w:pPr>
      <w:spacing w:line="480" w:lineRule="auto"/>
      <w:ind w:firstLine="187"/>
    </w:pPr>
    <w:rPr>
      <w:rFonts w:ascii="Times" w:eastAsia="Times New Roman" w:hAnsi="Times"/>
    </w:rPr>
  </w:style>
  <w:style w:type="paragraph" w:customStyle="1" w:styleId="TAMainText">
    <w:name w:val="TA_Main_Text"/>
    <w:basedOn w:val="Normal"/>
    <w:rsid w:val="004376C0"/>
    <w:pPr>
      <w:spacing w:after="0" w:line="480" w:lineRule="auto"/>
      <w:ind w:firstLine="202"/>
    </w:pPr>
    <w:rPr>
      <w:rFonts w:ascii="Times" w:eastAsia="Times New Roman" w:hAnsi="Times"/>
    </w:rPr>
  </w:style>
  <w:style w:type="paragraph" w:customStyle="1" w:styleId="BCAuthorAddress">
    <w:name w:val="BC_Author_Address"/>
    <w:basedOn w:val="Normal"/>
    <w:next w:val="BIEmailAddress"/>
    <w:rsid w:val="004376C0"/>
    <w:pPr>
      <w:spacing w:after="240" w:line="480" w:lineRule="auto"/>
      <w:jc w:val="center"/>
    </w:pPr>
    <w:rPr>
      <w:rFonts w:ascii="Times" w:eastAsia="Times New Roman" w:hAnsi="Times"/>
    </w:rPr>
  </w:style>
  <w:style w:type="paragraph" w:customStyle="1" w:styleId="BIEmailAddress">
    <w:name w:val="BI_Email_Address"/>
    <w:basedOn w:val="Normal"/>
    <w:next w:val="AIReceivedDate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AIReceivedDate">
    <w:name w:val="AI_Received_Date"/>
    <w:basedOn w:val="Normal"/>
    <w:next w:val="BDAbstract"/>
    <w:rsid w:val="004376C0"/>
    <w:pPr>
      <w:spacing w:after="240" w:line="480" w:lineRule="auto"/>
    </w:pPr>
    <w:rPr>
      <w:rFonts w:ascii="Times" w:eastAsia="Times New Roman" w:hAnsi="Times"/>
      <w:b/>
    </w:rPr>
  </w:style>
  <w:style w:type="paragraph" w:customStyle="1" w:styleId="BDAbstract">
    <w:name w:val="BD_Abstract"/>
    <w:basedOn w:val="Normal"/>
    <w:next w:val="TAMainText"/>
    <w:rsid w:val="004376C0"/>
    <w:pPr>
      <w:spacing w:before="360" w:after="360" w:line="480" w:lineRule="auto"/>
    </w:pPr>
    <w:rPr>
      <w:rFonts w:ascii="Times" w:eastAsia="Times New Roman" w:hAnsi="Times"/>
    </w:rPr>
  </w:style>
  <w:style w:type="paragraph" w:customStyle="1" w:styleId="TDAcknowledgments">
    <w:name w:val="TD_Acknowledgments"/>
    <w:basedOn w:val="Normal"/>
    <w:next w:val="Normal"/>
    <w:rsid w:val="004376C0"/>
    <w:pPr>
      <w:spacing w:before="200" w:line="480" w:lineRule="auto"/>
      <w:ind w:firstLine="202"/>
    </w:pPr>
    <w:rPr>
      <w:rFonts w:ascii="Times" w:eastAsia="Times New Roman" w:hAnsi="Times"/>
    </w:rPr>
  </w:style>
  <w:style w:type="paragraph" w:customStyle="1" w:styleId="TESupportingInformation">
    <w:name w:val="TE_Supporting_Information"/>
    <w:basedOn w:val="Normal"/>
    <w:next w:val="Normal"/>
    <w:rsid w:val="004376C0"/>
    <w:pPr>
      <w:spacing w:line="480" w:lineRule="auto"/>
      <w:ind w:firstLine="187"/>
    </w:pPr>
    <w:rPr>
      <w:rFonts w:ascii="Times" w:eastAsia="Times New Roman" w:hAnsi="Times"/>
    </w:rPr>
  </w:style>
  <w:style w:type="paragraph" w:customStyle="1" w:styleId="VCSchemeTitle">
    <w:name w:val="VC_Scheme_Title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VDTableTitle">
    <w:name w:val="VD_Table_Title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VAFigureCaption">
    <w:name w:val="VA_Figure_Caption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VBChartTitle">
    <w:name w:val="VB_Chart_Title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FETableFootnote">
    <w:name w:val="FE_Table_Footnote"/>
    <w:basedOn w:val="Normal"/>
    <w:next w:val="Normal"/>
    <w:rsid w:val="004376C0"/>
    <w:pPr>
      <w:ind w:firstLine="187"/>
    </w:pPr>
    <w:rPr>
      <w:rFonts w:ascii="Times" w:eastAsia="Times New Roman" w:hAnsi="Times"/>
    </w:rPr>
  </w:style>
  <w:style w:type="paragraph" w:customStyle="1" w:styleId="FCChartFootnote">
    <w:name w:val="FC_Chart_Footnote"/>
    <w:basedOn w:val="Normal"/>
    <w:next w:val="Normal"/>
    <w:rsid w:val="004376C0"/>
    <w:pPr>
      <w:ind w:firstLine="187"/>
    </w:pPr>
    <w:rPr>
      <w:rFonts w:ascii="Times" w:eastAsia="Times New Roman" w:hAnsi="Times"/>
    </w:rPr>
  </w:style>
  <w:style w:type="paragraph" w:customStyle="1" w:styleId="FDSchemeFootnote">
    <w:name w:val="FD_Scheme_Footnote"/>
    <w:basedOn w:val="Normal"/>
    <w:next w:val="Normal"/>
    <w:rsid w:val="004376C0"/>
    <w:pPr>
      <w:ind w:firstLine="187"/>
    </w:pPr>
    <w:rPr>
      <w:rFonts w:ascii="Times" w:eastAsia="Times New Roman" w:hAnsi="Times"/>
    </w:rPr>
  </w:style>
  <w:style w:type="paragraph" w:customStyle="1" w:styleId="TCTableBody">
    <w:name w:val="TC_Table_Body"/>
    <w:basedOn w:val="Normal"/>
    <w:rsid w:val="004376C0"/>
    <w:rPr>
      <w:rFonts w:ascii="Times" w:eastAsia="Times New Roman" w:hAnsi="Times"/>
    </w:rPr>
  </w:style>
  <w:style w:type="paragraph" w:customStyle="1" w:styleId="manuscript-subsectionheading">
    <w:name w:val="manuscript-subsection_heading"/>
    <w:basedOn w:val="manuscriptparagraph"/>
    <w:rsid w:val="00422032"/>
  </w:style>
  <w:style w:type="paragraph" w:customStyle="1" w:styleId="BEAuthorBiography">
    <w:name w:val="BE_Author_Biography"/>
    <w:basedOn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FACorrespondingAuthorFootnote">
    <w:name w:val="FA_Corresponding_Author_Footnote"/>
    <w:basedOn w:val="Normal"/>
    <w:next w:val="TAMainText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SNSynopsisTOC">
    <w:name w:val="SN_Synopsis_TOC"/>
    <w:basedOn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BGKeywords">
    <w:name w:val="BG_Keywords"/>
    <w:basedOn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BHBriefs">
    <w:name w:val="BH_Briefs"/>
    <w:basedOn w:val="Normal"/>
    <w:rsid w:val="004376C0"/>
    <w:pPr>
      <w:spacing w:line="480" w:lineRule="auto"/>
    </w:pPr>
    <w:rPr>
      <w:rFonts w:ascii="Times" w:eastAsia="Times New Roman" w:hAnsi="Times"/>
    </w:rPr>
  </w:style>
  <w:style w:type="character" w:customStyle="1" w:styleId="st">
    <w:name w:val="st"/>
    <w:basedOn w:val="DefaultParagraphFont"/>
    <w:rsid w:val="004376C0"/>
  </w:style>
  <w:style w:type="character" w:styleId="PlaceholderText">
    <w:name w:val="Placeholder Text"/>
    <w:uiPriority w:val="99"/>
    <w:rsid w:val="004376C0"/>
    <w:rPr>
      <w:color w:val="808080"/>
    </w:rPr>
  </w:style>
  <w:style w:type="paragraph" w:styleId="ListParagraph">
    <w:name w:val="List Paragraph"/>
    <w:basedOn w:val="Normal"/>
    <w:uiPriority w:val="34"/>
    <w:qFormat/>
    <w:rsid w:val="004376C0"/>
    <w:pPr>
      <w:spacing w:after="0"/>
      <w:ind w:left="720"/>
      <w:contextualSpacing/>
    </w:pPr>
    <w:rPr>
      <w:rFonts w:ascii="New York" w:eastAsia="Times New Roman" w:hAnsi="New York"/>
      <w:lang w:eastAsia="de-DE"/>
    </w:rPr>
  </w:style>
  <w:style w:type="table" w:customStyle="1" w:styleId="TableGrid1">
    <w:name w:val="Table Grid1"/>
    <w:basedOn w:val="TableNormal"/>
    <w:next w:val="TableGrid"/>
    <w:uiPriority w:val="59"/>
    <w:rsid w:val="004376C0"/>
    <w:rPr>
      <w:rFonts w:ascii="Times New Roman" w:eastAsia="ＭＳ 明朝" w:hAnsi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A0373"/>
    <w:pPr>
      <w:spacing w:after="0"/>
      <w:contextualSpacing/>
    </w:pPr>
    <w:rPr>
      <w:b/>
      <w:bCs/>
      <w:szCs w:val="20"/>
    </w:rPr>
  </w:style>
  <w:style w:type="paragraph" w:customStyle="1" w:styleId="chaptersubheading">
    <w:name w:val="chapter_subheading"/>
    <w:basedOn w:val="Normal"/>
    <w:qFormat/>
    <w:rsid w:val="00643A43"/>
    <w:pPr>
      <w:spacing w:after="0" w:line="480" w:lineRule="auto"/>
      <w:contextualSpacing/>
    </w:pPr>
    <w:rPr>
      <w:i/>
    </w:rPr>
  </w:style>
  <w:style w:type="paragraph" w:customStyle="1" w:styleId="chaptertitle">
    <w:name w:val="chapter_title"/>
    <w:basedOn w:val="manuscripttitle"/>
    <w:qFormat/>
    <w:rsid w:val="00F46D9F"/>
    <w:pPr>
      <w:spacing w:before="0" w:line="240" w:lineRule="auto"/>
      <w:contextualSpacing w:val="0"/>
    </w:pPr>
    <w:rPr>
      <w:bCs/>
      <w:caps/>
      <w:szCs w:val="28"/>
    </w:rPr>
  </w:style>
  <w:style w:type="paragraph" w:customStyle="1" w:styleId="chaptersubtitle">
    <w:name w:val="chapter_subtitle"/>
    <w:basedOn w:val="manuscriptauthors"/>
    <w:qFormat/>
    <w:rsid w:val="00294658"/>
    <w:pPr>
      <w:spacing w:before="0" w:after="0"/>
      <w:jc w:val="left"/>
    </w:pPr>
    <w:rPr>
      <w:i w:val="0"/>
      <w:lang w:val="de-DE"/>
    </w:rPr>
  </w:style>
  <w:style w:type="paragraph" w:customStyle="1" w:styleId="chapterheading">
    <w:name w:val="chapter_heading"/>
    <w:basedOn w:val="chaptersubtitle"/>
    <w:qFormat/>
    <w:rsid w:val="005F67AD"/>
    <w:pPr>
      <w:jc w:val="center"/>
    </w:pPr>
    <w:rPr>
      <w:b/>
    </w:rPr>
  </w:style>
  <w:style w:type="paragraph" w:customStyle="1" w:styleId="chapterparagraph">
    <w:name w:val="chapter_paragraph"/>
    <w:basedOn w:val="manuscriptparagraph"/>
    <w:qFormat/>
    <w:rsid w:val="00294658"/>
    <w:pPr>
      <w:spacing w:after="0" w:line="480" w:lineRule="auto"/>
    </w:pPr>
  </w:style>
  <w:style w:type="paragraph" w:customStyle="1" w:styleId="figurelegend">
    <w:name w:val="figure_legend"/>
    <w:basedOn w:val="Normal"/>
    <w:qFormat/>
    <w:rsid w:val="005E7C25"/>
    <w:pPr>
      <w:spacing w:after="0"/>
      <w:contextualSpacing/>
    </w:pPr>
    <w:rPr>
      <w:sz w:val="22"/>
    </w:rPr>
  </w:style>
  <w:style w:type="paragraph" w:styleId="TableofFigures">
    <w:name w:val="table of figures"/>
    <w:basedOn w:val="Normal"/>
    <w:next w:val="Normal"/>
    <w:uiPriority w:val="99"/>
    <w:rsid w:val="000E2944"/>
  </w:style>
  <w:style w:type="paragraph" w:customStyle="1" w:styleId="command">
    <w:name w:val="command"/>
    <w:basedOn w:val="chaptersubheading"/>
    <w:qFormat/>
    <w:rsid w:val="00963732"/>
    <w:pPr>
      <w:spacing w:line="240" w:lineRule="auto"/>
      <w:jc w:val="left"/>
    </w:pPr>
    <w:rPr>
      <w:rFonts w:ascii="Consolas" w:hAnsi="Consolas"/>
      <w:i w:val="0"/>
      <w:sz w:val="20"/>
      <w:szCs w:val="20"/>
    </w:rPr>
  </w:style>
  <w:style w:type="character" w:styleId="Emphasis">
    <w:name w:val="Emphasis"/>
    <w:basedOn w:val="DefaultParagraphFont"/>
    <w:qFormat/>
    <w:rsid w:val="00F0348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qFormat="1"/>
    <w:lsdException w:name="annotation text" w:uiPriority="99"/>
    <w:lsdException w:name="caption" w:qFormat="1"/>
    <w:lsdException w:name="table of figures" w:uiPriority="99"/>
    <w:lsdException w:name="Emphasis" w:qFormat="1"/>
    <w:lsdException w:name="No List" w:uiPriority="99"/>
    <w:lsdException w:name="Table Grid" w:uiPriority="59"/>
    <w:lsdException w:name="Placeholder Text" w:uiPriority="99"/>
    <w:lsdException w:name="Revision" w:uiPriority="99"/>
    <w:lsdException w:name="List Paragraph" w:uiPriority="34" w:qFormat="1"/>
  </w:latentStyles>
  <w:style w:type="paragraph" w:default="1" w:styleId="Normal">
    <w:name w:val="Normal"/>
    <w:qFormat/>
    <w:rsid w:val="00497909"/>
    <w:pPr>
      <w:spacing w:after="200"/>
      <w:jc w:val="both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376C0"/>
    <w:pPr>
      <w:keepNext/>
      <w:spacing w:before="240" w:after="60"/>
      <w:outlineLvl w:val="1"/>
    </w:pPr>
    <w:rPr>
      <w:rFonts w:ascii="Calibri" w:eastAsia="ＭＳ ゴシック" w:hAnsi="Calibri"/>
      <w:b/>
      <w:bCs/>
      <w:i/>
      <w:iCs/>
      <w:sz w:val="28"/>
      <w:szCs w:val="28"/>
      <w:lang w:eastAsia="de-DE"/>
    </w:rPr>
  </w:style>
  <w:style w:type="paragraph" w:styleId="Heading3">
    <w:name w:val="heading 3"/>
    <w:basedOn w:val="Normal"/>
    <w:next w:val="Normal"/>
    <w:link w:val="Heading3Char"/>
    <w:rsid w:val="002910BD"/>
    <w:pPr>
      <w:keepNext/>
      <w:keepLines/>
      <w:spacing w:before="200" w:after="0"/>
      <w:outlineLvl w:val="2"/>
    </w:pPr>
    <w:rPr>
      <w:rFonts w:ascii="Calibri" w:eastAsia="ＭＳ ゴシック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D06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D06DC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36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361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3612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836122"/>
    <w:rPr>
      <w:b/>
      <w:bCs/>
    </w:rPr>
  </w:style>
  <w:style w:type="character" w:customStyle="1" w:styleId="CommentSubjectChar">
    <w:name w:val="Comment Subject Char"/>
    <w:link w:val="CommentSubject"/>
    <w:rsid w:val="00836122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rsid w:val="00886749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130D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rsid w:val="00130D16"/>
    <w:rPr>
      <w:rFonts w:ascii="Times New Roman" w:hAnsi="Times New Roman"/>
    </w:rPr>
  </w:style>
  <w:style w:type="character" w:styleId="PageNumber">
    <w:name w:val="page number"/>
    <w:basedOn w:val="DefaultParagraphFont"/>
    <w:rsid w:val="00130D16"/>
  </w:style>
  <w:style w:type="paragraph" w:styleId="Header">
    <w:name w:val="header"/>
    <w:basedOn w:val="Normal"/>
    <w:link w:val="HeaderChar"/>
    <w:rsid w:val="002910BD"/>
    <w:pPr>
      <w:tabs>
        <w:tab w:val="center" w:pos="4320"/>
        <w:tab w:val="right" w:pos="8640"/>
      </w:tabs>
      <w:spacing w:after="0"/>
    </w:pPr>
  </w:style>
  <w:style w:type="character" w:customStyle="1" w:styleId="Heading3Char">
    <w:name w:val="Heading 3 Char"/>
    <w:link w:val="Heading3"/>
    <w:rsid w:val="002910BD"/>
    <w:rPr>
      <w:rFonts w:ascii="Calibri" w:eastAsia="ＭＳ ゴシック" w:hAnsi="Calibri" w:cs="Times New Roman"/>
      <w:b/>
      <w:bCs/>
      <w:color w:val="4F81BD"/>
    </w:rPr>
  </w:style>
  <w:style w:type="character" w:customStyle="1" w:styleId="HeaderChar">
    <w:name w:val="Header Char"/>
    <w:link w:val="Header"/>
    <w:rsid w:val="002910BD"/>
    <w:rPr>
      <w:rFonts w:ascii="Times New Roman" w:hAnsi="Times New Roman"/>
    </w:rPr>
  </w:style>
  <w:style w:type="paragraph" w:customStyle="1" w:styleId="manuscripttitle">
    <w:name w:val="manuscript_title"/>
    <w:basedOn w:val="Header"/>
    <w:rsid w:val="006302A8"/>
    <w:pPr>
      <w:spacing w:before="240" w:after="240" w:line="480" w:lineRule="auto"/>
      <w:contextualSpacing/>
      <w:jc w:val="center"/>
    </w:pPr>
    <w:rPr>
      <w:b/>
      <w:sz w:val="28"/>
    </w:rPr>
  </w:style>
  <w:style w:type="paragraph" w:customStyle="1" w:styleId="manuscriptsubsectionheading">
    <w:name w:val="manuscript_subsection_heading"/>
    <w:basedOn w:val="Header"/>
    <w:next w:val="manuscriptparagraph"/>
    <w:rsid w:val="00DC298F"/>
    <w:pPr>
      <w:spacing w:before="120" w:after="120" w:line="480" w:lineRule="auto"/>
      <w:contextualSpacing/>
    </w:pPr>
    <w:rPr>
      <w:i/>
    </w:rPr>
  </w:style>
  <w:style w:type="paragraph" w:styleId="NormalIndent">
    <w:name w:val="Normal Indent"/>
    <w:basedOn w:val="Normal"/>
    <w:rsid w:val="00BE0697"/>
    <w:pPr>
      <w:ind w:left="720"/>
    </w:pPr>
  </w:style>
  <w:style w:type="paragraph" w:customStyle="1" w:styleId="manuscriptparagraph">
    <w:name w:val="manuscript_paragraph"/>
    <w:basedOn w:val="Normal"/>
    <w:next w:val="Normal"/>
    <w:autoRedefine/>
    <w:rsid w:val="00294658"/>
    <w:pPr>
      <w:ind w:firstLine="720"/>
      <w:contextualSpacing/>
    </w:pPr>
  </w:style>
  <w:style w:type="paragraph" w:customStyle="1" w:styleId="manuscriptheading">
    <w:name w:val="manuscript_heading"/>
    <w:basedOn w:val="manuscriptsubsectionheading"/>
    <w:next w:val="manuscriptparagraph"/>
    <w:rsid w:val="008B3F18"/>
    <w:rPr>
      <w:b/>
      <w:i w:val="0"/>
      <w:sz w:val="28"/>
    </w:rPr>
  </w:style>
  <w:style w:type="paragraph" w:customStyle="1" w:styleId="manuscriptauthors">
    <w:name w:val="manuscript_authors"/>
    <w:basedOn w:val="Normal"/>
    <w:rsid w:val="006302A8"/>
    <w:pPr>
      <w:spacing w:before="120" w:after="320" w:line="480" w:lineRule="auto"/>
      <w:contextualSpacing/>
      <w:jc w:val="center"/>
    </w:pPr>
    <w:rPr>
      <w:i/>
    </w:rPr>
  </w:style>
  <w:style w:type="character" w:styleId="Hyperlink">
    <w:name w:val="Hyperlink"/>
    <w:rsid w:val="00205E92"/>
    <w:rPr>
      <w:color w:val="0000FF"/>
      <w:u w:val="single"/>
    </w:rPr>
  </w:style>
  <w:style w:type="paragraph" w:customStyle="1" w:styleId="manuscriptnonbody">
    <w:name w:val="manuscript_non_body"/>
    <w:basedOn w:val="Normal"/>
    <w:next w:val="Normal"/>
    <w:rsid w:val="00C44425"/>
    <w:pPr>
      <w:spacing w:line="480" w:lineRule="auto"/>
    </w:pPr>
  </w:style>
  <w:style w:type="paragraph" w:customStyle="1" w:styleId="manuscriptrefs">
    <w:name w:val="manuscript_refs"/>
    <w:basedOn w:val="Bibliography"/>
    <w:autoRedefine/>
    <w:rsid w:val="005E5406"/>
    <w:pPr>
      <w:spacing w:before="120" w:after="100" w:line="480" w:lineRule="auto"/>
      <w:ind w:left="720" w:hanging="720"/>
    </w:pPr>
    <w:rPr>
      <w:rFonts w:cs="Lucida Grande"/>
      <w:b/>
      <w:noProof/>
      <w:color w:val="101010"/>
      <w:szCs w:val="22"/>
    </w:rPr>
  </w:style>
  <w:style w:type="paragraph" w:styleId="Bibliography">
    <w:name w:val="Bibliography"/>
    <w:basedOn w:val="Normal"/>
    <w:next w:val="Normal"/>
    <w:rsid w:val="00E710DC"/>
  </w:style>
  <w:style w:type="table" w:styleId="TableGrid">
    <w:name w:val="Table Grid"/>
    <w:basedOn w:val="TableNormal"/>
    <w:uiPriority w:val="59"/>
    <w:rsid w:val="00BA79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nuscriptsubheading">
    <w:name w:val="manuscript_subheading"/>
    <w:basedOn w:val="manuscriptparagraph"/>
    <w:rsid w:val="00307BFB"/>
  </w:style>
  <w:style w:type="paragraph" w:customStyle="1" w:styleId="BBAuthorName">
    <w:name w:val="BB_Author_Name"/>
    <w:basedOn w:val="Normal"/>
    <w:next w:val="Normal"/>
    <w:rsid w:val="004376C0"/>
    <w:pPr>
      <w:spacing w:after="240" w:line="480" w:lineRule="auto"/>
      <w:jc w:val="center"/>
    </w:pPr>
    <w:rPr>
      <w:rFonts w:ascii="Times" w:eastAsia="Times New Roman" w:hAnsi="Times"/>
      <w:i/>
    </w:rPr>
  </w:style>
  <w:style w:type="character" w:customStyle="1" w:styleId="Heading2Char">
    <w:name w:val="Heading 2 Char"/>
    <w:link w:val="Heading2"/>
    <w:rsid w:val="004376C0"/>
    <w:rPr>
      <w:rFonts w:ascii="Calibri" w:eastAsia="ＭＳ ゴシック" w:hAnsi="Calibri" w:cs="Times New Roman"/>
      <w:b/>
      <w:bCs/>
      <w:i/>
      <w:iCs/>
      <w:sz w:val="28"/>
      <w:szCs w:val="28"/>
      <w:lang w:eastAsia="de-DE"/>
    </w:rPr>
  </w:style>
  <w:style w:type="character" w:styleId="FollowedHyperlink">
    <w:name w:val="FollowedHyperlink"/>
    <w:rsid w:val="004376C0"/>
    <w:rPr>
      <w:color w:val="800080"/>
      <w:u w:val="single"/>
    </w:rPr>
  </w:style>
  <w:style w:type="paragraph" w:styleId="BodyText">
    <w:name w:val="Body Text"/>
    <w:basedOn w:val="Normal"/>
    <w:link w:val="BodyTextChar"/>
    <w:rsid w:val="004376C0"/>
    <w:pPr>
      <w:jc w:val="center"/>
    </w:pPr>
    <w:rPr>
      <w:rFonts w:ascii="Times" w:eastAsia="Times New Roman" w:hAnsi="Times"/>
      <w:b/>
      <w:sz w:val="40"/>
    </w:rPr>
  </w:style>
  <w:style w:type="character" w:customStyle="1" w:styleId="BodyTextChar">
    <w:name w:val="Body Text Char"/>
    <w:link w:val="BodyText"/>
    <w:rsid w:val="004376C0"/>
    <w:rPr>
      <w:rFonts w:ascii="Times" w:eastAsia="Times New Roman" w:hAnsi="Times" w:cs="Times New Roman"/>
      <w:b/>
      <w:sz w:val="40"/>
    </w:rPr>
  </w:style>
  <w:style w:type="paragraph" w:styleId="FootnoteText">
    <w:name w:val="footnote text"/>
    <w:basedOn w:val="Normal"/>
    <w:next w:val="TFReferencesSection"/>
    <w:link w:val="FootnoteTextChar"/>
    <w:rsid w:val="004376C0"/>
    <w:rPr>
      <w:rFonts w:ascii="Times" w:eastAsia="Times New Roman" w:hAnsi="Times"/>
    </w:rPr>
  </w:style>
  <w:style w:type="character" w:customStyle="1" w:styleId="FootnoteTextChar">
    <w:name w:val="Footnote Text Char"/>
    <w:link w:val="FootnoteText"/>
    <w:rsid w:val="004376C0"/>
    <w:rPr>
      <w:rFonts w:ascii="Times" w:eastAsia="Times New Roman" w:hAnsi="Times" w:cs="Times New Roman"/>
    </w:rPr>
  </w:style>
  <w:style w:type="paragraph" w:customStyle="1" w:styleId="TFReferencesSection">
    <w:name w:val="TF_References_Section"/>
    <w:basedOn w:val="Normal"/>
    <w:rsid w:val="004376C0"/>
    <w:pPr>
      <w:spacing w:line="480" w:lineRule="auto"/>
      <w:ind w:firstLine="187"/>
    </w:pPr>
    <w:rPr>
      <w:rFonts w:ascii="Times" w:eastAsia="Times New Roman" w:hAnsi="Times"/>
    </w:rPr>
  </w:style>
  <w:style w:type="paragraph" w:customStyle="1" w:styleId="TAMainText">
    <w:name w:val="TA_Main_Text"/>
    <w:basedOn w:val="Normal"/>
    <w:rsid w:val="004376C0"/>
    <w:pPr>
      <w:spacing w:after="0" w:line="480" w:lineRule="auto"/>
      <w:ind w:firstLine="202"/>
    </w:pPr>
    <w:rPr>
      <w:rFonts w:ascii="Times" w:eastAsia="Times New Roman" w:hAnsi="Times"/>
    </w:rPr>
  </w:style>
  <w:style w:type="paragraph" w:customStyle="1" w:styleId="BCAuthorAddress">
    <w:name w:val="BC_Author_Address"/>
    <w:basedOn w:val="Normal"/>
    <w:next w:val="BIEmailAddress"/>
    <w:rsid w:val="004376C0"/>
    <w:pPr>
      <w:spacing w:after="240" w:line="480" w:lineRule="auto"/>
      <w:jc w:val="center"/>
    </w:pPr>
    <w:rPr>
      <w:rFonts w:ascii="Times" w:eastAsia="Times New Roman" w:hAnsi="Times"/>
    </w:rPr>
  </w:style>
  <w:style w:type="paragraph" w:customStyle="1" w:styleId="BIEmailAddress">
    <w:name w:val="BI_Email_Address"/>
    <w:basedOn w:val="Normal"/>
    <w:next w:val="AIReceivedDate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AIReceivedDate">
    <w:name w:val="AI_Received_Date"/>
    <w:basedOn w:val="Normal"/>
    <w:next w:val="BDAbstract"/>
    <w:rsid w:val="004376C0"/>
    <w:pPr>
      <w:spacing w:after="240" w:line="480" w:lineRule="auto"/>
    </w:pPr>
    <w:rPr>
      <w:rFonts w:ascii="Times" w:eastAsia="Times New Roman" w:hAnsi="Times"/>
      <w:b/>
    </w:rPr>
  </w:style>
  <w:style w:type="paragraph" w:customStyle="1" w:styleId="BDAbstract">
    <w:name w:val="BD_Abstract"/>
    <w:basedOn w:val="Normal"/>
    <w:next w:val="TAMainText"/>
    <w:rsid w:val="004376C0"/>
    <w:pPr>
      <w:spacing w:before="360" w:after="360" w:line="480" w:lineRule="auto"/>
    </w:pPr>
    <w:rPr>
      <w:rFonts w:ascii="Times" w:eastAsia="Times New Roman" w:hAnsi="Times"/>
    </w:rPr>
  </w:style>
  <w:style w:type="paragraph" w:customStyle="1" w:styleId="TDAcknowledgments">
    <w:name w:val="TD_Acknowledgments"/>
    <w:basedOn w:val="Normal"/>
    <w:next w:val="Normal"/>
    <w:rsid w:val="004376C0"/>
    <w:pPr>
      <w:spacing w:before="200" w:line="480" w:lineRule="auto"/>
      <w:ind w:firstLine="202"/>
    </w:pPr>
    <w:rPr>
      <w:rFonts w:ascii="Times" w:eastAsia="Times New Roman" w:hAnsi="Times"/>
    </w:rPr>
  </w:style>
  <w:style w:type="paragraph" w:customStyle="1" w:styleId="TESupportingInformation">
    <w:name w:val="TE_Supporting_Information"/>
    <w:basedOn w:val="Normal"/>
    <w:next w:val="Normal"/>
    <w:rsid w:val="004376C0"/>
    <w:pPr>
      <w:spacing w:line="480" w:lineRule="auto"/>
      <w:ind w:firstLine="187"/>
    </w:pPr>
    <w:rPr>
      <w:rFonts w:ascii="Times" w:eastAsia="Times New Roman" w:hAnsi="Times"/>
    </w:rPr>
  </w:style>
  <w:style w:type="paragraph" w:customStyle="1" w:styleId="VCSchemeTitle">
    <w:name w:val="VC_Scheme_Title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VDTableTitle">
    <w:name w:val="VD_Table_Title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VAFigureCaption">
    <w:name w:val="VA_Figure_Caption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VBChartTitle">
    <w:name w:val="VB_Chart_Title"/>
    <w:basedOn w:val="Normal"/>
    <w:next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FETableFootnote">
    <w:name w:val="FE_Table_Footnote"/>
    <w:basedOn w:val="Normal"/>
    <w:next w:val="Normal"/>
    <w:rsid w:val="004376C0"/>
    <w:pPr>
      <w:ind w:firstLine="187"/>
    </w:pPr>
    <w:rPr>
      <w:rFonts w:ascii="Times" w:eastAsia="Times New Roman" w:hAnsi="Times"/>
    </w:rPr>
  </w:style>
  <w:style w:type="paragraph" w:customStyle="1" w:styleId="FCChartFootnote">
    <w:name w:val="FC_Chart_Footnote"/>
    <w:basedOn w:val="Normal"/>
    <w:next w:val="Normal"/>
    <w:rsid w:val="004376C0"/>
    <w:pPr>
      <w:ind w:firstLine="187"/>
    </w:pPr>
    <w:rPr>
      <w:rFonts w:ascii="Times" w:eastAsia="Times New Roman" w:hAnsi="Times"/>
    </w:rPr>
  </w:style>
  <w:style w:type="paragraph" w:customStyle="1" w:styleId="FDSchemeFootnote">
    <w:name w:val="FD_Scheme_Footnote"/>
    <w:basedOn w:val="Normal"/>
    <w:next w:val="Normal"/>
    <w:rsid w:val="004376C0"/>
    <w:pPr>
      <w:ind w:firstLine="187"/>
    </w:pPr>
    <w:rPr>
      <w:rFonts w:ascii="Times" w:eastAsia="Times New Roman" w:hAnsi="Times"/>
    </w:rPr>
  </w:style>
  <w:style w:type="paragraph" w:customStyle="1" w:styleId="TCTableBody">
    <w:name w:val="TC_Table_Body"/>
    <w:basedOn w:val="Normal"/>
    <w:rsid w:val="004376C0"/>
    <w:rPr>
      <w:rFonts w:ascii="Times" w:eastAsia="Times New Roman" w:hAnsi="Times"/>
    </w:rPr>
  </w:style>
  <w:style w:type="paragraph" w:customStyle="1" w:styleId="manuscript-subsectionheading">
    <w:name w:val="manuscript-subsection_heading"/>
    <w:basedOn w:val="manuscriptparagraph"/>
    <w:rsid w:val="00422032"/>
  </w:style>
  <w:style w:type="paragraph" w:customStyle="1" w:styleId="BEAuthorBiography">
    <w:name w:val="BE_Author_Biography"/>
    <w:basedOn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FACorrespondingAuthorFootnote">
    <w:name w:val="FA_Corresponding_Author_Footnote"/>
    <w:basedOn w:val="Normal"/>
    <w:next w:val="TAMainText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SNSynopsisTOC">
    <w:name w:val="SN_Synopsis_TOC"/>
    <w:basedOn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BGKeywords">
    <w:name w:val="BG_Keywords"/>
    <w:basedOn w:val="Normal"/>
    <w:rsid w:val="004376C0"/>
    <w:pPr>
      <w:spacing w:line="480" w:lineRule="auto"/>
    </w:pPr>
    <w:rPr>
      <w:rFonts w:ascii="Times" w:eastAsia="Times New Roman" w:hAnsi="Times"/>
    </w:rPr>
  </w:style>
  <w:style w:type="paragraph" w:customStyle="1" w:styleId="BHBriefs">
    <w:name w:val="BH_Briefs"/>
    <w:basedOn w:val="Normal"/>
    <w:rsid w:val="004376C0"/>
    <w:pPr>
      <w:spacing w:line="480" w:lineRule="auto"/>
    </w:pPr>
    <w:rPr>
      <w:rFonts w:ascii="Times" w:eastAsia="Times New Roman" w:hAnsi="Times"/>
    </w:rPr>
  </w:style>
  <w:style w:type="character" w:customStyle="1" w:styleId="st">
    <w:name w:val="st"/>
    <w:basedOn w:val="DefaultParagraphFont"/>
    <w:rsid w:val="004376C0"/>
  </w:style>
  <w:style w:type="character" w:styleId="PlaceholderText">
    <w:name w:val="Placeholder Text"/>
    <w:uiPriority w:val="99"/>
    <w:rsid w:val="004376C0"/>
    <w:rPr>
      <w:color w:val="808080"/>
    </w:rPr>
  </w:style>
  <w:style w:type="paragraph" w:styleId="ListParagraph">
    <w:name w:val="List Paragraph"/>
    <w:basedOn w:val="Normal"/>
    <w:uiPriority w:val="34"/>
    <w:qFormat/>
    <w:rsid w:val="004376C0"/>
    <w:pPr>
      <w:spacing w:after="0"/>
      <w:ind w:left="720"/>
      <w:contextualSpacing/>
    </w:pPr>
    <w:rPr>
      <w:rFonts w:ascii="New York" w:eastAsia="Times New Roman" w:hAnsi="New York"/>
      <w:lang w:eastAsia="de-DE"/>
    </w:rPr>
  </w:style>
  <w:style w:type="table" w:customStyle="1" w:styleId="TableGrid1">
    <w:name w:val="Table Grid1"/>
    <w:basedOn w:val="TableNormal"/>
    <w:next w:val="TableGrid"/>
    <w:uiPriority w:val="59"/>
    <w:rsid w:val="004376C0"/>
    <w:rPr>
      <w:rFonts w:ascii="Times New Roman" w:eastAsia="ＭＳ 明朝" w:hAnsi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A0373"/>
    <w:pPr>
      <w:spacing w:after="0"/>
      <w:contextualSpacing/>
    </w:pPr>
    <w:rPr>
      <w:b/>
      <w:bCs/>
      <w:szCs w:val="20"/>
    </w:rPr>
  </w:style>
  <w:style w:type="paragraph" w:customStyle="1" w:styleId="chaptersubheading">
    <w:name w:val="chapter_subheading"/>
    <w:basedOn w:val="Normal"/>
    <w:qFormat/>
    <w:rsid w:val="00643A43"/>
    <w:pPr>
      <w:spacing w:after="0" w:line="480" w:lineRule="auto"/>
      <w:contextualSpacing/>
    </w:pPr>
    <w:rPr>
      <w:i/>
    </w:rPr>
  </w:style>
  <w:style w:type="paragraph" w:customStyle="1" w:styleId="chaptertitle">
    <w:name w:val="chapter_title"/>
    <w:basedOn w:val="manuscripttitle"/>
    <w:qFormat/>
    <w:rsid w:val="00F46D9F"/>
    <w:pPr>
      <w:spacing w:before="0" w:line="240" w:lineRule="auto"/>
      <w:contextualSpacing w:val="0"/>
    </w:pPr>
    <w:rPr>
      <w:bCs/>
      <w:caps/>
      <w:szCs w:val="28"/>
    </w:rPr>
  </w:style>
  <w:style w:type="paragraph" w:customStyle="1" w:styleId="chaptersubtitle">
    <w:name w:val="chapter_subtitle"/>
    <w:basedOn w:val="manuscriptauthors"/>
    <w:qFormat/>
    <w:rsid w:val="00294658"/>
    <w:pPr>
      <w:spacing w:before="0" w:after="0"/>
      <w:jc w:val="left"/>
    </w:pPr>
    <w:rPr>
      <w:i w:val="0"/>
      <w:lang w:val="de-DE"/>
    </w:rPr>
  </w:style>
  <w:style w:type="paragraph" w:customStyle="1" w:styleId="chapterheading">
    <w:name w:val="chapter_heading"/>
    <w:basedOn w:val="chaptersubtitle"/>
    <w:qFormat/>
    <w:rsid w:val="005F67AD"/>
    <w:pPr>
      <w:jc w:val="center"/>
    </w:pPr>
    <w:rPr>
      <w:b/>
    </w:rPr>
  </w:style>
  <w:style w:type="paragraph" w:customStyle="1" w:styleId="chapterparagraph">
    <w:name w:val="chapter_paragraph"/>
    <w:basedOn w:val="manuscriptparagraph"/>
    <w:qFormat/>
    <w:rsid w:val="00294658"/>
    <w:pPr>
      <w:spacing w:after="0" w:line="480" w:lineRule="auto"/>
    </w:pPr>
  </w:style>
  <w:style w:type="paragraph" w:customStyle="1" w:styleId="figurelegend">
    <w:name w:val="figure_legend"/>
    <w:basedOn w:val="Normal"/>
    <w:qFormat/>
    <w:rsid w:val="005E7C25"/>
    <w:pPr>
      <w:spacing w:after="0"/>
      <w:contextualSpacing/>
    </w:pPr>
    <w:rPr>
      <w:sz w:val="22"/>
    </w:rPr>
  </w:style>
  <w:style w:type="paragraph" w:styleId="TableofFigures">
    <w:name w:val="table of figures"/>
    <w:basedOn w:val="Normal"/>
    <w:next w:val="Normal"/>
    <w:uiPriority w:val="99"/>
    <w:rsid w:val="000E2944"/>
  </w:style>
  <w:style w:type="paragraph" w:customStyle="1" w:styleId="command">
    <w:name w:val="command"/>
    <w:basedOn w:val="chaptersubheading"/>
    <w:qFormat/>
    <w:rsid w:val="00963732"/>
    <w:pPr>
      <w:spacing w:line="240" w:lineRule="auto"/>
      <w:jc w:val="left"/>
    </w:pPr>
    <w:rPr>
      <w:rFonts w:ascii="Consolas" w:hAnsi="Consolas"/>
      <w:i w:val="0"/>
      <w:sz w:val="20"/>
      <w:szCs w:val="20"/>
    </w:rPr>
  </w:style>
  <w:style w:type="character" w:styleId="Emphasis">
    <w:name w:val="Emphasis"/>
    <w:basedOn w:val="DefaultParagraphFont"/>
    <w:qFormat/>
    <w:rsid w:val="00F03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irstsj:Library:Application%20Support:Microsoft:Office:User%20Templates:My%20Templates:thesi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thesis_template.dotx</Template>
  <TotalTime>7</TotalTime>
  <Pages>22</Pages>
  <Words>6901</Words>
  <Characters>39337</Characters>
  <Application>Microsoft Macintosh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46146</CharactersWithSpaces>
  <SharedDoc>false</SharedDoc>
  <HLinks>
    <vt:vector size="42" baseType="variant">
      <vt:variant>
        <vt:i4>4325427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_ENREF_38</vt:lpwstr>
      </vt:variant>
      <vt:variant>
        <vt:i4>4915322</vt:i4>
      </vt:variant>
      <vt:variant>
        <vt:i4>100974</vt:i4>
      </vt:variant>
      <vt:variant>
        <vt:i4>1025</vt:i4>
      </vt:variant>
      <vt:variant>
        <vt:i4>1</vt:i4>
      </vt:variant>
      <vt:variant>
        <vt:lpwstr>PrRP_structure_SHD_figure_1</vt:lpwstr>
      </vt:variant>
      <vt:variant>
        <vt:lpwstr/>
      </vt:variant>
      <vt:variant>
        <vt:i4>4915321</vt:i4>
      </vt:variant>
      <vt:variant>
        <vt:i4>118752</vt:i4>
      </vt:variant>
      <vt:variant>
        <vt:i4>1026</vt:i4>
      </vt:variant>
      <vt:variant>
        <vt:i4>1</vt:i4>
      </vt:variant>
      <vt:variant>
        <vt:lpwstr>PrRP_structure_SHD_figure_2</vt:lpwstr>
      </vt:variant>
      <vt:variant>
        <vt:lpwstr/>
      </vt:variant>
      <vt:variant>
        <vt:i4>7340122</vt:i4>
      </vt:variant>
      <vt:variant>
        <vt:i4>121025</vt:i4>
      </vt:variant>
      <vt:variant>
        <vt:i4>1027</vt:i4>
      </vt:variant>
      <vt:variant>
        <vt:i4>1</vt:i4>
      </vt:variant>
      <vt:variant>
        <vt:lpwstr>PrRP_fig_S1</vt:lpwstr>
      </vt:variant>
      <vt:variant>
        <vt:lpwstr/>
      </vt:variant>
      <vt:variant>
        <vt:i4>196615</vt:i4>
      </vt:variant>
      <vt:variant>
        <vt:i4>138890</vt:i4>
      </vt:variant>
      <vt:variant>
        <vt:i4>1028</vt:i4>
      </vt:variant>
      <vt:variant>
        <vt:i4>1</vt:i4>
      </vt:variant>
      <vt:variant>
        <vt:lpwstr>PrRP_fig3</vt:lpwstr>
      </vt:variant>
      <vt:variant>
        <vt:lpwstr/>
      </vt:variant>
      <vt:variant>
        <vt:i4>196608</vt:i4>
      </vt:variant>
      <vt:variant>
        <vt:i4>145605</vt:i4>
      </vt:variant>
      <vt:variant>
        <vt:i4>1029</vt:i4>
      </vt:variant>
      <vt:variant>
        <vt:i4>1</vt:i4>
      </vt:variant>
      <vt:variant>
        <vt:lpwstr>PrRP_fig4</vt:lpwstr>
      </vt:variant>
      <vt:variant>
        <vt:lpwstr/>
      </vt:variant>
      <vt:variant>
        <vt:i4>4915326</vt:i4>
      </vt:variant>
      <vt:variant>
        <vt:i4>163604</vt:i4>
      </vt:variant>
      <vt:variant>
        <vt:i4>1030</vt:i4>
      </vt:variant>
      <vt:variant>
        <vt:i4>1</vt:i4>
      </vt:variant>
      <vt:variant>
        <vt:lpwstr>PrRP_structure_SHD_figure_5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Hirst</dc:creator>
  <cp:keywords/>
  <cp:lastModifiedBy>Stephanie Hirst</cp:lastModifiedBy>
  <cp:revision>5</cp:revision>
  <cp:lastPrinted>2012-06-18T19:03:00Z</cp:lastPrinted>
  <dcterms:created xsi:type="dcterms:W3CDTF">2015-01-13T05:30:00Z</dcterms:created>
  <dcterms:modified xsi:type="dcterms:W3CDTF">2015-01-13T05:37:00Z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id="http://www.zotero.org/styles/pnas"/&gt;&lt;hasBiblio/&gt;&lt;format class="21"/&gt;&lt;count citations="3" publications="1"/&gt;&lt;/info&gt;PAPERS2_INFO_END</vt:lpwstr>
  </property>
</Properties>
</file>